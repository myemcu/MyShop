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D10" w:rsidRDefault="00134DAD" w:rsidP="00134DAD">
      <w:pPr>
        <w:pStyle w:val="10"/>
      </w:pPr>
      <w:r>
        <w:rPr>
          <w:rFonts w:hint="eastAsia"/>
        </w:rPr>
        <w:t>我的商城</w:t>
      </w:r>
      <w:r>
        <w:t>主线笔记</w:t>
      </w:r>
    </w:p>
    <w:p w:rsidR="00134DAD" w:rsidRDefault="00134DAD" w:rsidP="00134DAD">
      <w:pPr>
        <w:pStyle w:val="3"/>
      </w:pPr>
      <w:r>
        <w:rPr>
          <w:rFonts w:hint="eastAsia"/>
        </w:rPr>
        <w:t>启动页</w:t>
      </w:r>
    </w:p>
    <w:p w:rsidR="00134DAD" w:rsidRDefault="00134DAD" w:rsidP="00134DAD">
      <w:pPr>
        <w:pStyle w:val="4"/>
      </w:pPr>
      <w:r>
        <w:rPr>
          <w:rFonts w:hint="eastAsia"/>
        </w:rPr>
        <w:t>去标题栏</w:t>
      </w:r>
    </w:p>
    <w:p w:rsidR="00134DAD" w:rsidRPr="00134DAD" w:rsidRDefault="00134DAD" w:rsidP="00134DAD">
      <w:pPr>
        <w:pStyle w:val="af8"/>
        <w:rPr>
          <w:color w:val="000000"/>
        </w:rPr>
      </w:pPr>
      <w:r w:rsidRPr="00134DAD">
        <w:rPr>
          <w:b/>
          <w:bCs/>
        </w:rPr>
        <w:t xml:space="preserve">public class </w:t>
      </w:r>
      <w:r w:rsidRPr="00134DAD">
        <w:rPr>
          <w:color w:val="221FFF"/>
        </w:rPr>
        <w:t xml:space="preserve">WelcomeActivity </w:t>
      </w:r>
      <w:r w:rsidRPr="00134DAD">
        <w:rPr>
          <w:b/>
          <w:bCs/>
        </w:rPr>
        <w:t xml:space="preserve">extends </w:t>
      </w:r>
      <w:r w:rsidRPr="00134DAD">
        <w:rPr>
          <w:color w:val="000000"/>
          <w:shd w:val="clear" w:color="auto" w:fill="E4E4FF"/>
        </w:rPr>
        <w:t>Activity</w:t>
      </w:r>
    </w:p>
    <w:p w:rsidR="00134DAD" w:rsidRDefault="00134DAD" w:rsidP="00134DAD">
      <w:pPr>
        <w:pStyle w:val="4"/>
      </w:pPr>
      <w:r>
        <w:rPr>
          <w:rFonts w:hint="eastAsia"/>
        </w:rPr>
        <w:t>延时</w:t>
      </w:r>
      <w:r>
        <w:t>3</w:t>
      </w:r>
      <w:r>
        <w:rPr>
          <w:rFonts w:hint="eastAsia"/>
        </w:rPr>
        <w:t>s</w:t>
      </w:r>
      <w:r>
        <w:rPr>
          <w:rFonts w:hint="eastAsia"/>
        </w:rPr>
        <w:t>进入</w:t>
      </w:r>
      <w:r>
        <w:t>主页面中的延时实现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000080"/>
        </w:rPr>
        <w:t xml:space="preserve">private </w:t>
      </w:r>
      <w:r w:rsidRPr="00134DAD">
        <w:rPr>
          <w:color w:val="221FFF"/>
        </w:rPr>
        <w:t xml:space="preserve">Handler </w:t>
      </w:r>
      <w:r w:rsidRPr="00134DAD">
        <w:rPr>
          <w:b/>
          <w:bCs/>
          <w:color w:val="660E7A"/>
        </w:rPr>
        <w:t xml:space="preserve">handler </w:t>
      </w:r>
      <w:r w:rsidRPr="00134DAD">
        <w:t xml:space="preserve">= </w:t>
      </w:r>
      <w:r w:rsidRPr="00134DAD">
        <w:rPr>
          <w:b/>
          <w:bCs/>
          <w:color w:val="000080"/>
        </w:rPr>
        <w:t xml:space="preserve">new </w:t>
      </w:r>
      <w:r w:rsidRPr="00134DAD">
        <w:t>Handler();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660E7A"/>
        </w:rPr>
        <w:t>handler</w:t>
      </w:r>
      <w:r w:rsidRPr="00134DAD">
        <w:t>.postDelayed(</w:t>
      </w:r>
      <w:r w:rsidRPr="00134DAD">
        <w:rPr>
          <w:b/>
          <w:bCs/>
          <w:color w:val="000080"/>
        </w:rPr>
        <w:t xml:space="preserve">new </w:t>
      </w:r>
      <w:r w:rsidRPr="00134DAD">
        <w:t xml:space="preserve">Runnable()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</w:t>
      </w:r>
      <w:r w:rsidRPr="00134DAD">
        <w:rPr>
          <w:color w:val="808000"/>
        </w:rPr>
        <w:t>@Override</w:t>
      </w:r>
      <w:r w:rsidRPr="00134DAD">
        <w:rPr>
          <w:color w:val="808000"/>
        </w:rPr>
        <w:br/>
        <w:t xml:space="preserve">    </w:t>
      </w:r>
      <w:r w:rsidRPr="00134DAD">
        <w:rPr>
          <w:b/>
          <w:bCs/>
          <w:color w:val="000080"/>
        </w:rPr>
        <w:t xml:space="preserve">public void </w:t>
      </w:r>
      <w:r w:rsidRPr="00134DAD">
        <w:t xml:space="preserve">run()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    </w:t>
      </w:r>
      <w:r>
        <w:rPr>
          <w:color w:val="221FFF"/>
        </w:rPr>
        <w:t xml:space="preserve">// </w:t>
      </w:r>
      <w:r>
        <w:rPr>
          <w:rFonts w:hint="eastAsia"/>
          <w:color w:val="221FFF"/>
        </w:rPr>
        <w:t>进到主页面</w:t>
      </w:r>
      <w:r w:rsidRPr="00134DAD">
        <w:br/>
        <w:t xml:space="preserve">        finish(); </w:t>
      </w:r>
      <w:r w:rsidRPr="00134DAD">
        <w:rPr>
          <w:i/>
          <w:color w:val="058011"/>
        </w:rPr>
        <w:t xml:space="preserve">// </w:t>
      </w:r>
      <w:r w:rsidRPr="00134DAD">
        <w:rPr>
          <w:rFonts w:hAnsi="宋体" w:hint="eastAsia"/>
          <w:i/>
          <w:color w:val="058011"/>
        </w:rPr>
        <w:t>关闭本页面</w:t>
      </w:r>
      <w:r w:rsidRPr="00134DAD">
        <w:rPr>
          <w:rFonts w:hAnsi="宋体" w:hint="eastAsia"/>
          <w:i/>
          <w:color w:val="058011"/>
        </w:rPr>
        <w:br/>
        <w:t xml:space="preserve">    </w:t>
      </w:r>
      <w:r w:rsidRPr="00134DAD">
        <w:rPr>
          <w:b/>
          <w:bCs/>
          <w:color w:val="FF020C"/>
        </w:rPr>
        <w:t>}</w:t>
      </w:r>
      <w:r w:rsidRPr="00134DAD">
        <w:rPr>
          <w:b/>
          <w:bCs/>
          <w:color w:val="FF020C"/>
        </w:rPr>
        <w:br/>
        <w:t>}</w:t>
      </w:r>
      <w:r w:rsidRPr="00134DAD">
        <w:t xml:space="preserve">, </w:t>
      </w:r>
      <w:r w:rsidRPr="00134DAD">
        <w:rPr>
          <w:color w:val="0000FF"/>
        </w:rPr>
        <w:t>3000</w:t>
      </w:r>
      <w:r w:rsidRPr="00134DAD">
        <w:t>);</w:t>
      </w:r>
    </w:p>
    <w:p w:rsidR="00134DAD" w:rsidRDefault="002E7C70" w:rsidP="00B27212">
      <w:pPr>
        <w:pStyle w:val="3"/>
      </w:pPr>
      <w:r>
        <w:rPr>
          <w:rFonts w:hint="eastAsia"/>
        </w:rPr>
        <w:t>MainActivity</w:t>
      </w:r>
      <w:r>
        <w:rPr>
          <w:rFonts w:hint="eastAsia"/>
        </w:rPr>
        <w:t>主</w:t>
      </w:r>
      <w:r w:rsidR="00B27212">
        <w:rPr>
          <w:rFonts w:hint="eastAsia"/>
        </w:rPr>
        <w:t>页</w:t>
      </w:r>
    </w:p>
    <w:p w:rsidR="00B27212" w:rsidRDefault="0001118D" w:rsidP="00B27212">
      <w:pPr>
        <w:pStyle w:val="4"/>
      </w:pPr>
      <w:r>
        <w:rPr>
          <w:rFonts w:hint="eastAsia"/>
        </w:rPr>
        <w:t>主页</w:t>
      </w:r>
      <w:r w:rsidR="00B27212">
        <w:rPr>
          <w:rFonts w:hint="eastAsia"/>
        </w:rPr>
        <w:t>布局</w:t>
      </w:r>
      <w:r w:rsidR="003B07E5">
        <w:rPr>
          <w:rFonts w:hint="eastAsia"/>
        </w:rPr>
        <w:t>（整体：</w:t>
      </w:r>
      <w:r w:rsidR="003B07E5">
        <w:t>线性垂直布局</w:t>
      </w:r>
      <w:r w:rsidR="003B07E5">
        <w:rPr>
          <w:rFonts w:hint="eastAsia"/>
        </w:rPr>
        <w:t>）</w:t>
      </w:r>
    </w:p>
    <w:p w:rsidR="00B27212" w:rsidRDefault="00050236" w:rsidP="00B27212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37A022" wp14:editId="5806F93D">
                <wp:simplePos x="0" y="0"/>
                <wp:positionH relativeFrom="column">
                  <wp:posOffset>4796606</wp:posOffset>
                </wp:positionH>
                <wp:positionV relativeFrom="paragraph">
                  <wp:posOffset>2449256</wp:posOffset>
                </wp:positionV>
                <wp:extent cx="1940887" cy="460150"/>
                <wp:effectExtent l="0" t="0" r="21590" b="1651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887" cy="46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3B07E5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Radio</w:t>
                            </w:r>
                            <w:r>
                              <w:t>Group</w:t>
                            </w:r>
                            <w:r>
                              <w:rPr>
                                <w:rFonts w:hint="eastAsia"/>
                              </w:rPr>
                              <w:t>水平布局（带背景）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7A022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377.7pt;margin-top:192.85pt;width:152.85pt;height:36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" fillcolor="white [3201]" strokeweight=".5pt">
                <v:textbox>
                  <w:txbxContent>
                    <w:p w:rsidR="00601C62" w:rsidRDefault="00601C62" w:rsidP="003B07E5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Radio</w:t>
                      </w:r>
                      <w:r>
                        <w:t>Group</w:t>
                      </w:r>
                      <w:r>
                        <w:rPr>
                          <w:rFonts w:hint="eastAsia"/>
                        </w:rPr>
                        <w:t>水平布局（带背景）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E947E8A" wp14:editId="41C744C2">
                <wp:simplePos x="0" y="0"/>
                <wp:positionH relativeFrom="column">
                  <wp:posOffset>3970696</wp:posOffset>
                </wp:positionH>
                <wp:positionV relativeFrom="paragraph">
                  <wp:posOffset>2679331</wp:posOffset>
                </wp:positionV>
                <wp:extent cx="772815" cy="271371"/>
                <wp:effectExtent l="0" t="38100" r="65405" b="3365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15" cy="2713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6551C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" o:spid="_x0000_s1026" type="#_x0000_t32" style="position:absolute;left:0;text-align:left;margin-left:312.65pt;margin-top:210.95pt;width:60.85pt;height:21.35pt;flip:y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4A58B0A" wp14:editId="2DD3B9D4">
                <wp:simplePos x="0" y="0"/>
                <wp:positionH relativeFrom="column">
                  <wp:posOffset>4566285</wp:posOffset>
                </wp:positionH>
                <wp:positionV relativeFrom="paragraph">
                  <wp:posOffset>880008</wp:posOffset>
                </wp:positionV>
                <wp:extent cx="613533" cy="460109"/>
                <wp:effectExtent l="0" t="0" r="15240" b="1651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33" cy="460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05023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8B0A" id="文本框 6" o:spid="_x0000_s1027" type="#_x0000_t202" style="position:absolute;left:0;text-align:left;margin-left:359.55pt;margin-top:69.3pt;width:48.3pt;height:36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" fillcolor="white [3201]" strokeweight=".5pt">
                <v:textbox>
                  <w:txbxContent>
                    <w:p w:rsidR="00601C62" w:rsidRDefault="00601C62" w:rsidP="0005023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E8CC086" wp14:editId="68C2AB98">
                <wp:simplePos x="0" y="0"/>
                <wp:positionH relativeFrom="column">
                  <wp:posOffset>3498748</wp:posOffset>
                </wp:positionH>
                <wp:positionV relativeFrom="paragraph">
                  <wp:posOffset>1133700</wp:posOffset>
                </wp:positionV>
                <wp:extent cx="1020588" cy="306214"/>
                <wp:effectExtent l="0" t="38100" r="65405" b="3683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0588" cy="3062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8DDDA" id="直接箭头连接符 5" o:spid="_x0000_s1026" type="#_x0000_t32" style="position:absolute;left:0;text-align:left;margin-left:275.5pt;margin-top:89.25pt;width:80.35pt;height:24.1pt;flip:y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" strokecolor="red">
                <v:stroke endarrow="block"/>
              </v:shape>
            </w:pict>
          </mc:Fallback>
        </mc:AlternateContent>
      </w:r>
      <w:r w:rsidR="00B27212">
        <w:rPr>
          <w:noProof/>
        </w:rPr>
        <w:drawing>
          <wp:inline distT="0" distB="0" distL="0" distR="0" wp14:anchorId="0F3DDB09" wp14:editId="5308A290">
            <wp:extent cx="1933200" cy="3229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12" w:rsidRDefault="00D82091" w:rsidP="00D82091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代码</w:t>
      </w:r>
    </w:p>
    <w:p w:rsidR="00EE3D02" w:rsidRDefault="00EE3D02" w:rsidP="00EE3D02">
      <w:pPr>
        <w:pStyle w:val="af8"/>
        <w:rPr>
          <w:color w:val="000000"/>
        </w:rPr>
      </w:pPr>
      <w:r>
        <w:rPr>
          <w:rFonts w:hint="eastAsia"/>
          <w:color w:val="000000"/>
        </w:rPr>
        <w:t xml:space="preserve">// </w:t>
      </w:r>
      <w:r>
        <w:rPr>
          <w:rFonts w:hint="eastAsia"/>
          <w:color w:val="000000"/>
        </w:rPr>
        <w:t>首页</w:t>
      </w:r>
      <w:r>
        <w:rPr>
          <w:rFonts w:hint="eastAsia"/>
          <w:color w:val="000000"/>
        </w:rPr>
        <w:t>RadioButton</w:t>
      </w:r>
    </w:p>
    <w:p w:rsidR="00D82091" w:rsidRPr="00EE3D02" w:rsidRDefault="00EE3D02" w:rsidP="00D82091">
      <w:pPr>
        <w:pStyle w:val="af8"/>
        <w:rPr>
          <w:color w:val="000000"/>
        </w:rPr>
      </w:pPr>
      <w:r w:rsidRPr="00EE3D02">
        <w:rPr>
          <w:color w:val="000000"/>
        </w:rPr>
        <w:t>&lt;</w:t>
      </w:r>
      <w:r w:rsidRPr="00EE3D02">
        <w:rPr>
          <w:b/>
          <w:bCs/>
          <w:color w:val="000080"/>
        </w:rPr>
        <w:t>RadioButton</w:t>
      </w:r>
      <w:r w:rsidRPr="00EE3D02">
        <w:rPr>
          <w:b/>
          <w:bCs/>
          <w:color w:val="000080"/>
        </w:rPr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:id=</w:t>
      </w:r>
      <w:r w:rsidRPr="00EE3D02">
        <w:t>"@+id/rb_home"</w:t>
      </w:r>
      <w:r w:rsidRPr="00EE3D02">
        <w:br/>
        <w:t xml:space="preserve">    </w:t>
      </w:r>
      <w:r w:rsidRPr="00EE3D02">
        <w:rPr>
          <w:color w:val="0000FF"/>
        </w:rPr>
        <w:t>style=</w:t>
      </w:r>
      <w:r w:rsidRPr="00EE3D02">
        <w:t>"@style/</w:t>
      </w:r>
      <w:r w:rsidRPr="00EE3D02">
        <w:rPr>
          <w:color w:val="FF0000"/>
        </w:rPr>
        <w:t>MainButtonStyle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:drawableTop=</w:t>
      </w:r>
      <w:r w:rsidRPr="00EE3D02">
        <w:t>"@drawable/</w:t>
      </w:r>
      <w:r w:rsidRPr="00EE3D02">
        <w:rPr>
          <w:color w:val="FF0000"/>
        </w:rPr>
        <w:t>home_button_selector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:checked=</w:t>
      </w:r>
      <w:r w:rsidRPr="00EE3D02">
        <w:t>"true"</w:t>
      </w:r>
      <w:r w:rsidRPr="00EE3D02">
        <w:rPr>
          <w:color w:val="000000"/>
        </w:rPr>
        <w:t>/&gt;</w:t>
      </w:r>
    </w:p>
    <w:p w:rsidR="00B27212" w:rsidRDefault="00D82091" w:rsidP="00D82091">
      <w:pPr>
        <w:pStyle w:val="5"/>
      </w:pPr>
      <w:r>
        <w:rPr>
          <w:rFonts w:hint="eastAsia"/>
        </w:rPr>
        <w:lastRenderedPageBreak/>
        <w:t>RadioButton</w:t>
      </w:r>
      <w:r>
        <w:rPr>
          <w:rFonts w:hint="eastAsia"/>
        </w:rPr>
        <w:t>样式</w:t>
      </w:r>
    </w:p>
    <w:p w:rsidR="00D82091" w:rsidRPr="00D82091" w:rsidRDefault="00D82091" w:rsidP="00D82091">
      <w:pPr>
        <w:pStyle w:val="af8"/>
        <w:rPr>
          <w:color w:val="000000"/>
        </w:rPr>
      </w:pP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style </w:t>
      </w:r>
      <w:r w:rsidRPr="00D82091">
        <w:rPr>
          <w:color w:val="0000FF"/>
        </w:rPr>
        <w:t>name=</w:t>
      </w:r>
      <w:r w:rsidRPr="00D82091">
        <w:t>"MainButtonStyle"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Customize your theme here. 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"android:layout_width"</w:t>
      </w:r>
      <w:r w:rsidRPr="00D82091">
        <w:rPr>
          <w:color w:val="000000"/>
        </w:rPr>
        <w:t>&gt;0dp&lt;/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"android:layout_height"</w:t>
      </w:r>
      <w:r w:rsidRPr="00D82091">
        <w:rPr>
          <w:color w:val="000000"/>
        </w:rPr>
        <w:t>&gt;wrap_content&lt;/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"android:layout_weight"</w:t>
      </w:r>
      <w:r w:rsidRPr="00D82091">
        <w:rPr>
          <w:color w:val="000000"/>
        </w:rPr>
        <w:t>&gt;1&lt;/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"android:button"</w:t>
      </w:r>
      <w:r w:rsidRPr="00D82091">
        <w:rPr>
          <w:color w:val="000000"/>
        </w:rPr>
        <w:t>&gt;@null&lt;/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  &lt;item name="android:drawablePadding"&gt;3dp&lt;/item&gt;--&gt;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"android:textColor"</w:t>
      </w:r>
      <w:r w:rsidRPr="00D82091">
        <w:rPr>
          <w:color w:val="000000"/>
        </w:rPr>
        <w:t>&gt;@drawable/</w:t>
      </w:r>
      <w:r w:rsidRPr="00D82091">
        <w:rPr>
          <w:color w:val="FF0000"/>
        </w:rPr>
        <w:t>bottom_button_text_selector</w:t>
      </w:r>
      <w:r w:rsidRPr="00D82091">
        <w:rPr>
          <w:color w:val="000000"/>
        </w:rPr>
        <w:t>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="00EE3D02">
        <w:rPr>
          <w:color w:val="000000"/>
        </w:rPr>
        <w:tab/>
        <w:t xml:space="preserve">// </w:t>
      </w:r>
      <w:r w:rsidR="00EE3D02">
        <w:rPr>
          <w:rFonts w:hint="eastAsia"/>
          <w:color w:val="000000"/>
        </w:rPr>
        <w:t>文本</w:t>
      </w:r>
      <w:r w:rsidR="00EE3D02">
        <w:rPr>
          <w:color w:val="000000"/>
        </w:rPr>
        <w:t>选择器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"android:textSize"</w:t>
      </w:r>
      <w:r w:rsidRPr="00D82091">
        <w:rPr>
          <w:color w:val="000000"/>
        </w:rPr>
        <w:t>&gt;10sp&lt;/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"android:gravity"</w:t>
      </w:r>
      <w:r w:rsidRPr="00D82091">
        <w:rPr>
          <w:color w:val="000000"/>
        </w:rPr>
        <w:t>&gt;center&lt;/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>&lt;/</w:t>
      </w:r>
      <w:r w:rsidRPr="00D82091">
        <w:rPr>
          <w:b/>
          <w:bCs/>
          <w:color w:val="000080"/>
        </w:rPr>
        <w:t>style</w:t>
      </w:r>
      <w:r w:rsidRPr="00D82091">
        <w:rPr>
          <w:color w:val="000000"/>
        </w:rPr>
        <w:t>&gt;</w:t>
      </w:r>
    </w:p>
    <w:p w:rsidR="00D82091" w:rsidRDefault="00D82091" w:rsidP="00EE3D02">
      <w:pPr>
        <w:ind w:firstLine="420"/>
        <w:rPr>
          <w:color w:val="FF0000"/>
        </w:rPr>
      </w:pPr>
      <w:r w:rsidRPr="00D82091">
        <w:rPr>
          <w:color w:val="FF0000"/>
        </w:rPr>
        <w:t>bottom_button_text_selector</w:t>
      </w:r>
      <w:r w:rsidR="00EE3D02">
        <w:rPr>
          <w:rFonts w:hint="eastAsia"/>
          <w:color w:val="FF0000"/>
        </w:rPr>
        <w:t>文本选择器</w:t>
      </w:r>
    </w:p>
    <w:p w:rsidR="00EE3D02" w:rsidRPr="00EE3D02" w:rsidRDefault="00EE3D02" w:rsidP="00EE3D02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0526E661" wp14:editId="16414579">
            <wp:extent cx="6193155" cy="1083310"/>
            <wp:effectExtent l="19050" t="19050" r="17145" b="215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08331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091" w:rsidRDefault="00EE3D02" w:rsidP="00EE3D02">
      <w:pPr>
        <w:pStyle w:val="5"/>
      </w:pPr>
      <w:r>
        <w:rPr>
          <w:rFonts w:hint="eastAsia"/>
        </w:rPr>
        <w:t>RadioButton</w:t>
      </w:r>
      <w:r>
        <w:rPr>
          <w:rFonts w:hint="eastAsia"/>
        </w:rPr>
        <w:t>顶部按钮</w:t>
      </w:r>
      <w:r>
        <w:t>选择器</w:t>
      </w:r>
    </w:p>
    <w:p w:rsidR="00EE3D02" w:rsidRDefault="00EE3D02" w:rsidP="00EE3D02">
      <w:pPr>
        <w:pStyle w:val="ab"/>
      </w:pPr>
      <w:r>
        <w:rPr>
          <w:noProof/>
        </w:rPr>
        <w:drawing>
          <wp:inline distT="0" distB="0" distL="0" distR="0" wp14:anchorId="4F3C3EC9" wp14:editId="37305103">
            <wp:extent cx="6193155" cy="835025"/>
            <wp:effectExtent l="19050" t="19050" r="17145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835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E3D02" w:rsidRDefault="00EE3D02" w:rsidP="00EE3D02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名称</w:t>
      </w:r>
      <w:r>
        <w:t>管理</w:t>
      </w:r>
    </w:p>
    <w:p w:rsidR="00EE3D02" w:rsidRPr="00EE3D02" w:rsidRDefault="00EE3D02" w:rsidP="00104DEC">
      <w:pPr>
        <w:pStyle w:val="af8"/>
        <w:rPr>
          <w:color w:val="000000"/>
        </w:rPr>
      </w:pP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</w:p>
    <w:p w:rsidR="00EE3D02" w:rsidRDefault="00104DEC" w:rsidP="00104DEC">
      <w:pPr>
        <w:pStyle w:val="ab"/>
      </w:pPr>
      <w:r>
        <w:rPr>
          <w:noProof/>
        </w:rPr>
        <w:drawing>
          <wp:inline distT="0" distB="0" distL="0" distR="0" wp14:anchorId="15DFBB76" wp14:editId="3E4094CF">
            <wp:extent cx="6193155" cy="2209165"/>
            <wp:effectExtent l="19050" t="19050" r="17145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20916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4DEC" w:rsidRDefault="00104DEC" w:rsidP="00104DEC">
      <w:pPr>
        <w:pStyle w:val="5"/>
      </w:pPr>
      <w:r>
        <w:rPr>
          <w:rFonts w:hint="eastAsia"/>
        </w:rPr>
        <w:t>完整代码（注意中间</w:t>
      </w:r>
      <w:r>
        <w:t>的</w:t>
      </w:r>
      <w:r>
        <w:t>RadioButton</w:t>
      </w:r>
      <w:r>
        <w:rPr>
          <w:rFonts w:hint="eastAsia"/>
        </w:rPr>
        <w:t>）</w:t>
      </w:r>
    </w:p>
    <w:p w:rsidR="00104DEC" w:rsidRPr="00104DEC" w:rsidRDefault="00104DEC" w:rsidP="00104DEC">
      <w:pPr>
        <w:pStyle w:val="af8"/>
        <w:rPr>
          <w:color w:val="000000"/>
        </w:rPr>
      </w:pPr>
      <w:r w:rsidRPr="00104DEC">
        <w:rPr>
          <w:i/>
          <w:color w:val="000000"/>
        </w:rPr>
        <w:t>&lt;?</w:t>
      </w:r>
      <w:r w:rsidRPr="00104DEC">
        <w:rPr>
          <w:color w:val="0000FF"/>
        </w:rPr>
        <w:t>xml version=</w:t>
      </w:r>
      <w:r w:rsidRPr="00104DEC">
        <w:t xml:space="preserve">"1.0" </w:t>
      </w:r>
      <w:r w:rsidRPr="00104DEC">
        <w:rPr>
          <w:color w:val="0000FF"/>
        </w:rPr>
        <w:t>encoding=</w:t>
      </w:r>
      <w:r w:rsidRPr="00104DEC">
        <w:t>"utf-8"</w:t>
      </w:r>
      <w:r w:rsidRPr="00104DEC">
        <w:rPr>
          <w:i/>
          <w:color w:val="000000"/>
        </w:rPr>
        <w:t>?&gt;</w:t>
      </w:r>
      <w:r w:rsidRPr="00104DEC">
        <w:rPr>
          <w:i/>
          <w:color w:val="000000"/>
        </w:rPr>
        <w:br/>
      </w:r>
      <w:r w:rsidRPr="00104DEC">
        <w:rPr>
          <w:color w:val="000000"/>
        </w:rPr>
        <w:t>&lt;</w:t>
      </w:r>
      <w:r w:rsidRPr="00104DEC">
        <w:rPr>
          <w:b/>
          <w:bCs/>
          <w:color w:val="000080"/>
        </w:rPr>
        <w:t>LinearLayout</w:t>
      </w:r>
      <w:r w:rsidRPr="00104DEC">
        <w:rPr>
          <w:b/>
          <w:bCs/>
          <w:color w:val="000080"/>
        </w:rPr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android</w:t>
      </w:r>
      <w:r w:rsidRPr="00104DEC">
        <w:rPr>
          <w:color w:val="0000FF"/>
        </w:rPr>
        <w:t>=</w:t>
      </w:r>
      <w:r w:rsidRPr="00104DEC">
        <w:t>"http://schemas.android.com/apk/res/android"</w:t>
      </w:r>
      <w:r w:rsidRPr="00104DEC"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tools</w:t>
      </w:r>
      <w:r w:rsidRPr="00104DEC">
        <w:rPr>
          <w:color w:val="0000FF"/>
        </w:rPr>
        <w:t>=</w:t>
      </w:r>
      <w:r w:rsidRPr="00104DEC">
        <w:t>"http://schemas.android.com/tools"</w:t>
      </w:r>
      <w:r w:rsidRPr="00104DEC">
        <w:br/>
      </w:r>
      <w:r w:rsidRPr="00104DEC">
        <w:lastRenderedPageBreak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"vertical"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tools</w:t>
      </w:r>
      <w:r w:rsidRPr="00104DEC">
        <w:rPr>
          <w:color w:val="0000FF"/>
        </w:rPr>
        <w:t>:context=</w:t>
      </w:r>
      <w:r w:rsidRPr="00104DEC">
        <w:t>"com.myemcu.myshop.app.MainActivity"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FrameLayout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frame_layout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"0dp"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:layout_weight=</w:t>
      </w:r>
      <w:r w:rsidRPr="00104DEC">
        <w:t>"1"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RadioGroup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rg_main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"wrap_content"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:background=</w:t>
      </w:r>
      <w:r w:rsidRPr="00104DEC">
        <w:t>"@drawable/home_bottom_parent_bg"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"horizontal"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rb_home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"@drawable/home_button_selector"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"@string/rb_home"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:checked=</w:t>
      </w:r>
      <w:r w:rsidRPr="00104DEC">
        <w:t>"true"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rb_type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"@drawable/type_button_selector"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"@string/rb_type"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rb_community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"@drawable/community_button_selector"</w:t>
      </w:r>
      <w:r w:rsidRPr="00104DEC">
        <w:br/>
        <w:t xml:space="preserve">            </w:t>
      </w:r>
      <w:r w:rsidRPr="00104DEC">
        <w:rPr>
          <w:color w:val="FF0000"/>
        </w:rPr>
        <w:t>android:paddingTop="10dp"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"@string/rb_community"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rb_cart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"@drawable/cart_button_selector"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"@string/rb_cart"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rb_user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"@drawable/user_button_selector"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"@string/rb_user"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&lt;/</w:t>
      </w:r>
      <w:r w:rsidRPr="00104DEC">
        <w:rPr>
          <w:b/>
          <w:bCs/>
          <w:color w:val="000080"/>
        </w:rPr>
        <w:t>RadioGroup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>&lt;/</w:t>
      </w:r>
      <w:r w:rsidRPr="00104DEC">
        <w:rPr>
          <w:b/>
          <w:bCs/>
          <w:color w:val="000080"/>
        </w:rPr>
        <w:t>LinearLayout</w:t>
      </w:r>
      <w:r w:rsidRPr="00104DEC">
        <w:rPr>
          <w:color w:val="000000"/>
        </w:rPr>
        <w:t>&gt;</w:t>
      </w:r>
    </w:p>
    <w:p w:rsidR="00104DEC" w:rsidRDefault="000F18EB" w:rsidP="000F18EB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Butterknife</w:t>
      </w:r>
      <w:r>
        <w:rPr>
          <w:rFonts w:hint="eastAsia"/>
        </w:rPr>
        <w:t>实例化</w:t>
      </w:r>
      <w:r w:rsidR="0001118D">
        <w:rPr>
          <w:rFonts w:hint="eastAsia"/>
        </w:rPr>
        <w:t>主</w:t>
      </w:r>
      <w:r w:rsidR="009322F5">
        <w:rPr>
          <w:rFonts w:hint="eastAsia"/>
        </w:rPr>
        <w:t>页</w:t>
      </w:r>
      <w:r>
        <w:t>控件</w:t>
      </w:r>
    </w:p>
    <w:p w:rsidR="000F18EB" w:rsidRDefault="000F18EB" w:rsidP="000F18EB">
      <w:pPr>
        <w:pStyle w:val="5"/>
      </w:pPr>
      <w:r>
        <w:rPr>
          <w:rFonts w:hint="eastAsia"/>
        </w:rPr>
        <w:t>添加依赖</w:t>
      </w:r>
      <w:r>
        <w:t>（</w:t>
      </w:r>
      <w:r>
        <w:rPr>
          <w:rFonts w:hint="eastAsia"/>
        </w:rPr>
        <w:t>须联网</w:t>
      </w:r>
      <w:r>
        <w:t>）</w:t>
      </w:r>
    </w:p>
    <w:p w:rsidR="000F18EB" w:rsidRPr="000F18EB" w:rsidRDefault="000F18EB" w:rsidP="000F18EB">
      <w:pPr>
        <w:pStyle w:val="af8"/>
        <w:rPr>
          <w:color w:val="000000"/>
        </w:rPr>
      </w:pPr>
      <w:r w:rsidRPr="000F18EB">
        <w:rPr>
          <w:color w:val="000000"/>
        </w:rPr>
        <w:t xml:space="preserve">compile </w:t>
      </w:r>
      <w:r w:rsidRPr="000F18EB">
        <w:t>'com.jakewharton:butterknife:7.0.1'</w:t>
      </w:r>
      <w:r>
        <w:tab/>
        <w:t xml:space="preserve">// </w:t>
      </w:r>
      <w:r>
        <w:rPr>
          <w:rFonts w:hint="eastAsia"/>
        </w:rPr>
        <w:t>稳定版</w:t>
      </w:r>
      <w:r>
        <w:t>，</w:t>
      </w:r>
      <w:r>
        <w:rPr>
          <w:rFonts w:hint="eastAsia"/>
        </w:rPr>
        <w:t>8.4.0</w:t>
      </w:r>
      <w:r>
        <w:rPr>
          <w:rFonts w:hint="eastAsia"/>
        </w:rPr>
        <w:t>的</w:t>
      </w:r>
      <w:r>
        <w:t>不稳定</w:t>
      </w:r>
    </w:p>
    <w:p w:rsidR="000F18EB" w:rsidRDefault="000F18EB" w:rsidP="000F18EB">
      <w:pPr>
        <w:pStyle w:val="5"/>
      </w:pPr>
      <w:r>
        <w:rPr>
          <w:rFonts w:hint="eastAsia"/>
        </w:rPr>
        <w:t>下载插件</w:t>
      </w:r>
    </w:p>
    <w:p w:rsidR="000F18EB" w:rsidRDefault="000F18EB" w:rsidP="000F18EB">
      <w:pPr>
        <w:ind w:firstLine="420"/>
      </w:pPr>
      <w:r>
        <w:rPr>
          <w:rFonts w:hint="eastAsia"/>
        </w:rPr>
        <w:t>如下图所示</w:t>
      </w:r>
      <w:r>
        <w:t>：</w:t>
      </w:r>
    </w:p>
    <w:p w:rsidR="000F18EB" w:rsidRDefault="000F18EB" w:rsidP="000F18EB">
      <w:pPr>
        <w:pStyle w:val="ab"/>
      </w:pPr>
      <w:r w:rsidRPr="000F18EB">
        <w:rPr>
          <w:noProof/>
        </w:rPr>
        <w:lastRenderedPageBreak/>
        <w:drawing>
          <wp:inline distT="0" distB="0" distL="0" distR="0">
            <wp:extent cx="4024800" cy="3366000"/>
            <wp:effectExtent l="0" t="0" r="0" b="6350"/>
            <wp:docPr id="2" name="图片 2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设置</w:t>
      </w:r>
      <w:r>
        <w:t>光标位置</w:t>
      </w:r>
    </w:p>
    <w:p w:rsidR="000F18EB" w:rsidRDefault="000F18EB" w:rsidP="000F18EB">
      <w:pPr>
        <w:pStyle w:val="ab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7D6F2C" wp14:editId="6AC0F73E">
            <wp:extent cx="4057200" cy="1263600"/>
            <wp:effectExtent l="19050" t="19050" r="1968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26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Alt+Insert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68F7F63E" wp14:editId="0D0DF032">
            <wp:extent cx="2942857" cy="29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lastRenderedPageBreak/>
        <w:t>选择</w:t>
      </w:r>
      <w:r>
        <w:t>需要</w:t>
      </w:r>
      <w:r>
        <w:rPr>
          <w:rFonts w:hint="eastAsia"/>
        </w:rPr>
        <w:t>被</w:t>
      </w:r>
      <w:r>
        <w:t>实例化的控件</w:t>
      </w:r>
    </w:p>
    <w:p w:rsidR="000F18EB" w:rsidRDefault="000F18EB" w:rsidP="000F18EB">
      <w:pPr>
        <w:pStyle w:val="ab"/>
      </w:pPr>
      <w:r w:rsidRPr="000F18EB">
        <w:rPr>
          <w:noProof/>
        </w:rPr>
        <w:drawing>
          <wp:inline distT="0" distB="0" distL="0" distR="0">
            <wp:extent cx="3754800" cy="2278800"/>
            <wp:effectExtent l="0" t="0" r="0" b="7620"/>
            <wp:docPr id="9" name="图片 9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实现效果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20ADE01D" wp14:editId="6C892BBE">
            <wp:extent cx="3823200" cy="2919600"/>
            <wp:effectExtent l="19050" t="19050" r="2540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919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E47DF" w:rsidRDefault="00FE47DF" w:rsidP="00FE47DF">
      <w:pPr>
        <w:pStyle w:val="3"/>
      </w:pPr>
      <w:r>
        <w:rPr>
          <w:rFonts w:hint="eastAsia"/>
        </w:rPr>
        <w:t>系统框架</w:t>
      </w:r>
      <w:r>
        <w:t>——</w:t>
      </w:r>
      <w:r>
        <w:t>软件分包</w:t>
      </w:r>
    </w:p>
    <w:p w:rsidR="006B3F08" w:rsidRDefault="006B3F08" w:rsidP="006B3F08">
      <w:pPr>
        <w:pStyle w:val="4"/>
      </w:pPr>
      <w:r>
        <w:t>功能分包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a</w:t>
      </w:r>
      <w:r>
        <w:rPr>
          <w:rFonts w:hint="eastAsia"/>
        </w:rPr>
        <w:t>pp——Activity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base</w:t>
      </w:r>
      <w:r>
        <w:t>——</w:t>
      </w:r>
      <w:r>
        <w:rPr>
          <w:rFonts w:hint="eastAsia"/>
        </w:rPr>
        <w:t>公共基类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home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type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community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cart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user</w:t>
      </w:r>
    </w:p>
    <w:p w:rsidR="006B3F08" w:rsidRPr="006B3F08" w:rsidRDefault="006B3F08" w:rsidP="006B3F08">
      <w:pPr>
        <w:pStyle w:val="a5"/>
        <w:ind w:left="1260" w:firstLineChars="0" w:firstLine="0"/>
      </w:pPr>
      <w:r>
        <w:rPr>
          <w:rFonts w:hint="eastAsia"/>
        </w:rPr>
        <w:t>——上面5个</w:t>
      </w:r>
      <w:r>
        <w:t>，</w:t>
      </w:r>
      <w:r>
        <w:rPr>
          <w:rFonts w:hint="eastAsia"/>
        </w:rPr>
        <w:t>子Fragment。</w:t>
      </w:r>
    </w:p>
    <w:p w:rsidR="006B3F08" w:rsidRDefault="006B3F08" w:rsidP="006B3F08">
      <w:pPr>
        <w:pStyle w:val="ab"/>
        <w:keepNext/>
      </w:pPr>
      <w:r>
        <w:rPr>
          <w:noProof/>
        </w:rPr>
        <w:lastRenderedPageBreak/>
        <w:drawing>
          <wp:inline distT="0" distB="0" distL="0" distR="0" wp14:anchorId="479D670B" wp14:editId="7C86F22D">
            <wp:extent cx="1659600" cy="1810800"/>
            <wp:effectExtent l="19050" t="19050" r="1714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B3F08" w:rsidRDefault="006B3F08" w:rsidP="006B3F08">
      <w:pPr>
        <w:pStyle w:val="a6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3 \s</w:instrText>
      </w:r>
      <w:r>
        <w:instrText xml:space="preserve"> </w:instrText>
      </w:r>
      <w:r>
        <w:fldChar w:fldCharType="separate"/>
      </w:r>
      <w:r w:rsidR="001E0AB1">
        <w:rPr>
          <w:noProof/>
        </w:rPr>
        <w:t>1.3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3</w:instrText>
      </w:r>
      <w:r>
        <w:instrText xml:space="preserve"> </w:instrText>
      </w:r>
      <w:r>
        <w:fldChar w:fldCharType="separate"/>
      </w:r>
      <w:r w:rsidR="001E0AB1">
        <w:rPr>
          <w:noProof/>
        </w:rPr>
        <w:t>1</w:t>
      </w:r>
      <w:r>
        <w:fldChar w:fldCharType="end"/>
      </w:r>
      <w:r>
        <w:tab/>
      </w:r>
      <w:r>
        <w:rPr>
          <w:rFonts w:hint="eastAsia"/>
        </w:rPr>
        <w:t>软件分包</w:t>
      </w:r>
    </w:p>
    <w:p w:rsidR="006B3F08" w:rsidRDefault="006B3F08" w:rsidP="006B3F08">
      <w:pPr>
        <w:pStyle w:val="4"/>
      </w:pP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t>ragment</w:t>
      </w:r>
      <w:r w:rsidR="00511AED">
        <w:rPr>
          <w:rFonts w:hint="eastAsia"/>
        </w:rPr>
        <w:t>页面的</w:t>
      </w:r>
      <w:r w:rsidR="00511AED">
        <w:t>公共</w:t>
      </w:r>
      <w:r w:rsidR="00511AED">
        <w:rPr>
          <w:rFonts w:hint="eastAsia"/>
        </w:rPr>
        <w:t>Fragment</w:t>
      </w:r>
    </w:p>
    <w:p w:rsidR="0007355B" w:rsidRPr="0007355B" w:rsidRDefault="0007355B" w:rsidP="0007355B">
      <w:pPr>
        <w:pStyle w:val="5"/>
      </w:pPr>
      <w:r>
        <w:rPr>
          <w:rFonts w:hint="eastAsia"/>
        </w:rPr>
        <w:t>继承</w:t>
      </w:r>
      <w:r>
        <w:t>时用</w:t>
      </w:r>
      <w:r>
        <w:rPr>
          <w:rFonts w:hint="eastAsia"/>
        </w:rPr>
        <w:t>V4</w:t>
      </w:r>
      <w:r>
        <w:rPr>
          <w:rFonts w:hint="eastAsia"/>
        </w:rPr>
        <w:t>包</w:t>
      </w:r>
    </w:p>
    <w:p w:rsidR="0007355B" w:rsidRDefault="0007355B" w:rsidP="0007355B">
      <w:pPr>
        <w:pStyle w:val="ab"/>
      </w:pPr>
      <w:r w:rsidRPr="0007355B">
        <w:rPr>
          <w:noProof/>
        </w:rPr>
        <w:drawing>
          <wp:inline distT="0" distB="0" distL="0" distR="0">
            <wp:extent cx="3862800" cy="1216800"/>
            <wp:effectExtent l="19050" t="19050" r="23495" b="21590"/>
            <wp:docPr id="15" name="图片 15" descr="C:\Users\Administrato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1216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7355B" w:rsidRPr="0007355B" w:rsidRDefault="00646D1B" w:rsidP="0007355B">
      <w:pPr>
        <w:pStyle w:val="5"/>
      </w:pPr>
      <w:r>
        <w:rPr>
          <w:rFonts w:hint="eastAsia"/>
        </w:rPr>
        <w:t>BaseFragment</w:t>
      </w:r>
    </w:p>
    <w:p w:rsidR="00511AED" w:rsidRDefault="00511AED" w:rsidP="00511AED">
      <w:pPr>
        <w:pStyle w:val="af8"/>
        <w:rPr>
          <w:color w:val="221FFF"/>
        </w:rPr>
      </w:pPr>
      <w:r w:rsidRPr="00511AED">
        <w:rPr>
          <w:b/>
          <w:bCs/>
          <w:color w:val="000080"/>
        </w:rPr>
        <w:t xml:space="preserve">public abstract class </w:t>
      </w:r>
      <w:r w:rsidRPr="00511AED">
        <w:rPr>
          <w:color w:val="221FFF"/>
        </w:rPr>
        <w:t xml:space="preserve">BaseFragment </w:t>
      </w:r>
      <w:r w:rsidRPr="00511AED">
        <w:rPr>
          <w:b/>
          <w:bCs/>
          <w:color w:val="000080"/>
        </w:rPr>
        <w:t xml:space="preserve">extends </w:t>
      </w:r>
      <w:r w:rsidRPr="00511AED">
        <w:rPr>
          <w:color w:val="221FFF"/>
        </w:rPr>
        <w:t xml:space="preserve">Fragment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protected </w:t>
      </w:r>
      <w:r w:rsidRPr="00511AED">
        <w:rPr>
          <w:color w:val="221FFF"/>
        </w:rPr>
        <w:t xml:space="preserve">Context </w:t>
      </w:r>
      <w:r w:rsidRPr="00511AED">
        <w:rPr>
          <w:b/>
          <w:bCs/>
          <w:color w:val="660E7A"/>
        </w:rPr>
        <w:t>context</w:t>
      </w:r>
      <w:r w:rsidRPr="00511AED">
        <w:t xml:space="preserve">;  </w:t>
      </w:r>
      <w:r w:rsidRPr="00511AED">
        <w:rPr>
          <w:i/>
          <w:color w:val="058011"/>
        </w:rPr>
        <w:t xml:space="preserve">// </w:t>
      </w:r>
      <w:r w:rsidR="00646D1B">
        <w:rPr>
          <w:rFonts w:hint="eastAsia"/>
          <w:i/>
          <w:color w:val="058011"/>
        </w:rPr>
        <w:t>(</w:t>
      </w:r>
      <w:r w:rsidR="00646D1B">
        <w:rPr>
          <w:i/>
          <w:color w:val="058011"/>
        </w:rPr>
        <w:t>public</w:t>
      </w:r>
      <w:r w:rsidR="00646D1B">
        <w:rPr>
          <w:rFonts w:hint="eastAsia"/>
          <w:i/>
          <w:color w:val="058011"/>
        </w:rPr>
        <w:t>全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privite</w:t>
      </w:r>
      <w:r w:rsidR="00646D1B">
        <w:rPr>
          <w:rFonts w:hint="eastAsia"/>
          <w:i/>
          <w:color w:val="058011"/>
        </w:rPr>
        <w:t>不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，仅</w:t>
      </w:r>
      <w:r w:rsidR="00646D1B">
        <w:rPr>
          <w:i/>
          <w:color w:val="058011"/>
        </w:rPr>
        <w:t>自己用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protected</w:t>
      </w:r>
      <w:r w:rsidR="00646D1B">
        <w:rPr>
          <w:rFonts w:hint="eastAsia"/>
          <w:i/>
          <w:color w:val="058011"/>
        </w:rPr>
        <w:t>公开到</w:t>
      </w:r>
      <w:r w:rsidR="00646D1B">
        <w:rPr>
          <w:i/>
          <w:color w:val="058011"/>
        </w:rPr>
        <w:t>熟人</w:t>
      </w:r>
      <w:r w:rsidR="00646D1B">
        <w:rPr>
          <w:rFonts w:hint="eastAsia"/>
          <w:i/>
          <w:color w:val="058011"/>
        </w:rPr>
        <w:t>)</w:t>
      </w:r>
      <w:r w:rsidRPr="00511AED">
        <w:rPr>
          <w:i/>
          <w:color w:val="058011"/>
        </w:rPr>
        <w:br/>
      </w:r>
      <w:r w:rsidRPr="00511AED">
        <w:rPr>
          <w:i/>
          <w:color w:val="058011"/>
        </w:rPr>
        <w:br/>
        <w:t xml:space="preserve">    </w:t>
      </w:r>
      <w:r w:rsidRPr="00511AED">
        <w:rPr>
          <w:color w:val="808000"/>
        </w:rPr>
        <w:t>@Override</w:t>
      </w:r>
      <w:r>
        <w:rPr>
          <w:color w:val="808000"/>
        </w:rPr>
        <w:tab/>
      </w:r>
      <w:r>
        <w:rPr>
          <w:color w:val="808000"/>
        </w:rPr>
        <w:tab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onCreate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该类被系统创建时回调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.onCreate(savedInstanceState);</w:t>
      </w:r>
      <w:r w:rsidRPr="00511AED">
        <w:br/>
        <w:t xml:space="preserve">        </w:t>
      </w:r>
      <w:r w:rsidRPr="00511AED">
        <w:rPr>
          <w:b/>
          <w:bCs/>
          <w:color w:val="660E7A"/>
        </w:rPr>
        <w:t>context</w:t>
      </w:r>
      <w:r w:rsidRPr="00511AED">
        <w:t>=getActivity();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color w:val="808000"/>
        </w:rPr>
        <w:t>@Nullable</w:t>
      </w:r>
      <w:r w:rsidRPr="00511AED">
        <w:rPr>
          <w:color w:val="808000"/>
        </w:rPr>
        <w:br/>
        <w:t xml:space="preserve">    @Override</w:t>
      </w:r>
      <w:r w:rsidRPr="00511AED">
        <w:rPr>
          <w:color w:val="808000"/>
        </w:rPr>
        <w:br/>
        <w:t xml:space="preserve">    </w:t>
      </w:r>
      <w:r w:rsidRPr="00511AED">
        <w:rPr>
          <w:b/>
          <w:bCs/>
          <w:color w:val="000080"/>
        </w:rPr>
        <w:t xml:space="preserve">public </w:t>
      </w:r>
      <w:r w:rsidRPr="00511AED">
        <w:rPr>
          <w:color w:val="221FFF"/>
        </w:rPr>
        <w:t xml:space="preserve">View </w:t>
      </w:r>
      <w:r w:rsidRPr="00511AED">
        <w:rPr>
          <w:b/>
          <w:color w:val="FF0000"/>
        </w:rPr>
        <w:t>onCreateView</w:t>
      </w:r>
      <w:r w:rsidRPr="00511AED">
        <w:t>(</w:t>
      </w:r>
      <w:r w:rsidRPr="00511AED">
        <w:rPr>
          <w:color w:val="221FFF"/>
        </w:rPr>
        <w:t xml:space="preserve">LayoutInflater </w:t>
      </w:r>
      <w:r w:rsidRPr="00511AED">
        <w:t xml:space="preserve">inflater,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ViewGroup </w:t>
      </w:r>
      <w:r w:rsidRPr="00511AED">
        <w:t xml:space="preserve">container,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>Bundle</w:t>
      </w:r>
    </w:p>
    <w:p w:rsidR="00773B07" w:rsidRDefault="00511AED" w:rsidP="00511AED">
      <w:pPr>
        <w:pStyle w:val="af8"/>
        <w:ind w:firstLineChars="200" w:firstLine="360"/>
        <w:rPr>
          <w:b/>
          <w:bCs/>
          <w:color w:val="FF020C"/>
        </w:rPr>
      </w:pPr>
      <w:r w:rsidRPr="00511AED">
        <w:rPr>
          <w:color w:val="221FFF"/>
        </w:rPr>
        <w:t xml:space="preserve">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 xml:space="preserve">return </w:t>
      </w:r>
      <w:r w:rsidRPr="00511AED">
        <w:t>initView();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</w:p>
    <w:p w:rsidR="00511AED" w:rsidRPr="00511AED" w:rsidRDefault="00511AED" w:rsidP="00511AED">
      <w:pPr>
        <w:pStyle w:val="af8"/>
        <w:ind w:firstLineChars="200" w:firstLine="361"/>
      </w:pP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public abstract </w:t>
      </w:r>
      <w:r w:rsidRPr="00511AED">
        <w:rPr>
          <w:color w:val="221FFF"/>
        </w:rPr>
        <w:t xml:space="preserve">View </w:t>
      </w:r>
      <w:r w:rsidRPr="00511AED">
        <w:t xml:space="preserve">initView(); 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由继承它的子</w:t>
      </w:r>
      <w:r w:rsidRPr="00511AED">
        <w:rPr>
          <w:i/>
          <w:color w:val="058011"/>
        </w:rPr>
        <w:t>Fragment</w:t>
      </w:r>
      <w:r w:rsidRPr="00511AED">
        <w:rPr>
          <w:rFonts w:hAnsi="宋体" w:hint="eastAsia"/>
          <w:i/>
          <w:color w:val="058011"/>
        </w:rPr>
        <w:t>强制实现，当然基类也必须是抽象的</w:t>
      </w:r>
      <w:r w:rsidRPr="00511AED">
        <w:rPr>
          <w:rFonts w:hAnsi="宋体" w:hint="eastAsia"/>
          <w:i/>
          <w:color w:val="058011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color w:val="808000"/>
        </w:rPr>
        <w:t xml:space="preserve">@Override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当</w:t>
      </w:r>
      <w:r w:rsidRPr="00511AED">
        <w:rPr>
          <w:i/>
          <w:color w:val="058011"/>
        </w:rPr>
        <w:t>Activity</w:t>
      </w:r>
      <w:r w:rsidRPr="00511AED">
        <w:rPr>
          <w:rFonts w:hAnsi="宋体" w:hint="eastAsia"/>
          <w:i/>
          <w:color w:val="058011"/>
        </w:rPr>
        <w:t>被创建的时候，回调该方法</w:t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onActivityCreated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.onActivityCreated(savedInstanceState);</w:t>
      </w:r>
      <w:r w:rsidRPr="00511AED">
        <w:br/>
        <w:t xml:space="preserve">        initData();</w:t>
      </w:r>
      <w:r w:rsidRPr="00511AED">
        <w:br/>
        <w:t xml:space="preserve">    </w:t>
      </w:r>
      <w:r w:rsidR="00773B07">
        <w:rPr>
          <w:b/>
          <w:bCs/>
          <w:color w:val="FF020C"/>
        </w:rPr>
        <w:t>}</w:t>
      </w:r>
      <w:r w:rsidR="00773B07">
        <w:rPr>
          <w:b/>
          <w:bCs/>
          <w:color w:val="FF020C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t xml:space="preserve">initData() </w:t>
      </w:r>
      <w:r w:rsidRPr="00511AED">
        <w:rPr>
          <w:b/>
          <w:bCs/>
          <w:color w:val="FF020C"/>
        </w:rPr>
        <w:t>{</w:t>
      </w:r>
      <w:r w:rsidR="00773B07">
        <w:rPr>
          <w:b/>
          <w:bCs/>
          <w:color w:val="FF020C"/>
        </w:rPr>
        <w:tab/>
      </w:r>
      <w:r w:rsidR="00773B07" w:rsidRPr="00511AED">
        <w:rPr>
          <w:i/>
          <w:color w:val="058011"/>
        </w:rPr>
        <w:t xml:space="preserve">// </w:t>
      </w:r>
      <w:r w:rsidR="00773B07" w:rsidRPr="00511AED">
        <w:rPr>
          <w:rFonts w:hAnsi="宋体" w:hint="eastAsia"/>
          <w:i/>
          <w:color w:val="058011"/>
        </w:rPr>
        <w:t>当子</w:t>
      </w:r>
      <w:r w:rsidR="00773B07" w:rsidRPr="00511AED">
        <w:rPr>
          <w:i/>
          <w:color w:val="058011"/>
        </w:rPr>
        <w:t>Fragment</w:t>
      </w:r>
      <w:r w:rsidR="00773B07">
        <w:rPr>
          <w:rFonts w:hAnsi="宋体" w:hint="eastAsia"/>
          <w:i/>
          <w:color w:val="058011"/>
        </w:rPr>
        <w:t>需要联网请求数据的时候，可</w:t>
      </w:r>
      <w:r w:rsidR="00773B07" w:rsidRPr="00511AED">
        <w:rPr>
          <w:rFonts w:hAnsi="宋体" w:hint="eastAsia"/>
          <w:i/>
          <w:color w:val="058011"/>
        </w:rPr>
        <w:t>重写该方法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}</w:t>
      </w:r>
      <w:r w:rsidRPr="00511AED">
        <w:rPr>
          <w:b/>
          <w:bCs/>
          <w:color w:val="FF020C"/>
        </w:rPr>
        <w:br/>
        <w:t>}</w:t>
      </w:r>
    </w:p>
    <w:p w:rsidR="006B3F08" w:rsidRDefault="00A41A63" w:rsidP="00511AED">
      <w:pPr>
        <w:pStyle w:val="3"/>
      </w:pPr>
      <w:r>
        <w:rPr>
          <w:rFonts w:hint="eastAsia"/>
        </w:rPr>
        <w:lastRenderedPageBreak/>
        <w:t>简单构建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>
        <w:t>页面</w:t>
      </w:r>
      <w:r>
        <w:rPr>
          <w:rFonts w:hint="eastAsia"/>
        </w:rPr>
        <w:t>内容</w:t>
      </w:r>
    </w:p>
    <w:p w:rsidR="00A41A63" w:rsidRDefault="00A41A63" w:rsidP="00A41A63">
      <w:pPr>
        <w:pStyle w:val="4"/>
      </w:pPr>
      <w:r>
        <w:rPr>
          <w:rFonts w:hint="eastAsia"/>
        </w:rPr>
        <w:t>以</w:t>
      </w:r>
      <w:r>
        <w:t>如下</w:t>
      </w:r>
      <w:r>
        <w:rPr>
          <w:rFonts w:hint="eastAsia"/>
        </w:rPr>
        <w:t>HomeFragment</w:t>
      </w:r>
      <w:r>
        <w:rPr>
          <w:rFonts w:hint="eastAsia"/>
        </w:rPr>
        <w:t>为</w:t>
      </w:r>
      <w:r>
        <w:t>模板</w:t>
      </w:r>
    </w:p>
    <w:p w:rsidR="00A41A63" w:rsidRPr="00A41A63" w:rsidRDefault="00A41A63" w:rsidP="00A41A63">
      <w:pPr>
        <w:pStyle w:val="af8"/>
      </w:pPr>
      <w:r w:rsidRPr="00A41A63">
        <w:rPr>
          <w:i/>
          <w:color w:val="058011"/>
        </w:rPr>
        <w:t xml:space="preserve">// </w:t>
      </w:r>
      <w:r w:rsidRPr="00A41A63">
        <w:rPr>
          <w:rFonts w:hAnsi="宋体" w:hint="eastAsia"/>
          <w:i/>
          <w:color w:val="058011"/>
        </w:rPr>
        <w:t>首页</w:t>
      </w:r>
      <w:r w:rsidRPr="00A41A63">
        <w:rPr>
          <w:i/>
          <w:color w:val="058011"/>
        </w:rPr>
        <w:t>Fragment</w:t>
      </w:r>
      <w:r w:rsidRPr="00A41A63">
        <w:rPr>
          <w:i/>
          <w:color w:val="058011"/>
        </w:rPr>
        <w:br/>
      </w:r>
      <w:r w:rsidRPr="00A41A63">
        <w:rPr>
          <w:b/>
          <w:bCs/>
          <w:color w:val="000080"/>
        </w:rPr>
        <w:t xml:space="preserve">public class </w:t>
      </w:r>
      <w:r w:rsidRPr="00A41A63">
        <w:rPr>
          <w:color w:val="221FFF"/>
        </w:rPr>
        <w:t xml:space="preserve">HomeFragment </w:t>
      </w:r>
      <w:r w:rsidRPr="00A41A63">
        <w:rPr>
          <w:b/>
          <w:bCs/>
          <w:color w:val="000080"/>
        </w:rPr>
        <w:t xml:space="preserve">extends </w:t>
      </w:r>
      <w:r w:rsidRPr="00A41A63">
        <w:rPr>
          <w:color w:val="221FFF"/>
        </w:rPr>
        <w:t>BaseFragment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b/>
          <w:bCs/>
          <w:color w:val="000080"/>
        </w:rPr>
        <w:t xml:space="preserve">private </w:t>
      </w:r>
      <w:r w:rsidRPr="00A41A63">
        <w:rPr>
          <w:color w:val="221FFF"/>
        </w:rPr>
        <w:t xml:space="preserve">TextView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</w:r>
      <w:r w:rsidRPr="00A41A63"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</w:t>
      </w:r>
      <w:r w:rsidRPr="00A41A63">
        <w:rPr>
          <w:color w:val="221FFF"/>
        </w:rPr>
        <w:t xml:space="preserve">View </w:t>
      </w:r>
      <w:r w:rsidRPr="00A41A63">
        <w:rPr>
          <w:b/>
          <w:color w:val="FF0000"/>
        </w:rPr>
        <w:t>initView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=</w:t>
      </w:r>
      <w:r w:rsidRPr="00A41A63">
        <w:rPr>
          <w:b/>
          <w:bCs/>
          <w:color w:val="000080"/>
        </w:rPr>
        <w:t xml:space="preserve">new </w:t>
      </w:r>
      <w:r w:rsidRPr="00A41A63">
        <w:t>TextView(</w:t>
      </w:r>
      <w:r w:rsidRPr="00A41A63">
        <w:rPr>
          <w:b/>
          <w:bCs/>
          <w:color w:val="660E7A"/>
        </w:rPr>
        <w:t>context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Fragment-UI-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.setGravity(</w:t>
      </w:r>
      <w:r w:rsidRPr="00A41A63">
        <w:rPr>
          <w:color w:val="221FFF"/>
        </w:rPr>
        <w:t>Gravity</w:t>
      </w:r>
      <w:r w:rsidRPr="00A41A63">
        <w:t>.</w:t>
      </w:r>
      <w:r w:rsidRPr="00A41A63">
        <w:rPr>
          <w:b/>
          <w:bCs/>
          <w:i/>
          <w:color w:val="660E7A"/>
        </w:rPr>
        <w:t>CENTER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.setTextSize(</w:t>
      </w:r>
      <w:r w:rsidRPr="00A41A63">
        <w:rPr>
          <w:color w:val="0000FF"/>
        </w:rPr>
        <w:t>25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.setTextColor(</w:t>
      </w:r>
      <w:r w:rsidRPr="00A41A63">
        <w:rPr>
          <w:color w:val="221FFF"/>
        </w:rPr>
        <w:t>Color</w:t>
      </w:r>
      <w:r w:rsidRPr="00A41A63">
        <w:t>.</w:t>
      </w:r>
      <w:r w:rsidRPr="00A41A63">
        <w:rPr>
          <w:b/>
          <w:bCs/>
          <w:i/>
          <w:color w:val="660E7A"/>
        </w:rPr>
        <w:t>BLUE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000080"/>
        </w:rPr>
        <w:t xml:space="preserve">return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void </w:t>
      </w:r>
      <w:r w:rsidRPr="00A41A63">
        <w:rPr>
          <w:b/>
          <w:color w:val="FF0000"/>
        </w:rPr>
        <w:t>initData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000080"/>
        </w:rPr>
        <w:t>super</w:t>
      </w:r>
      <w:r w:rsidRPr="00A41A63">
        <w:t>.initData();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</w:t>
      </w:r>
      <w:r w:rsidRPr="00A41A63">
        <w:rPr>
          <w:rFonts w:hAnsi="宋体" w:hint="eastAsia"/>
          <w:color w:val="FF2EA0"/>
        </w:rPr>
        <w:t>数据</w:t>
      </w:r>
      <w:r w:rsidRPr="00A41A63">
        <w:rPr>
          <w:color w:val="FF2EA0"/>
        </w:rPr>
        <w:t>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.setText(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我是首页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  <w:t>}</w:t>
      </w:r>
    </w:p>
    <w:p w:rsidR="00A41A63" w:rsidRDefault="003115B6" w:rsidP="00A41A63">
      <w:pPr>
        <w:pStyle w:val="4"/>
      </w:pPr>
      <w:r>
        <w:rPr>
          <w:rFonts w:hint="eastAsia"/>
        </w:rPr>
        <w:t>完善</w:t>
      </w:r>
      <w:r w:rsidR="00A41A63">
        <w:rPr>
          <w:rFonts w:hint="eastAsia"/>
        </w:rPr>
        <w:t>其它</w:t>
      </w:r>
      <w:r w:rsidR="00A41A63">
        <w:rPr>
          <w:rFonts w:hint="eastAsia"/>
        </w:rPr>
        <w:t>Fragment</w:t>
      </w:r>
      <w:r>
        <w:rPr>
          <w:rFonts w:hint="eastAsia"/>
        </w:rPr>
        <w:t>（卡卡西模式）</w:t>
      </w:r>
    </w:p>
    <w:p w:rsidR="00A41A63" w:rsidRDefault="003115B6" w:rsidP="003115B6">
      <w:pPr>
        <w:pStyle w:val="ab"/>
      </w:pPr>
      <w:r>
        <w:rPr>
          <w:noProof/>
        </w:rPr>
        <w:drawing>
          <wp:inline distT="0" distB="0" distL="0" distR="0" wp14:anchorId="1783F3B3" wp14:editId="3AB7A9EF">
            <wp:extent cx="3047619" cy="3819048"/>
            <wp:effectExtent l="19050" t="19050" r="196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8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67F7C" w:rsidRDefault="00667F7C" w:rsidP="00667F7C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MainActivity</w:t>
      </w:r>
      <w:r>
        <w:rPr>
          <w:rFonts w:hint="eastAsia"/>
        </w:rPr>
        <w:t>中，</w:t>
      </w:r>
      <w:r>
        <w:t>监听切换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 w:rsidR="009A700E">
        <w:rPr>
          <w:rFonts w:hint="eastAsia"/>
        </w:rPr>
        <w:t>（</w:t>
      </w:r>
      <w:r w:rsidR="009A700E">
        <w:rPr>
          <w:rFonts w:hint="eastAsia"/>
        </w:rPr>
        <w:t>UI</w:t>
      </w:r>
      <w:r w:rsidR="009A700E">
        <w:rPr>
          <w:rFonts w:hint="eastAsia"/>
        </w:rPr>
        <w:t>框架</w:t>
      </w:r>
      <w:r w:rsidR="009A700E">
        <w:t>完</w:t>
      </w:r>
      <w:r w:rsidR="009A700E">
        <w:rPr>
          <w:rFonts w:hint="eastAsia"/>
        </w:rPr>
        <w:t>）</w:t>
      </w:r>
    </w:p>
    <w:p w:rsidR="00931898" w:rsidRDefault="00931898" w:rsidP="00931898">
      <w:pPr>
        <w:pStyle w:val="4"/>
      </w:pPr>
      <w:r>
        <w:rPr>
          <w:rFonts w:hint="eastAsia"/>
        </w:rPr>
        <w:t>添加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t>ArrayList</w:t>
      </w:r>
      <w:r w:rsidRPr="00931898">
        <w:rPr>
          <w:color w:val="000000"/>
        </w:rPr>
        <w:t>&lt;</w:t>
      </w:r>
      <w:r w:rsidRPr="00931898">
        <w:t>BaseFragment</w:t>
      </w:r>
      <w:r w:rsidRPr="00931898">
        <w:rPr>
          <w:color w:val="000000"/>
        </w:rPr>
        <w:t xml:space="preserve">&gt; </w:t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;</w:t>
      </w:r>
    </w:p>
    <w:p w:rsidR="00931898" w:rsidRPr="00931898" w:rsidRDefault="00931898" w:rsidP="00931898">
      <w:pPr>
        <w:pStyle w:val="af8"/>
        <w:rPr>
          <w:color w:val="000000"/>
        </w:rPr>
      </w:pPr>
    </w:p>
    <w:p w:rsidR="00931898" w:rsidRP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660E7A"/>
        </w:rPr>
        <w:t xml:space="preserve">fragments </w:t>
      </w:r>
      <w:r w:rsidRPr="00931898">
        <w:rPr>
          <w:color w:val="000000"/>
        </w:rPr>
        <w:t xml:space="preserve">= 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000000"/>
        </w:rPr>
        <w:t xml:space="preserve">ArrayList&lt;&gt;();    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新建集合对象</w:t>
      </w:r>
      <w:r w:rsidRPr="00931898">
        <w:rPr>
          <w:rFonts w:hAnsi="宋体" w:hint="eastAsia"/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HomeFragment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首页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TypeFragment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分类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CommunityFragment</w:t>
      </w:r>
      <w:r>
        <w:rPr>
          <w:color w:val="000000"/>
        </w:rPr>
        <w:t>());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社区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CartFragment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购物车</w:t>
      </w:r>
      <w:r w:rsidRPr="00931898">
        <w:rPr>
          <w:i/>
        </w:rPr>
        <w:t xml:space="preserve">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UserFragment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用户</w:t>
      </w:r>
      <w:r w:rsidRPr="00931898">
        <w:rPr>
          <w:i/>
        </w:rPr>
        <w:t xml:space="preserve">   Fragment</w:t>
      </w:r>
    </w:p>
    <w:p w:rsidR="00931898" w:rsidRDefault="00931898" w:rsidP="00931898">
      <w:pPr>
        <w:pStyle w:val="4"/>
      </w:pPr>
      <w:r>
        <w:rPr>
          <w:rFonts w:hint="eastAsia"/>
        </w:rPr>
        <w:t>监听</w:t>
      </w:r>
      <w:r>
        <w:rPr>
          <w:rFonts w:hint="eastAsia"/>
        </w:rPr>
        <w:t>RadioGroup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660E7A"/>
        </w:rPr>
        <w:t>rgMain</w:t>
      </w:r>
      <w:r w:rsidRPr="00931898">
        <w:t>.</w:t>
      </w:r>
      <w:r w:rsidRPr="00931898">
        <w:rPr>
          <w:b/>
          <w:color w:val="FF0000"/>
        </w:rPr>
        <w:t>setOnCheckedChangeListener</w:t>
      </w:r>
      <w:r w:rsidRPr="00931898">
        <w:t>(</w:t>
      </w:r>
      <w:r w:rsidRPr="00931898">
        <w:rPr>
          <w:b/>
          <w:bCs/>
          <w:color w:val="000080"/>
        </w:rPr>
        <w:t xml:space="preserve">new </w:t>
      </w:r>
      <w:r w:rsidRPr="00931898">
        <w:t xml:space="preserve">RadioGroup.OnCheckedChangeListener()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</w:t>
      </w:r>
      <w:r w:rsidRPr="00931898">
        <w:rPr>
          <w:color w:val="808000"/>
        </w:rPr>
        <w:t>@Override</w:t>
      </w:r>
      <w:r w:rsidRPr="00931898">
        <w:rPr>
          <w:color w:val="808000"/>
        </w:rPr>
        <w:br/>
        <w:t xml:space="preserve">    </w:t>
      </w:r>
      <w:r w:rsidRPr="00931898">
        <w:rPr>
          <w:b/>
          <w:bCs/>
          <w:color w:val="000080"/>
        </w:rPr>
        <w:t xml:space="preserve">public void </w:t>
      </w:r>
      <w:r w:rsidRPr="00931898">
        <w:t>onCheckedChanged(</w:t>
      </w:r>
      <w:r w:rsidRPr="00931898">
        <w:rPr>
          <w:color w:val="221FFF"/>
        </w:rPr>
        <w:t xml:space="preserve">RadioGroup </w:t>
      </w:r>
      <w:r w:rsidRPr="00931898">
        <w:t xml:space="preserve">group, 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checkIid)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    </w:t>
      </w:r>
      <w:r w:rsidRPr="00931898">
        <w:rPr>
          <w:i/>
          <w:color w:val="058011"/>
        </w:rPr>
        <w:br/>
        <w:t xml:space="preserve">    </w:t>
      </w:r>
      <w:r w:rsidRPr="00931898">
        <w:rPr>
          <w:b/>
          <w:bCs/>
          <w:color w:val="FF020C"/>
        </w:rPr>
        <w:t>}</w:t>
      </w:r>
      <w:r w:rsidRPr="00931898">
        <w:rPr>
          <w:b/>
          <w:bCs/>
          <w:color w:val="FF020C"/>
        </w:rPr>
        <w:br/>
        <w:t>}</w:t>
      </w:r>
      <w:r w:rsidRPr="00931898">
        <w:t>);</w:t>
      </w:r>
    </w:p>
    <w:p w:rsidR="00931898" w:rsidRDefault="00931898" w:rsidP="00931898">
      <w:pPr>
        <w:pStyle w:val="4"/>
      </w:pPr>
      <w:r>
        <w:rPr>
          <w:rFonts w:hint="eastAsia"/>
        </w:rPr>
        <w:t>取得</w:t>
      </w:r>
      <w:r>
        <w:t>当前位置的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b/>
          <w:bCs/>
          <w:color w:val="FF020C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rPr>
          <w:color w:val="221FFF"/>
        </w:rPr>
        <w:t xml:space="preserve">BaseFragment </w:t>
      </w:r>
      <w:r w:rsidRPr="00931898">
        <w:t>getFragment(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postion) </w:t>
      </w:r>
      <w:r>
        <w:rPr>
          <w:b/>
          <w:bCs/>
          <w:color w:val="FF020C"/>
        </w:rPr>
        <w:t>{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FF020C"/>
        </w:rPr>
        <w:br/>
        <w:t>}</w:t>
      </w:r>
    </w:p>
    <w:p w:rsidR="00931898" w:rsidRDefault="00931898" w:rsidP="00931898">
      <w:pPr>
        <w:pStyle w:val="4"/>
      </w:pPr>
      <w:r>
        <w:rPr>
          <w:rFonts w:hint="eastAsia"/>
        </w:rPr>
        <w:t>切换</w:t>
      </w:r>
      <w:r w:rsidR="00BD7823">
        <w:rPr>
          <w:rFonts w:hint="eastAsia"/>
        </w:rPr>
        <w:t>到</w:t>
      </w:r>
      <w:r>
        <w:t>需要显示的</w:t>
      </w:r>
      <w:r>
        <w:rPr>
          <w:rFonts w:hint="eastAsia"/>
        </w:rPr>
        <w:t>Fragment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000080"/>
        </w:rPr>
        <w:t xml:space="preserve">private void </w:t>
      </w:r>
      <w:r w:rsidRPr="00931898">
        <w:t>switchFragment(</w:t>
      </w:r>
      <w:r w:rsidRPr="00931898">
        <w:rPr>
          <w:color w:val="221FFF"/>
        </w:rPr>
        <w:t xml:space="preserve">Fragment </w:t>
      </w:r>
      <w:r w:rsidRPr="00931898">
        <w:t xml:space="preserve">preFragment, </w:t>
      </w:r>
      <w:r w:rsidRPr="00931898">
        <w:rPr>
          <w:color w:val="221FFF"/>
        </w:rPr>
        <w:t xml:space="preserve">BaseFragment </w:t>
      </w:r>
      <w:r w:rsidRPr="00931898">
        <w:t xml:space="preserve">currentFragment) </w:t>
      </w:r>
      <w:r>
        <w:rPr>
          <w:b/>
          <w:bCs/>
          <w:color w:val="FF020C"/>
        </w:rPr>
        <w:t>{</w:t>
      </w:r>
      <w:r>
        <w:rPr>
          <w:b/>
          <w:bCs/>
          <w:color w:val="FF020C"/>
        </w:rPr>
        <w:br/>
      </w:r>
      <w:r w:rsidRPr="00931898">
        <w:rPr>
          <w:b/>
          <w:bCs/>
          <w:color w:val="FF020C"/>
        </w:rPr>
        <w:br/>
        <w:t>}</w:t>
      </w:r>
    </w:p>
    <w:p w:rsidR="00931898" w:rsidRDefault="00BD7823" w:rsidP="00BD7823">
      <w:pPr>
        <w:pStyle w:val="4"/>
      </w:pPr>
      <w:r>
        <w:rPr>
          <w:rFonts w:hint="eastAsia"/>
        </w:rPr>
        <w:t>完整代码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b/>
          <w:bCs/>
          <w:color w:val="000080"/>
        </w:rPr>
        <w:t xml:space="preserve">public class </w:t>
      </w:r>
      <w:r w:rsidRPr="00BD7823">
        <w:rPr>
          <w:color w:val="221FFF"/>
        </w:rPr>
        <w:t xml:space="preserve">MainActivity </w:t>
      </w:r>
      <w:r w:rsidRPr="00BD7823">
        <w:rPr>
          <w:b/>
          <w:bCs/>
          <w:color w:val="000080"/>
        </w:rPr>
        <w:t xml:space="preserve">extends </w:t>
      </w:r>
      <w:r w:rsidR="00C01F1E" w:rsidRPr="00C01F1E">
        <w:rPr>
          <w:b/>
          <w:color w:val="FF0000"/>
        </w:rPr>
        <w:t>Fragment</w:t>
      </w:r>
      <w:r w:rsidRPr="00C01F1E">
        <w:rPr>
          <w:b/>
          <w:color w:val="FF0000"/>
        </w:rPr>
        <w:t>Activity</w:t>
      </w:r>
      <w:r w:rsidRPr="00BD7823">
        <w:rPr>
          <w:color w:val="221FFF"/>
        </w:rPr>
        <w:t xml:space="preserve"> </w:t>
      </w:r>
      <w:r w:rsidRPr="00BD7823">
        <w:rPr>
          <w:b/>
          <w:bCs/>
          <w:color w:val="FF020C"/>
        </w:rPr>
        <w:t>{</w:t>
      </w:r>
      <w:r w:rsidR="00C01F1E">
        <w:rPr>
          <w:b/>
          <w:bCs/>
          <w:color w:val="FF020C"/>
        </w:rPr>
        <w:t xml:space="preserve"> </w:t>
      </w:r>
      <w:r w:rsidR="00C01F1E" w:rsidRPr="00C01F1E">
        <w:rPr>
          <w:rFonts w:hint="eastAsia"/>
          <w:bCs/>
          <w:color w:val="000000" w:themeColor="text1"/>
        </w:rPr>
        <w:t xml:space="preserve">// 1 </w:t>
      </w:r>
      <w:r w:rsidR="00C01F1E" w:rsidRPr="00C01F1E">
        <w:rPr>
          <w:rFonts w:hint="eastAsia"/>
          <w:bCs/>
          <w:color w:val="000000" w:themeColor="text1"/>
        </w:rPr>
        <w:t>去标题栏</w:t>
      </w:r>
      <w:r w:rsidR="00C01F1E" w:rsidRPr="00C01F1E">
        <w:rPr>
          <w:rFonts w:hint="eastAsia"/>
          <w:bCs/>
          <w:color w:val="000000" w:themeColor="text1"/>
        </w:rPr>
        <w:t xml:space="preserve"> 2 </w:t>
      </w:r>
      <w:r w:rsidR="00C01F1E" w:rsidRPr="00C01F1E">
        <w:rPr>
          <w:rFonts w:hint="eastAsia"/>
          <w:bCs/>
          <w:color w:val="000000" w:themeColor="text1"/>
        </w:rPr>
        <w:t>支持</w:t>
      </w:r>
      <w:r w:rsidR="00C01F1E" w:rsidRPr="00C01F1E">
        <w:rPr>
          <w:rFonts w:hint="eastAsia"/>
          <w:bCs/>
          <w:color w:val="000000" w:themeColor="text1"/>
        </w:rPr>
        <w:t>getSupportFragmentManager()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>ArrayList</w:t>
      </w:r>
      <w:r w:rsidRPr="00BD7823">
        <w:rPr>
          <w:color w:val="000000"/>
        </w:rPr>
        <w:t>&lt;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 xml:space="preserve">&gt;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 xml:space="preserve">;   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int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Fragment 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;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Fragment(</w:t>
      </w:r>
      <w:r w:rsidRPr="00BD7823">
        <w:rPr>
          <w:rFonts w:hAnsi="宋体" w:hint="eastAsia"/>
          <w:i/>
        </w:rPr>
        <w:t>缓存</w:t>
      </w:r>
      <w:r w:rsidRPr="00BD7823">
        <w:rPr>
          <w:i/>
        </w:rPr>
        <w:t>Fragment)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BaseFragment </w:t>
      </w:r>
      <w:r w:rsidRPr="00BD7823">
        <w:rPr>
          <w:b/>
          <w:bCs/>
          <w:color w:val="660E7A"/>
        </w:rPr>
        <w:t>currentFragment</w:t>
      </w:r>
      <w:r>
        <w:rPr>
          <w:color w:val="000000"/>
        </w:rPr>
        <w:t xml:space="preserve">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当前</w:t>
      </w:r>
      <w:r w:rsidRPr="00BD7823">
        <w:rPr>
          <w:i/>
        </w:rPr>
        <w:t>Fragment</w:t>
      </w:r>
      <w:r w:rsidRPr="00BD7823">
        <w:rPr>
          <w:i/>
        </w:rPr>
        <w:br/>
      </w:r>
      <w:r w:rsidRPr="00BD7823">
        <w:rPr>
          <w:i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FrameLayout </w:t>
      </w:r>
      <w:r w:rsidRPr="00BD7823">
        <w:rPr>
          <w:b/>
          <w:bCs/>
          <w:color w:val="660E7A"/>
        </w:rPr>
        <w:t>frameLayout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rg_main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RadioGroup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</w:t>
      </w:r>
      <w:r w:rsidRPr="00BD7823">
        <w:rPr>
          <w:b/>
          <w:bCs/>
          <w:color w:val="000080"/>
        </w:rPr>
        <w:t xml:space="preserve">protected void </w:t>
      </w:r>
      <w:r w:rsidRPr="00BD7823">
        <w:rPr>
          <w:b/>
          <w:color w:val="FF0000"/>
        </w:rPr>
        <w:t>onCreate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Bundle </w:t>
      </w:r>
      <w:r w:rsidRPr="00BD7823">
        <w:rPr>
          <w:color w:val="000000"/>
        </w:rPr>
        <w:t xml:space="preserve">savedInstanceState)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>super</w:t>
      </w:r>
      <w:r w:rsidRPr="00BD7823">
        <w:rPr>
          <w:color w:val="000000"/>
        </w:rPr>
        <w:t>.onCreate(savedInstanceState);</w:t>
      </w:r>
      <w:r w:rsidRPr="00BD7823">
        <w:rPr>
          <w:color w:val="000000"/>
        </w:rPr>
        <w:br/>
        <w:t xml:space="preserve">        setContentView(</w:t>
      </w:r>
      <w:r w:rsidRPr="00BD7823">
        <w:rPr>
          <w:color w:val="221FFF"/>
        </w:rPr>
        <w:t>R.layout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activity_main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color w:val="221FFF"/>
        </w:rPr>
        <w:t>ButterKnife</w:t>
      </w:r>
      <w:r w:rsidRPr="00BD7823">
        <w:rPr>
          <w:color w:val="000000"/>
        </w:rPr>
        <w:t>.</w:t>
      </w:r>
      <w:r w:rsidRPr="00BD7823">
        <w:rPr>
          <w:color w:val="221FFF"/>
        </w:rPr>
        <w:t>bind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>this</w:t>
      </w:r>
      <w:r w:rsidRPr="00BD7823">
        <w:rPr>
          <w:color w:val="000000"/>
        </w:rPr>
        <w:t xml:space="preserve">);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自动生成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初始化所有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初始化页面控件监听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lastRenderedPageBreak/>
        <w:t xml:space="preserve">    </w:t>
      </w:r>
      <w:r w:rsidRPr="00BD7823">
        <w:rPr>
          <w:i/>
        </w:rPr>
        <w:t>// 5</w:t>
      </w:r>
      <w:r w:rsidRPr="00BD7823">
        <w:rPr>
          <w:rFonts w:hAnsi="宋体" w:hint="eastAsia"/>
          <w:i/>
        </w:rPr>
        <w:t>个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页面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按顺序添加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ArrayList&lt;&gt;();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新建集合对象</w:t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HomeFragment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首页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TypeFragment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分类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CommunityFragment</w:t>
      </w:r>
      <w:r w:rsidRPr="00BD7823">
        <w:rPr>
          <w:color w:val="000000"/>
        </w:rPr>
        <w:t xml:space="preserve">());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社区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CartFragment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购物车</w:t>
      </w:r>
      <w:r w:rsidRPr="00BD7823">
        <w:rPr>
          <w:i/>
        </w:rPr>
        <w:t xml:space="preserve">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UserFragment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用户</w:t>
      </w:r>
      <w:r w:rsidRPr="00BD7823">
        <w:rPr>
          <w:i/>
        </w:rPr>
        <w:t xml:space="preserve">   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 xml:space="preserve">{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首页中的各种监听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.setOnCheckedChangeListener(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RadioGroup.OnCheckedChangeListener()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        </w:t>
      </w:r>
      <w:r w:rsidRPr="00BD7823">
        <w:rPr>
          <w:b/>
          <w:bCs/>
          <w:color w:val="000080"/>
        </w:rPr>
        <w:t xml:space="preserve">public void </w:t>
      </w:r>
      <w:r w:rsidRPr="00BD7823">
        <w:rPr>
          <w:color w:val="000000"/>
        </w:rPr>
        <w:t>onCheckedChanged(</w:t>
      </w:r>
      <w:r w:rsidRPr="00BD7823">
        <w:rPr>
          <w:color w:val="221FFF"/>
        </w:rPr>
        <w:t xml:space="preserve">RadioGroup </w:t>
      </w:r>
      <w:r w:rsidRPr="00BD7823">
        <w:rPr>
          <w:color w:val="000000"/>
        </w:rPr>
        <w:t xml:space="preserve">group, 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b/>
          <w:bCs/>
          <w:color w:val="000080"/>
        </w:rPr>
        <w:t xml:space="preserve">switch </w:t>
      </w:r>
      <w:r w:rsidRPr="00BD7823">
        <w:rPr>
          <w:color w:val="000000"/>
        </w:rPr>
        <w:t xml:space="preserve">(checkIid)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rb_type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1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rb_community</w:t>
      </w:r>
      <w:r w:rsidRPr="00BD7823">
        <w:rPr>
          <w:color w:val="000000"/>
        </w:rPr>
        <w:t xml:space="preserve">: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2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rb_cart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3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rb_user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4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>default</w:t>
      </w:r>
      <w:r w:rsidRPr="00BD7823">
        <w:rPr>
          <w:color w:val="000000"/>
        </w:rPr>
        <w:t xml:space="preserve">: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;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根据位置取当前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b/>
          <w:bCs/>
          <w:color w:val="660E7A"/>
        </w:rPr>
        <w:t xml:space="preserve">currentFragment </w:t>
      </w:r>
      <w:r w:rsidRPr="00BD7823">
        <w:rPr>
          <w:color w:val="000000"/>
        </w:rPr>
        <w:t xml:space="preserve">=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postion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切换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, </w:t>
      </w:r>
      <w:r w:rsidRPr="00BD7823">
        <w:rPr>
          <w:b/>
          <w:bCs/>
          <w:color w:val="660E7A"/>
        </w:rPr>
        <w:t>currentFragment</w:t>
      </w:r>
      <w:r w:rsidRPr="00BD7823">
        <w:rPr>
          <w:color w:val="000000"/>
        </w:rPr>
        <w:t xml:space="preserve">);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，当前取出的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}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.check(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默认选中首页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用</w:t>
      </w:r>
      <w:r w:rsidRPr="00BD7823">
        <w:rPr>
          <w:i/>
        </w:rPr>
        <w:t>8.4.0</w:t>
      </w:r>
      <w:r w:rsidRPr="00BD7823">
        <w:rPr>
          <w:rFonts w:hAnsi="宋体" w:hint="eastAsia"/>
          <w:i/>
        </w:rPr>
        <w:t>的</w:t>
      </w:r>
      <w:r w:rsidRPr="00BD7823">
        <w:rPr>
          <w:i/>
        </w:rPr>
        <w:t>Butterknife</w:t>
      </w:r>
      <w:r w:rsidRPr="00BD7823">
        <w:rPr>
          <w:rFonts w:hAnsi="宋体" w:hint="eastAsia"/>
          <w:i/>
        </w:rPr>
        <w:t>这里要崩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根据位置，得到相应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FF0000"/>
        </w:rPr>
        <w:t>BaseFragment</w:t>
      </w:r>
      <w:r w:rsidRPr="00BD7823">
        <w:rPr>
          <w:color w:val="221FFF"/>
        </w:rPr>
        <w:t xml:space="preserve">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postion)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!= </w:t>
      </w:r>
      <w:r w:rsidRPr="00BD7823">
        <w:rPr>
          <w:b/>
          <w:bCs/>
          <w:color w:val="000080"/>
        </w:rPr>
        <w:t xml:space="preserve">null </w:t>
      </w:r>
      <w:r w:rsidRPr="00BD7823">
        <w:rPr>
          <w:color w:val="000000"/>
        </w:rPr>
        <w:t xml:space="preserve">&amp;&amp;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.size()&gt;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221FFF"/>
        </w:rPr>
        <w:t xml:space="preserve">BaseFragment baseFragment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.get(postion);</w:t>
      </w: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return 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b/>
          <w:bCs/>
          <w:color w:val="000080"/>
        </w:rPr>
        <w:t>return null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根据上次</w:t>
      </w:r>
      <w:r w:rsidRPr="00BD7823">
        <w:rPr>
          <w:i/>
        </w:rPr>
        <w:t>preFragment</w:t>
      </w:r>
      <w:r w:rsidRPr="00BD7823">
        <w:rPr>
          <w:rFonts w:hAnsi="宋体" w:hint="eastAsia"/>
          <w:i/>
        </w:rPr>
        <w:t>与当前的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进行切换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Fragment </w:t>
      </w:r>
      <w:r w:rsidRPr="00BD7823">
        <w:rPr>
          <w:color w:val="000000"/>
        </w:rPr>
        <w:t xml:space="preserve">preFragment, </w:t>
      </w:r>
      <w:r w:rsidRPr="00BD7823">
        <w:rPr>
          <w:color w:val="221FFF"/>
        </w:rPr>
        <w:t xml:space="preserve">BaseFragment </w:t>
      </w:r>
      <w:r w:rsidRPr="00BD7823">
        <w:rPr>
          <w:color w:val="000000"/>
        </w:rPr>
        <w:t xml:space="preserve">currentFragment) </w:t>
      </w:r>
      <w:r w:rsidRPr="00BD7823">
        <w:rPr>
          <w:b/>
          <w:bCs/>
          <w:color w:val="FF020C"/>
        </w:rPr>
        <w:t>{</w:t>
      </w:r>
    </w:p>
    <w:p w:rsid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 xml:space="preserve">!= currentFragment) </w:t>
      </w:r>
      <w:r w:rsidRPr="00BD7823">
        <w:rPr>
          <w:b/>
          <w:bCs/>
          <w:color w:val="FF020C"/>
        </w:rPr>
        <w:t xml:space="preserve">{  </w:t>
      </w:r>
      <w:r w:rsidRPr="00BD7823">
        <w:rPr>
          <w:i/>
        </w:rPr>
        <w:t>// Fragment</w:t>
      </w:r>
      <w:r w:rsidRPr="00BD7823">
        <w:rPr>
          <w:rFonts w:hAnsi="宋体" w:hint="eastAsia"/>
          <w:i/>
        </w:rPr>
        <w:t>一样，就不需要处理了。</w:t>
      </w:r>
      <w:r w:rsidRPr="00BD7823">
        <w:rPr>
          <w:rFonts w:hAnsi="宋体" w:hint="eastAsia"/>
          <w:i/>
        </w:rPr>
        <w:br/>
        <w:t xml:space="preserve">            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>= currentFragment;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(currentFragment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</w:p>
    <w:p w:rsidR="00BD7823" w:rsidRP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color w:val="221FFF"/>
        </w:rPr>
        <w:t xml:space="preserve">FragmentTransaction transaction </w:t>
      </w:r>
      <w:r w:rsidRPr="00BD7823">
        <w:rPr>
          <w:color w:val="000000"/>
        </w:rPr>
        <w:t>= getSupportFragmentManager().beginTransaction();</w:t>
      </w:r>
      <w:r w:rsidRPr="00BD7823">
        <w:rPr>
          <w:color w:val="000000"/>
        </w:rPr>
        <w:br/>
      </w:r>
      <w:r w:rsidRPr="00BD7823">
        <w:rPr>
          <w:color w:val="000000"/>
        </w:rPr>
        <w:lastRenderedPageBreak/>
        <w:t xml:space="preserve">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(!currentFragment.isAdded())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.add(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,currentFragment).commit();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.show(currentFragment).commit();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验证同一个地方只加载一次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// Toast.makeText(MainActivity.this,"</w:t>
      </w:r>
      <w:r w:rsidRPr="00BD7823">
        <w:rPr>
          <w:rFonts w:hAnsi="宋体" w:hint="eastAsia"/>
          <w:i/>
        </w:rPr>
        <w:t>我进来了</w:t>
      </w:r>
      <w:r w:rsidRPr="00BD7823">
        <w:rPr>
          <w:i/>
        </w:rPr>
        <w:t>",Toast.LENGTH_SHORT).show();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  <w:t>}</w:t>
      </w:r>
    </w:p>
    <w:p w:rsidR="00BD7823" w:rsidRDefault="00B03FAF" w:rsidP="00B03FAF">
      <w:pPr>
        <w:pStyle w:val="4"/>
      </w:pPr>
      <w:r>
        <w:rPr>
          <w:rFonts w:hint="eastAsia"/>
        </w:rPr>
        <w:t>实现效果</w:t>
      </w:r>
    </w:p>
    <w:p w:rsidR="00B03FAF" w:rsidRDefault="00B03FAF" w:rsidP="00B03FAF">
      <w:pPr>
        <w:pStyle w:val="ab"/>
      </w:pPr>
      <w:r w:rsidRPr="00B03FAF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16" name="图片 16" descr="D:\AndroidProgram\MyShop\png\device-2016-12-02-14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433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B03FAF" w:rsidRDefault="009B132A" w:rsidP="00B03FAF">
      <w:pPr>
        <w:pStyle w:val="3"/>
      </w:pPr>
      <w:r>
        <w:rPr>
          <w:rFonts w:hint="eastAsia"/>
        </w:rPr>
        <w:t>实现</w:t>
      </w:r>
      <w:r>
        <w:t>首页</w:t>
      </w:r>
      <w:r>
        <w:rPr>
          <w:rFonts w:hint="eastAsia"/>
        </w:rPr>
        <w:t>HomeFragment</w:t>
      </w:r>
      <w:r w:rsidR="004A1C51">
        <w:rPr>
          <w:rFonts w:hint="eastAsia"/>
        </w:rPr>
        <w:t>布局</w:t>
      </w:r>
    </w:p>
    <w:p w:rsidR="004A1C51" w:rsidRDefault="004A1C51" w:rsidP="004A1C51">
      <w:pPr>
        <w:pStyle w:val="4"/>
      </w:pPr>
      <w:r>
        <w:rPr>
          <w:rFonts w:hint="eastAsia"/>
        </w:rPr>
        <w:t>布局方案（整体</w:t>
      </w:r>
      <w:r>
        <w:t>相对布局</w:t>
      </w:r>
      <w:r>
        <w:rPr>
          <w:rFonts w:hint="eastAsia"/>
        </w:rPr>
        <w:t>）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RecyclerView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Image</w:t>
      </w:r>
      <w:r w:rsidR="00E14B59">
        <w:t>View</w:t>
      </w:r>
    </w:p>
    <w:p w:rsidR="004A1C51" w:rsidRDefault="004A1C51" w:rsidP="004A1C51">
      <w:pPr>
        <w:pStyle w:val="4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5"/>
      </w:pPr>
      <w:r>
        <w:rPr>
          <w:rFonts w:hint="eastAsia"/>
        </w:rPr>
        <w:lastRenderedPageBreak/>
        <w:t>实现效果</w:t>
      </w:r>
    </w:p>
    <w:p w:rsidR="00E0545D" w:rsidRDefault="00CB7233" w:rsidP="004A1C51">
      <w:pPr>
        <w:pStyle w:val="ab"/>
      </w:pPr>
      <w:r>
        <w:rPr>
          <w:noProof/>
        </w:rPr>
        <w:drawing>
          <wp:inline distT="0" distB="0" distL="0" distR="0" wp14:anchorId="1DE900A4" wp14:editId="02DE1FF7">
            <wp:extent cx="3952800" cy="71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51" w:rsidRDefault="004A1C51" w:rsidP="004A1C51">
      <w:pPr>
        <w:pStyle w:val="5"/>
      </w:pPr>
      <w:r>
        <w:rPr>
          <w:rFonts w:hint="eastAsia"/>
        </w:rPr>
        <w:t>实现代码</w:t>
      </w:r>
    </w:p>
    <w:p w:rsidR="004A1C51" w:rsidRPr="004A1C51" w:rsidRDefault="004A1C51" w:rsidP="004A1C51">
      <w:pPr>
        <w:pStyle w:val="af8"/>
        <w:rPr>
          <w:color w:val="000000"/>
        </w:rPr>
      </w:pPr>
      <w:r w:rsidRPr="004A1C51">
        <w:rPr>
          <w:i/>
          <w:color w:val="000000"/>
        </w:rPr>
        <w:t>&lt;?</w:t>
      </w:r>
      <w:r w:rsidRPr="004A1C51">
        <w:rPr>
          <w:color w:val="0000FF"/>
        </w:rPr>
        <w:t>xml version=</w:t>
      </w:r>
      <w:r w:rsidRPr="004A1C51">
        <w:t xml:space="preserve">"1.0" </w:t>
      </w:r>
      <w:r w:rsidRPr="004A1C51">
        <w:rPr>
          <w:color w:val="0000FF"/>
        </w:rPr>
        <w:t>encoding=</w:t>
      </w:r>
      <w:r w:rsidRPr="004A1C51">
        <w:t>"utf-8"</w:t>
      </w:r>
      <w:r w:rsidRPr="004A1C51">
        <w:rPr>
          <w:i/>
          <w:color w:val="000000"/>
        </w:rPr>
        <w:t>?&gt;</w:t>
      </w:r>
      <w:r w:rsidRPr="004A1C51">
        <w:rPr>
          <w:i/>
          <w:color w:val="000000"/>
        </w:rPr>
        <w:br/>
      </w:r>
      <w:r w:rsidRPr="004A1C51">
        <w:rPr>
          <w:color w:val="000000"/>
        </w:rPr>
        <w:t>&lt;</w:t>
      </w:r>
      <w:r w:rsidRPr="004A1C51">
        <w:rPr>
          <w:b/>
          <w:bCs/>
          <w:color w:val="000080"/>
        </w:rPr>
        <w:t>LinearLayout</w:t>
      </w:r>
      <w:r w:rsidRPr="004A1C51">
        <w:rPr>
          <w:b/>
          <w:bCs/>
          <w:color w:val="000080"/>
        </w:rPr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android</w:t>
      </w:r>
      <w:r w:rsidRPr="004A1C51">
        <w:rPr>
          <w:color w:val="0000FF"/>
        </w:rPr>
        <w:t>=</w:t>
      </w:r>
      <w:r w:rsidRPr="004A1C51">
        <w:t>"http://schemas.android.com/apk/res/android"</w:t>
      </w:r>
      <w:r w:rsidRPr="004A1C51"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tools</w:t>
      </w:r>
      <w:r w:rsidRPr="004A1C51">
        <w:rPr>
          <w:color w:val="0000FF"/>
        </w:rPr>
        <w:t>=</w:t>
      </w:r>
      <w:r w:rsidRPr="004A1C51">
        <w:t>"http://schemas.android.com/tools"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:orientation=</w:t>
      </w:r>
      <w:r w:rsidRPr="004A1C51">
        <w:t>"horizontal"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"#ed3f3f"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"match_parent"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rPr>
          <w:color w:val="000000"/>
        </w:rPr>
        <w:t>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"@+id/tv_search_home"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:layout_weight=</w:t>
      </w:r>
      <w:r w:rsidRPr="004A1C51">
        <w:t>"1"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"35dp"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:layout_marginLeft=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输入搜索信息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:textSize=</w:t>
      </w:r>
      <w:r w:rsidRPr="004A1C51">
        <w:t>"13sp"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drawablePadding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padding</w:t>
      </w:r>
      <w:r w:rsidRPr="004A1C51">
        <w:rPr>
          <w:color w:val="0000FF"/>
        </w:rPr>
        <w:t>=</w:t>
      </w:r>
      <w:r w:rsidRPr="004A1C51">
        <w:t>"5dp"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</w:t>
      </w:r>
      <w:r w:rsidRPr="00CB7233">
        <w:rPr>
          <w:color w:val="FF0000"/>
        </w:rPr>
        <w:t>@drawable</w:t>
      </w:r>
      <w:r w:rsidRPr="004A1C51">
        <w:t>/</w:t>
      </w:r>
      <w:r w:rsidRPr="00CB7233">
        <w:rPr>
          <w:color w:val="FF0000"/>
        </w:rPr>
        <w:t>search_home_shape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:drawableLeft=</w:t>
      </w:r>
      <w:r w:rsidRPr="004A1C51">
        <w:t>"@drawable/home_search_icon"</w:t>
      </w:r>
      <w:r w:rsidR="00CB7233">
        <w:tab/>
        <w:t xml:space="preserve">// </w:t>
      </w:r>
      <w:r w:rsidR="00CB7233">
        <w:rPr>
          <w:rFonts w:hint="eastAsia"/>
        </w:rPr>
        <w:t>放大镜图标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:layout_gravity=</w:t>
      </w:r>
      <w:r w:rsidRPr="004A1C51">
        <w:t>"center"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:gravity=</w:t>
      </w:r>
      <w:r w:rsidRPr="004A1C51">
        <w:t>"center_vertical"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"HardcodedText,RtlHardcoded"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"@+id/tv_message_home"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</w:t>
      </w:r>
      <w:r w:rsidRPr="00CB7233">
        <w:rPr>
          <w:color w:val="FF0000"/>
        </w:rPr>
        <w:t>margin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消息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:textColor=</w:t>
      </w:r>
      <w:r w:rsidRPr="004A1C51">
        <w:t>"#fff"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drawableTop</w:t>
      </w:r>
      <w:r w:rsidRPr="004A1C51">
        <w:rPr>
          <w:color w:val="0000FF"/>
        </w:rPr>
        <w:t>=</w:t>
      </w:r>
      <w:r w:rsidRPr="004A1C51">
        <w:t>"@drawable/new_message_icon"</w:t>
      </w:r>
      <w:r w:rsidR="00CB7233">
        <w:tab/>
        <w:t xml:space="preserve">// </w:t>
      </w:r>
      <w:r w:rsidR="00CB7233">
        <w:rPr>
          <w:rFonts w:hint="eastAsia"/>
        </w:rPr>
        <w:t>信封图标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>&lt;/</w:t>
      </w:r>
      <w:r w:rsidRPr="004A1C51">
        <w:rPr>
          <w:b/>
          <w:bCs/>
          <w:color w:val="000080"/>
        </w:rPr>
        <w:t>LinearLayout</w:t>
      </w:r>
      <w:r w:rsidRPr="004A1C51">
        <w:rPr>
          <w:color w:val="000000"/>
        </w:rPr>
        <w:t>&gt;</w:t>
      </w:r>
    </w:p>
    <w:p w:rsidR="004A1C51" w:rsidRDefault="00CB7233" w:rsidP="004A1C51">
      <w:pPr>
        <w:ind w:firstLine="420"/>
      </w:pPr>
      <w:r>
        <w:rPr>
          <w:rFonts w:hint="eastAsia"/>
        </w:rPr>
        <w:t>其中</w:t>
      </w:r>
      <w:r>
        <w:t>，前一个TextView</w:t>
      </w:r>
      <w:r>
        <w:rPr>
          <w:rFonts w:hint="eastAsia"/>
        </w:rPr>
        <w:t>的背景</w:t>
      </w:r>
      <w:r>
        <w:t>代码如下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i/>
          <w:color w:val="000000"/>
        </w:rPr>
        <w:t>&lt;?</w:t>
      </w:r>
      <w:r w:rsidRPr="00CB7233">
        <w:rPr>
          <w:color w:val="0000FF"/>
        </w:rPr>
        <w:t>xml version=</w:t>
      </w:r>
      <w:r w:rsidRPr="00CB7233">
        <w:t xml:space="preserve">"1.0" </w:t>
      </w:r>
      <w:r w:rsidRPr="00CB7233">
        <w:rPr>
          <w:color w:val="0000FF"/>
        </w:rPr>
        <w:t>encoding=</w:t>
      </w:r>
      <w:r w:rsidRPr="00CB7233">
        <w:t>"utf-8"</w:t>
      </w:r>
      <w:r w:rsidRPr="00CB7233">
        <w:rPr>
          <w:i/>
          <w:color w:val="000000"/>
        </w:rPr>
        <w:t>?&gt;</w:t>
      </w:r>
      <w:r w:rsidRPr="00CB7233">
        <w:rPr>
          <w:i/>
          <w:color w:val="000000"/>
        </w:rPr>
        <w:br/>
      </w: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 xml:space="preserve">shape </w:t>
      </w:r>
      <w:r w:rsidRPr="00CB7233">
        <w:rPr>
          <w:color w:val="0000FF"/>
        </w:rPr>
        <w:t>xmlns:</w:t>
      </w:r>
      <w:r w:rsidRPr="00CB7233">
        <w:rPr>
          <w:color w:val="660E7A"/>
        </w:rPr>
        <w:t>android</w:t>
      </w:r>
      <w:r w:rsidRPr="00CB7233">
        <w:rPr>
          <w:color w:val="0000FF"/>
        </w:rPr>
        <w:t>=</w:t>
      </w:r>
      <w:r w:rsidRPr="00CB7233">
        <w:t>"http://schemas.android.com/apk/res/android"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:shape=</w:t>
      </w:r>
      <w:r w:rsidRPr="00CB7233">
        <w:t>"rectangle"</w:t>
      </w:r>
      <w:r w:rsidRPr="00CB7233">
        <w:rPr>
          <w:color w:val="000000"/>
        </w:rPr>
        <w:t>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solid </w:t>
      </w:r>
      <w:r w:rsidRPr="00CB7233">
        <w:rPr>
          <w:color w:val="660E7A"/>
        </w:rPr>
        <w:t>android</w:t>
      </w:r>
      <w:r w:rsidRPr="00CB7233">
        <w:rPr>
          <w:color w:val="0000FF"/>
        </w:rPr>
        <w:t>:color=</w:t>
      </w:r>
      <w:r w:rsidRPr="00CB7233">
        <w:t xml:space="preserve">"#fff"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corners </w:t>
      </w:r>
      <w:r w:rsidRPr="00CB7233">
        <w:rPr>
          <w:color w:val="660E7A"/>
        </w:rPr>
        <w:t>android</w:t>
      </w:r>
      <w:r w:rsidRPr="00CB7233">
        <w:rPr>
          <w:color w:val="0000FF"/>
        </w:rPr>
        <w:t>:radius=</w:t>
      </w:r>
      <w:r w:rsidRPr="00CB7233">
        <w:t xml:space="preserve">"20dp"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>&lt;/</w:t>
      </w:r>
      <w:r w:rsidRPr="00CB7233">
        <w:rPr>
          <w:b/>
          <w:bCs/>
          <w:color w:val="000080"/>
        </w:rPr>
        <w:t>shape</w:t>
      </w:r>
      <w:r w:rsidRPr="00CB7233">
        <w:rPr>
          <w:color w:val="000000"/>
        </w:rPr>
        <w:t>&gt;</w:t>
      </w:r>
    </w:p>
    <w:p w:rsidR="00CB7233" w:rsidRDefault="00CB7233" w:rsidP="00CB7233">
      <w:pPr>
        <w:pStyle w:val="4"/>
      </w:pPr>
      <w:r>
        <w:rPr>
          <w:rFonts w:hint="eastAsia"/>
        </w:rPr>
        <w:t>RecyclerView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>android.support.v7.widget.RecyclerView</w:t>
      </w:r>
      <w:r w:rsidRPr="00CB7233">
        <w:rPr>
          <w:b/>
          <w:bCs/>
          <w:color w:val="000080"/>
        </w:rPr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:id=</w:t>
      </w:r>
      <w:r w:rsidRPr="00CB7233">
        <w:t>"@+id/rv_home"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:layout_below=</w:t>
      </w:r>
      <w:r w:rsidRPr="00CB7233">
        <w:t>"@+id/titlebar"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:layout_width=</w:t>
      </w:r>
      <w:r w:rsidRPr="00CB7233">
        <w:t>"match_parent"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:layout_height=</w:t>
      </w:r>
      <w:r w:rsidRPr="00CB7233">
        <w:t>"match_parent"</w:t>
      </w:r>
      <w:r w:rsidRPr="00CB7233">
        <w:rPr>
          <w:color w:val="000000"/>
        </w:rPr>
        <w:t>/&gt;</w:t>
      </w:r>
    </w:p>
    <w:p w:rsidR="00CB7233" w:rsidRDefault="00CB7233" w:rsidP="00CB7233">
      <w:pPr>
        <w:ind w:firstLine="420"/>
      </w:pPr>
      <w:r>
        <w:rPr>
          <w:rFonts w:hint="eastAsia"/>
        </w:rPr>
        <w:lastRenderedPageBreak/>
        <w:t>说明</w:t>
      </w:r>
      <w:r>
        <w:t>：必须先</w:t>
      </w:r>
      <w:r>
        <w:rPr>
          <w:rFonts w:hint="eastAsia"/>
        </w:rPr>
        <w:t>添加依赖（版本</w:t>
      </w:r>
      <w:r w:rsidR="00B60BF6">
        <w:rPr>
          <w:rFonts w:hint="eastAsia"/>
        </w:rPr>
        <w:t>要</w:t>
      </w:r>
      <w:r>
        <w:t>与</w:t>
      </w:r>
      <w:r w:rsidR="00B60BF6" w:rsidRPr="00B60BF6">
        <w:t>com.android.support:appcompat-</w:t>
      </w:r>
      <w:r w:rsidR="00B60BF6" w:rsidRPr="00B60BF6">
        <w:rPr>
          <w:color w:val="FF0000"/>
        </w:rPr>
        <w:t>v7:25.0.1</w:t>
      </w:r>
      <w:r w:rsidR="00B60BF6">
        <w:rPr>
          <w:rFonts w:hint="eastAsia"/>
        </w:rPr>
        <w:t>一致</w:t>
      </w:r>
      <w:r>
        <w:rPr>
          <w:rFonts w:hint="eastAsia"/>
        </w:rPr>
        <w:t>）</w:t>
      </w:r>
    </w:p>
    <w:p w:rsidR="00CB7233" w:rsidRDefault="00CB7233" w:rsidP="00CB7233">
      <w:pPr>
        <w:pStyle w:val="ab"/>
      </w:pPr>
      <w:r>
        <w:rPr>
          <w:noProof/>
        </w:rPr>
        <w:drawing>
          <wp:inline distT="0" distB="0" distL="0" distR="0" wp14:anchorId="25E893FE" wp14:editId="4B6BB100">
            <wp:extent cx="5385600" cy="375480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F6" w:rsidRPr="00B60BF6" w:rsidRDefault="00B60BF6" w:rsidP="00B60BF6">
      <w:pPr>
        <w:pStyle w:val="4"/>
      </w:pPr>
      <w:r w:rsidRPr="00B60BF6">
        <w:t>Image</w:t>
      </w:r>
      <w:r w:rsidR="00E14B59">
        <w:t>View</w:t>
      </w:r>
    </w:p>
    <w:p w:rsidR="009B132A" w:rsidRDefault="00B60BF6" w:rsidP="00B60BF6">
      <w:pPr>
        <w:ind w:left="221" w:firstLineChars="95" w:firstLine="199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:id=</w:t>
      </w:r>
      <w:r w:rsidRPr="00B60BF6">
        <w:rPr>
          <w:color w:val="008000"/>
        </w:rPr>
        <w:t>"@+id/ib_top"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:layout_width=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:layout_height=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</w:t>
      </w:r>
      <w:r w:rsidRPr="00B60BF6">
        <w:rPr>
          <w:color w:val="FF0000"/>
        </w:rPr>
        <w:t>background</w:t>
      </w:r>
      <w:r w:rsidRPr="00B60BF6">
        <w:t>=</w:t>
      </w:r>
      <w:r w:rsidRPr="00B60BF6">
        <w:rPr>
          <w:color w:val="008000"/>
        </w:rPr>
        <w:t>"@drawable/top_btn"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:layout_alignParentBottom=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:layout_alignParentRight=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:layout_marginBottom=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:layout_marginRight=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:visibility=</w:t>
      </w:r>
      <w:r w:rsidRPr="00B60BF6">
        <w:rPr>
          <w:color w:val="008000"/>
        </w:rPr>
        <w:t>"visible"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tools</w:t>
      </w:r>
      <w:r w:rsidRPr="00B60BF6">
        <w:t>:ignore=</w:t>
      </w:r>
      <w:r w:rsidRPr="00B60BF6">
        <w:rPr>
          <w:color w:val="008000"/>
        </w:rPr>
        <w:t>"ContentDescription,RtlHardcoded"</w:t>
      </w:r>
      <w:r w:rsidRPr="00B60BF6">
        <w:rPr>
          <w:color w:val="000000"/>
        </w:rPr>
        <w:t>/&gt;</w:t>
      </w:r>
    </w:p>
    <w:p w:rsidR="00B60BF6" w:rsidRDefault="00B60BF6" w:rsidP="00B60BF6">
      <w:pPr>
        <w:ind w:left="221" w:firstLineChars="95" w:firstLine="199"/>
      </w:pPr>
      <w:r>
        <w:rPr>
          <w:rFonts w:hint="eastAsia"/>
        </w:rPr>
        <w:t>说明</w:t>
      </w:r>
      <w:r>
        <w:t>：图片必须是透明背景的</w:t>
      </w:r>
      <w:r>
        <w:rPr>
          <w:rFonts w:hint="eastAsia"/>
        </w:rPr>
        <w:t>.png格式</w:t>
      </w:r>
      <w:r>
        <w:t>，</w:t>
      </w:r>
      <w:r>
        <w:rPr>
          <w:rFonts w:hint="eastAsia"/>
        </w:rPr>
        <w:t>本</w:t>
      </w:r>
      <w:r>
        <w:t>图大小</w:t>
      </w:r>
      <w:r>
        <w:rPr>
          <w:rFonts w:hint="eastAsia"/>
        </w:rPr>
        <w:t>256x256</w:t>
      </w:r>
    </w:p>
    <w:p w:rsidR="00B60BF6" w:rsidRDefault="00B60BF6" w:rsidP="00B60BF6">
      <w:pPr>
        <w:pStyle w:val="4"/>
      </w:pPr>
      <w:r>
        <w:rPr>
          <w:rFonts w:hint="eastAsia"/>
        </w:rPr>
        <w:t>整体实现</w:t>
      </w:r>
    </w:p>
    <w:p w:rsidR="00B60BF6" w:rsidRDefault="00B60BF6" w:rsidP="00B60BF6">
      <w:pPr>
        <w:pStyle w:val="5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i/>
          <w:color w:val="000000"/>
        </w:rPr>
        <w:t>&lt;?</w:t>
      </w:r>
      <w:r w:rsidRPr="00B60BF6">
        <w:rPr>
          <w:color w:val="0000FF"/>
        </w:rPr>
        <w:t>xml version=</w:t>
      </w:r>
      <w:r w:rsidRPr="00B60BF6">
        <w:t xml:space="preserve">"1.0" </w:t>
      </w:r>
      <w:r w:rsidRPr="00B60BF6">
        <w:rPr>
          <w:color w:val="0000FF"/>
        </w:rPr>
        <w:t>encoding=</w:t>
      </w:r>
      <w:r w:rsidRPr="00B60BF6">
        <w:t>"utf-8"</w:t>
      </w:r>
      <w:r w:rsidRPr="00B60BF6">
        <w:rPr>
          <w:i/>
          <w:color w:val="000000"/>
        </w:rPr>
        <w:t>?&gt;</w:t>
      </w:r>
      <w:r w:rsidRPr="00B60BF6">
        <w:rPr>
          <w:i/>
          <w:color w:val="000000"/>
        </w:rPr>
        <w:br/>
      </w: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RelativeLayout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android</w:t>
      </w:r>
      <w:r w:rsidRPr="00B60BF6">
        <w:rPr>
          <w:color w:val="0000FF"/>
        </w:rPr>
        <w:t>=</w:t>
      </w:r>
      <w:r w:rsidRPr="00B60BF6">
        <w:t>"http://schemas.android.com/apk/res/android"</w:t>
      </w:r>
      <w:r w:rsidRPr="00B60BF6"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tools</w:t>
      </w:r>
      <w:r w:rsidRPr="00B60BF6">
        <w:rPr>
          <w:color w:val="0000FF"/>
        </w:rPr>
        <w:t>=</w:t>
      </w:r>
      <w:r w:rsidRPr="00B60BF6">
        <w:t>"http://schemas.android.com/tools"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include</w:t>
      </w:r>
      <w:r w:rsidRPr="00B60BF6">
        <w:rPr>
          <w:b/>
          <w:bCs/>
          <w:color w:val="000080"/>
        </w:rPr>
        <w:br/>
        <w:t xml:space="preserve">        </w:t>
      </w:r>
      <w:r w:rsidRPr="00E14B59">
        <w:rPr>
          <w:color w:val="FF0000"/>
        </w:rPr>
        <w:t>android:id="@+id/titlebar"</w:t>
      </w:r>
      <w:r w:rsidRPr="00B60BF6">
        <w:br/>
        <w:t xml:space="preserve">        </w:t>
      </w:r>
      <w:r w:rsidRPr="00B60BF6">
        <w:rPr>
          <w:color w:val="0000FF"/>
        </w:rPr>
        <w:t>layout=</w:t>
      </w:r>
      <w:r w:rsidRPr="00B60BF6">
        <w:t>"@layout/titlebar"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lastRenderedPageBreak/>
        <w:t xml:space="preserve">    &lt;</w:t>
      </w:r>
      <w:r w:rsidRPr="00B60BF6">
        <w:rPr>
          <w:b/>
          <w:bCs/>
          <w:color w:val="000080"/>
        </w:rPr>
        <w:t>android.support.v7.widget.RecyclerView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"@+id/rv_home"</w:t>
      </w:r>
      <w:r w:rsidRPr="00B60BF6">
        <w:br/>
        <w:t xml:space="preserve">        </w:t>
      </w:r>
      <w:r w:rsidRPr="00E14B59">
        <w:rPr>
          <w:color w:val="FF0000"/>
        </w:rPr>
        <w:t>android:layout_below="@+id/titlebar"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"@+id/ib_top"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:background=</w:t>
      </w:r>
      <w:r w:rsidRPr="00B60BF6">
        <w:t>"@drawable/top_btn"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:layout_alignParentBottom=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:layout_alignParentRight=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:layout_marginBottom=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:layout_marginRight=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:visibility=</w:t>
      </w:r>
      <w:r w:rsidRPr="00B60BF6">
        <w:t>"visible"</w:t>
      </w:r>
      <w:r w:rsidRPr="00B60BF6">
        <w:br/>
        <w:t xml:space="preserve">        </w:t>
      </w:r>
      <w:r w:rsidRPr="00B60BF6">
        <w:rPr>
          <w:color w:val="660E7A"/>
        </w:rPr>
        <w:t>tools</w:t>
      </w:r>
      <w:r w:rsidRPr="00B60BF6">
        <w:rPr>
          <w:color w:val="0000FF"/>
        </w:rPr>
        <w:t>:ignore=</w:t>
      </w:r>
      <w:r w:rsidRPr="00B60BF6">
        <w:t>"ContentDescription,RtlHardcoded"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>&lt;/</w:t>
      </w:r>
      <w:r w:rsidRPr="00B60BF6">
        <w:rPr>
          <w:b/>
          <w:bCs/>
          <w:color w:val="000080"/>
        </w:rPr>
        <w:t>RelativeLayout</w:t>
      </w:r>
      <w:r w:rsidRPr="00B60BF6">
        <w:rPr>
          <w:color w:val="000000"/>
        </w:rPr>
        <w:t>&gt;</w:t>
      </w:r>
    </w:p>
    <w:p w:rsidR="00B60BF6" w:rsidRDefault="00B60BF6" w:rsidP="00B60BF6">
      <w:pPr>
        <w:pStyle w:val="5"/>
      </w:pPr>
      <w:r>
        <w:rPr>
          <w:rFonts w:hint="eastAsia"/>
        </w:rPr>
        <w:t>实现效果</w:t>
      </w:r>
    </w:p>
    <w:p w:rsidR="00B60BF6" w:rsidRDefault="00B60BF6" w:rsidP="00B60BF6">
      <w:pPr>
        <w:pStyle w:val="ab"/>
      </w:pPr>
      <w:r w:rsidRPr="00B60BF6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21" name="图片 21" descr="D:\AndroidProgram\MyShop\png\device-2016-12-02-18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827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504AB" w:rsidRDefault="00F504AB" w:rsidP="00F504AB">
      <w:pPr>
        <w:pStyle w:val="3"/>
      </w:pPr>
      <w:r>
        <w:rPr>
          <w:rFonts w:hint="eastAsia"/>
        </w:rPr>
        <w:t>初始化</w:t>
      </w:r>
      <w:r>
        <w:t>首页</w:t>
      </w:r>
      <w:r>
        <w:rPr>
          <w:rFonts w:hint="eastAsia"/>
        </w:rPr>
        <w:t>HomeFragment</w:t>
      </w:r>
      <w:r>
        <w:rPr>
          <w:rFonts w:hint="eastAsia"/>
        </w:rPr>
        <w:t>布局</w:t>
      </w:r>
    </w:p>
    <w:p w:rsidR="00F504AB" w:rsidRDefault="00F504AB" w:rsidP="00F504AB">
      <w:pPr>
        <w:pStyle w:val="4"/>
      </w:pPr>
      <w:r>
        <w:rPr>
          <w:rFonts w:hint="eastAsia"/>
        </w:rPr>
        <w:t>实例化</w:t>
      </w:r>
      <w:r w:rsidRPr="00F504AB">
        <w:t>RecyclerView</w:t>
      </w:r>
      <w:r>
        <w:rPr>
          <w:rFonts w:hint="eastAsia"/>
        </w:rPr>
        <w:t>、</w:t>
      </w:r>
      <w:r w:rsidRPr="00F504AB">
        <w:t>ImageView</w:t>
      </w:r>
      <w:r>
        <w:rPr>
          <w:rFonts w:hint="eastAsia"/>
        </w:rPr>
        <w:t>、</w:t>
      </w:r>
      <w:r w:rsidRPr="00F504AB"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监听</w:t>
      </w:r>
      <w:r w:rsidRPr="00F504AB">
        <w:rPr>
          <w:rFonts w:hint="eastAsia"/>
        </w:rPr>
        <w:t>ImageView</w:t>
      </w:r>
      <w:r w:rsidRPr="00F504AB">
        <w:rPr>
          <w:rFonts w:hint="eastAsia"/>
        </w:rPr>
        <w:t>、</w:t>
      </w:r>
      <w:r w:rsidRPr="00F504AB">
        <w:rPr>
          <w:rFonts w:hint="eastAsia"/>
        </w:rPr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关键代码</w:t>
      </w:r>
    </w:p>
    <w:p w:rsidR="00F504AB" w:rsidRDefault="00F504AB" w:rsidP="00F504AB">
      <w:pPr>
        <w:pStyle w:val="af8"/>
      </w:pPr>
      <w:r w:rsidRPr="00F504AB">
        <w:rPr>
          <w:b/>
          <w:bCs/>
          <w:color w:val="660E7A"/>
        </w:rPr>
        <w:t xml:space="preserve">recy_home </w:t>
      </w:r>
      <w:r w:rsidRPr="00F504AB">
        <w:t>= (</w:t>
      </w:r>
      <w:r w:rsidRPr="00F504AB">
        <w:rPr>
          <w:color w:val="221FFF"/>
        </w:rPr>
        <w:t>RecyclerView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recy_home</w:t>
      </w:r>
      <w:r>
        <w:t>);</w:t>
      </w:r>
      <w:r w:rsidRPr="00F504AB">
        <w:br/>
      </w:r>
      <w:r w:rsidRPr="00F504AB">
        <w:rPr>
          <w:b/>
          <w:bCs/>
          <w:color w:val="660E7A"/>
        </w:rPr>
        <w:t xml:space="preserve">iv_top </w:t>
      </w:r>
      <w:r w:rsidRPr="00F504AB">
        <w:t>= (</w:t>
      </w:r>
      <w:r w:rsidRPr="00F504AB">
        <w:rPr>
          <w:color w:val="221FFF"/>
        </w:rPr>
        <w:t>ImageView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tv_search_home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tv_message_home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lastRenderedPageBreak/>
        <w:t>iv_top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tv_search_home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tv_message_home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color w:val="808000"/>
        </w:rPr>
        <w:t>@Override</w:t>
      </w:r>
      <w:r w:rsidRPr="00F504AB">
        <w:rPr>
          <w:color w:val="808000"/>
        </w:rPr>
        <w:br/>
      </w:r>
      <w:r w:rsidRPr="00F504AB">
        <w:rPr>
          <w:b/>
          <w:bCs/>
          <w:color w:val="000080"/>
        </w:rPr>
        <w:t xml:space="preserve">public void </w:t>
      </w:r>
      <w:r w:rsidRPr="00F504AB">
        <w:t>onClick(</w:t>
      </w:r>
      <w:r w:rsidRPr="00F504AB">
        <w:rPr>
          <w:color w:val="221FFF"/>
        </w:rPr>
        <w:t xml:space="preserve">View </w:t>
      </w:r>
      <w:r w:rsidRPr="00F504AB">
        <w:t xml:space="preserve">view)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</w:t>
      </w:r>
      <w:r w:rsidRPr="00F504AB">
        <w:rPr>
          <w:b/>
          <w:bCs/>
          <w:color w:val="000080"/>
        </w:rPr>
        <w:t xml:space="preserve">switch </w:t>
      </w:r>
      <w:r w:rsidRPr="00F504AB">
        <w:t xml:space="preserve">(view.getId())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="00B820E5">
        <w:t xml:space="preserve">:        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回顶部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660E7A"/>
        </w:rPr>
        <w:t>recy_home</w:t>
      </w:r>
      <w:r w:rsidRPr="00F504AB">
        <w:t>.scrollToPosition(</w:t>
      </w:r>
      <w:r w:rsidRPr="00F504AB">
        <w:rPr>
          <w:color w:val="0000FF"/>
        </w:rPr>
        <w:t>0</w:t>
      </w:r>
      <w:r w:rsidRPr="00F504AB">
        <w:t>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="00B820E5">
        <w:t xml:space="preserve">: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搜索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="00B820E5">
        <w:t xml:space="preserve">: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消息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ab/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  <w:t xml:space="preserve">    </w:t>
      </w:r>
      <w:r w:rsidRPr="00F504AB">
        <w:rPr>
          <w:b/>
          <w:bCs/>
          <w:color w:val="FF020C"/>
        </w:rPr>
        <w:t>}</w:t>
      </w:r>
      <w:r w:rsidRPr="00F504AB">
        <w:rPr>
          <w:b/>
          <w:bCs/>
          <w:color w:val="FF020C"/>
        </w:rPr>
        <w:br/>
        <w:t>}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rFonts w:hint="eastAsia"/>
          <w:color w:val="FF0000"/>
        </w:rPr>
        <w:t xml:space="preserve">// </w:t>
      </w:r>
      <w:r w:rsidRPr="00F504AB">
        <w:rPr>
          <w:rFonts w:hint="eastAsia"/>
          <w:color w:val="FF0000"/>
        </w:rPr>
        <w:t>不</w:t>
      </w:r>
      <w:r w:rsidRPr="00F504AB">
        <w:rPr>
          <w:color w:val="FF0000"/>
        </w:rPr>
        <w:t>忘</w:t>
      </w:r>
      <w:r w:rsidRPr="00F504AB">
        <w:rPr>
          <w:rFonts w:hint="eastAsia"/>
          <w:color w:val="FF0000"/>
        </w:rPr>
        <w:t>实现</w:t>
      </w:r>
      <w:r w:rsidRPr="00F504AB">
        <w:rPr>
          <w:color w:val="FF0000"/>
        </w:rPr>
        <w:t>监听接口</w:t>
      </w:r>
    </w:p>
    <w:p w:rsidR="00F504AB" w:rsidRDefault="00F504AB" w:rsidP="00F504AB">
      <w:pPr>
        <w:pStyle w:val="af8"/>
        <w:rPr>
          <w:color w:val="000000"/>
        </w:rPr>
      </w:pPr>
      <w:r w:rsidRPr="00F504AB">
        <w:rPr>
          <w:b/>
          <w:bCs/>
        </w:rPr>
        <w:t xml:space="preserve">public class </w:t>
      </w:r>
      <w:r w:rsidRPr="00F504AB">
        <w:rPr>
          <w:color w:val="221FFF"/>
        </w:rPr>
        <w:t xml:space="preserve">HomeFragment </w:t>
      </w:r>
      <w:r w:rsidRPr="00F504AB">
        <w:rPr>
          <w:b/>
          <w:bCs/>
        </w:rPr>
        <w:t xml:space="preserve">extends </w:t>
      </w:r>
      <w:r w:rsidRPr="00F504AB">
        <w:rPr>
          <w:color w:val="221FFF"/>
        </w:rPr>
        <w:t xml:space="preserve">BaseFragment </w:t>
      </w:r>
      <w:r w:rsidRPr="00F504AB">
        <w:rPr>
          <w:b/>
          <w:bCs/>
        </w:rPr>
        <w:t xml:space="preserve">implements </w:t>
      </w:r>
      <w:r w:rsidRPr="00F504AB">
        <w:rPr>
          <w:color w:val="000000"/>
        </w:rPr>
        <w:t>View.</w:t>
      </w:r>
      <w:r w:rsidRPr="00F504AB">
        <w:rPr>
          <w:color w:val="000000"/>
          <w:shd w:val="clear" w:color="auto" w:fill="E4E4FF"/>
        </w:rPr>
        <w:t>OnClickListener</w:t>
      </w:r>
      <w:r>
        <w:rPr>
          <w:rFonts w:hint="eastAsia"/>
          <w:color w:val="000000"/>
        </w:rPr>
        <w:t xml:space="preserve"> </w:t>
      </w:r>
      <w:r w:rsidRPr="00F504AB">
        <w:rPr>
          <w:color w:val="FF0000"/>
        </w:rPr>
        <w:t>{</w:t>
      </w:r>
    </w:p>
    <w:p w:rsidR="00F504AB" w:rsidRDefault="00F504AB" w:rsidP="00F504AB">
      <w:pPr>
        <w:pStyle w:val="af8"/>
        <w:rPr>
          <w:color w:val="000000"/>
        </w:rPr>
      </w:pPr>
    </w:p>
    <w:p w:rsidR="00F504AB" w:rsidRPr="00F504AB" w:rsidRDefault="00F504AB" w:rsidP="00F504AB">
      <w:pPr>
        <w:pStyle w:val="af8"/>
        <w:rPr>
          <w:color w:val="FF0000"/>
        </w:rPr>
      </w:pPr>
      <w:r w:rsidRPr="00F504AB">
        <w:rPr>
          <w:color w:val="FF0000"/>
        </w:rPr>
        <w:t>}</w:t>
      </w:r>
    </w:p>
    <w:p w:rsidR="00F504AB" w:rsidRDefault="00792192" w:rsidP="00F504AB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联网</w:t>
      </w:r>
      <w:r>
        <w:t>请求数据</w:t>
      </w:r>
    </w:p>
    <w:p w:rsidR="00792192" w:rsidRDefault="00792192" w:rsidP="00792192">
      <w:pPr>
        <w:pStyle w:val="4"/>
      </w:pPr>
      <w:r>
        <w:rPr>
          <w:rFonts w:hint="eastAsia"/>
        </w:rPr>
        <w:t>项目地址</w:t>
      </w:r>
    </w:p>
    <w:p w:rsidR="00792192" w:rsidRPr="00792192" w:rsidRDefault="00792192" w:rsidP="00792192">
      <w:pPr>
        <w:pStyle w:val="af8"/>
      </w:pPr>
      <w:r w:rsidRPr="00792192">
        <w:t>https://github.com/hongyangAndroid/okhttputils</w:t>
      </w:r>
    </w:p>
    <w:p w:rsidR="00792192" w:rsidRDefault="00792192" w:rsidP="00792192">
      <w:pPr>
        <w:pStyle w:val="4"/>
      </w:pPr>
      <w:r>
        <w:rPr>
          <w:rFonts w:hint="eastAsia"/>
        </w:rPr>
        <w:t>添加依赖</w:t>
      </w:r>
    </w:p>
    <w:p w:rsidR="00792192" w:rsidRPr="00792192" w:rsidRDefault="00792192" w:rsidP="00792192">
      <w:pPr>
        <w:pStyle w:val="af8"/>
        <w:rPr>
          <w:color w:val="000000"/>
        </w:rPr>
      </w:pPr>
      <w:r w:rsidRPr="00792192">
        <w:rPr>
          <w:color w:val="000000"/>
        </w:rPr>
        <w:t xml:space="preserve">compile </w:t>
      </w:r>
      <w:r w:rsidRPr="00792192">
        <w:t>'com.zhy:okhttputils:2.6.2'</w:t>
      </w:r>
    </w:p>
    <w:p w:rsidR="00792192" w:rsidRDefault="00792192" w:rsidP="00792192">
      <w:pPr>
        <w:pStyle w:val="4"/>
      </w:pPr>
      <w:r w:rsidRPr="00792192">
        <w:rPr>
          <w:rFonts w:hint="eastAsia"/>
        </w:rPr>
        <w:t>配置</w:t>
      </w:r>
      <w:r w:rsidRPr="00792192">
        <w:rPr>
          <w:rFonts w:hint="eastAsia"/>
        </w:rPr>
        <w:t>OkhttpClient</w:t>
      </w:r>
    </w:p>
    <w:p w:rsidR="00792192" w:rsidRDefault="00792192" w:rsidP="00792192">
      <w:pPr>
        <w:pStyle w:val="5"/>
      </w:pPr>
      <w:r w:rsidRPr="00792192">
        <w:rPr>
          <w:rFonts w:hint="eastAsia"/>
        </w:rPr>
        <w:t>在</w:t>
      </w:r>
      <w:r w:rsidRPr="00792192">
        <w:rPr>
          <w:rFonts w:hint="eastAsia"/>
        </w:rPr>
        <w:t>Application</w:t>
      </w:r>
      <w:r w:rsidRPr="00792192">
        <w:rPr>
          <w:rFonts w:hint="eastAsia"/>
        </w:rPr>
        <w:t>中调用</w:t>
      </w:r>
      <w:r w:rsidRPr="00792192">
        <w:rPr>
          <w:rFonts w:hint="eastAsia"/>
        </w:rPr>
        <w:t>initClient</w:t>
      </w:r>
      <w:r>
        <w:rPr>
          <w:rFonts w:hint="eastAsia"/>
        </w:rPr>
        <w:t>（）</w:t>
      </w:r>
      <w:r w:rsidRPr="00792192">
        <w:rPr>
          <w:rFonts w:hint="eastAsia"/>
        </w:rPr>
        <w:t>方法进行设置</w:t>
      </w:r>
      <w:r>
        <w:rPr>
          <w:rFonts w:hint="eastAsia"/>
        </w:rPr>
        <w:t>，</w:t>
      </w:r>
      <w:r>
        <w:t>参照下图</w:t>
      </w:r>
    </w:p>
    <w:p w:rsidR="00792192" w:rsidRDefault="00792192" w:rsidP="00792192">
      <w:pPr>
        <w:pStyle w:val="ab"/>
      </w:pPr>
      <w:r>
        <w:rPr>
          <w:noProof/>
        </w:rPr>
        <w:drawing>
          <wp:inline distT="0" distB="0" distL="0" distR="0" wp14:anchorId="4ACF9205" wp14:editId="32C0241D">
            <wp:extent cx="6193155" cy="2740025"/>
            <wp:effectExtent l="19050" t="19050" r="17145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740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92192" w:rsidRDefault="00792192" w:rsidP="00792192">
      <w:pPr>
        <w:pStyle w:val="5"/>
      </w:pPr>
      <w:r>
        <w:rPr>
          <w:rFonts w:hint="eastAsia"/>
        </w:rPr>
        <w:lastRenderedPageBreak/>
        <w:t>在</w:t>
      </w:r>
      <w:r>
        <w:t>工程中新建</w:t>
      </w:r>
      <w:r>
        <w:rPr>
          <w:rFonts w:hint="eastAsia"/>
        </w:rPr>
        <w:t>Application</w:t>
      </w:r>
      <w:r>
        <w:rPr>
          <w:rFonts w:hint="eastAsia"/>
        </w:rPr>
        <w:t>类</w:t>
      </w:r>
      <w:r>
        <w:t>来</w:t>
      </w:r>
      <w:r>
        <w:rPr>
          <w:rFonts w:hint="eastAsia"/>
        </w:rPr>
        <w:t>完成</w:t>
      </w:r>
      <w:r>
        <w:t>上述要求的初始化</w:t>
      </w:r>
    </w:p>
    <w:p w:rsidR="007429F6" w:rsidRPr="007429F6" w:rsidRDefault="007429F6" w:rsidP="007429F6">
      <w:pPr>
        <w:pStyle w:val="af8"/>
      </w:pPr>
      <w:r w:rsidRPr="007429F6">
        <w:rPr>
          <w:i/>
          <w:color w:val="058011"/>
        </w:rPr>
        <w:t xml:space="preserve">// </w:t>
      </w:r>
      <w:r w:rsidRPr="007429F6">
        <w:rPr>
          <w:rFonts w:hAnsi="宋体" w:hint="eastAsia"/>
          <w:i/>
          <w:color w:val="058011"/>
        </w:rPr>
        <w:t>作用：整个软件</w:t>
      </w:r>
      <w:r w:rsidRPr="007429F6">
        <w:rPr>
          <w:rFonts w:hAnsi="宋体" w:hint="eastAsia"/>
          <w:i/>
          <w:color w:val="058011"/>
        </w:rPr>
        <w:br/>
      </w:r>
      <w:r w:rsidRPr="007429F6">
        <w:rPr>
          <w:b/>
          <w:bCs/>
          <w:color w:val="000080"/>
        </w:rPr>
        <w:t xml:space="preserve">public class </w:t>
      </w:r>
      <w:r w:rsidRPr="007429F6">
        <w:rPr>
          <w:color w:val="221FFF"/>
        </w:rPr>
        <w:t xml:space="preserve">MyApplication </w:t>
      </w:r>
      <w:r w:rsidRPr="007429F6">
        <w:rPr>
          <w:b/>
          <w:bCs/>
          <w:color w:val="000080"/>
        </w:rPr>
        <w:t xml:space="preserve">extends </w:t>
      </w:r>
      <w:r w:rsidRPr="007429F6">
        <w:rPr>
          <w:color w:val="221FFF"/>
        </w:rPr>
        <w:t xml:space="preserve">Application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color w:val="808000"/>
        </w:rPr>
        <w:t>@Override</w:t>
      </w:r>
      <w:r w:rsidRPr="007429F6">
        <w:rPr>
          <w:color w:val="808000"/>
        </w:rPr>
        <w:br/>
        <w:t xml:space="preserve">    </w:t>
      </w:r>
      <w:r w:rsidRPr="007429F6">
        <w:rPr>
          <w:b/>
          <w:bCs/>
          <w:color w:val="000080"/>
        </w:rPr>
        <w:t xml:space="preserve">public void </w:t>
      </w:r>
      <w:r w:rsidRPr="007429F6">
        <w:t xml:space="preserve">onCreate()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b/>
          <w:bCs/>
          <w:color w:val="000080"/>
        </w:rPr>
        <w:t>super</w:t>
      </w:r>
      <w:r w:rsidRPr="007429F6">
        <w:t>.onCreate();</w:t>
      </w:r>
      <w:r w:rsidRPr="007429F6">
        <w:br/>
      </w:r>
      <w:r w:rsidRPr="007429F6">
        <w:br/>
        <w:t xml:space="preserve">        </w:t>
      </w:r>
      <w:r w:rsidRPr="007429F6">
        <w:rPr>
          <w:color w:val="FF0000"/>
        </w:rPr>
        <w:t>initOKHttpClient()</w:t>
      </w:r>
      <w:r w:rsidRPr="007429F6">
        <w:t>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b/>
          <w:bCs/>
          <w:color w:val="000080"/>
        </w:rPr>
        <w:t xml:space="preserve">private void </w:t>
      </w:r>
      <w:r w:rsidRPr="007429F6">
        <w:t xml:space="preserve">initOKHttpClient()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color w:val="221FFF"/>
        </w:rPr>
        <w:t xml:space="preserve">OkHttpClient okHttpClient </w:t>
      </w:r>
      <w:r w:rsidRPr="007429F6">
        <w:t xml:space="preserve">= </w:t>
      </w:r>
      <w:r w:rsidRPr="007429F6">
        <w:rPr>
          <w:b/>
          <w:bCs/>
          <w:color w:val="000080"/>
        </w:rPr>
        <w:t xml:space="preserve">new </w:t>
      </w:r>
      <w:r w:rsidRPr="007429F6">
        <w:t>OkHttpClient.Builder()</w:t>
      </w:r>
      <w:r w:rsidRPr="007429F6">
        <w:br/>
        <w:t xml:space="preserve">                </w:t>
      </w:r>
      <w:r w:rsidRPr="007429F6">
        <w:rPr>
          <w:i/>
          <w:color w:val="058011"/>
        </w:rPr>
        <w:t>//.addInterceptor(new LoggerInterceptor("TAG"))</w:t>
      </w:r>
      <w:r w:rsidRPr="007429F6">
        <w:rPr>
          <w:i/>
          <w:color w:val="058011"/>
        </w:rPr>
        <w:br/>
        <w:t xml:space="preserve">                </w:t>
      </w:r>
      <w:r w:rsidRPr="007429F6">
        <w:t>.connectTimeout(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.readTimeout(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</w:t>
      </w:r>
      <w:r w:rsidRPr="007429F6">
        <w:rPr>
          <w:i/>
          <w:color w:val="058011"/>
        </w:rPr>
        <w:t>//</w:t>
      </w:r>
      <w:r w:rsidRPr="007429F6">
        <w:rPr>
          <w:rFonts w:hAnsi="宋体" w:hint="eastAsia"/>
          <w:i/>
          <w:color w:val="058011"/>
        </w:rPr>
        <w:t>其他配置</w:t>
      </w:r>
      <w:r w:rsidRPr="007429F6">
        <w:rPr>
          <w:rFonts w:hAnsi="宋体" w:hint="eastAsia"/>
          <w:i/>
          <w:color w:val="058011"/>
        </w:rPr>
        <w:br/>
        <w:t xml:space="preserve">                </w:t>
      </w:r>
      <w:r w:rsidRPr="007429F6">
        <w:t>.build();</w:t>
      </w:r>
      <w:r w:rsidRPr="007429F6">
        <w:br/>
      </w:r>
      <w:r w:rsidRPr="007429F6">
        <w:br/>
        <w:t xml:space="preserve">        </w:t>
      </w:r>
      <w:r w:rsidRPr="007429F6">
        <w:rPr>
          <w:color w:val="221FFF"/>
        </w:rPr>
        <w:t>OkHttpUtils</w:t>
      </w:r>
      <w:r w:rsidRPr="007429F6">
        <w:t>.</w:t>
      </w:r>
      <w:r w:rsidRPr="007429F6">
        <w:rPr>
          <w:color w:val="221FFF"/>
        </w:rPr>
        <w:t>initClient</w:t>
      </w:r>
      <w:r w:rsidRPr="007429F6">
        <w:t>(</w:t>
      </w:r>
      <w:r w:rsidRPr="007429F6">
        <w:rPr>
          <w:color w:val="221FFF"/>
        </w:rPr>
        <w:t>okHttpClient</w:t>
      </w:r>
      <w:r w:rsidRPr="007429F6">
        <w:t>);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  <w:t>}</w:t>
      </w:r>
    </w:p>
    <w:p w:rsidR="00792192" w:rsidRDefault="007429F6" w:rsidP="007429F6">
      <w:pPr>
        <w:pStyle w:val="5"/>
      </w:pPr>
      <w:r>
        <w:rPr>
          <w:rFonts w:hint="eastAsia"/>
        </w:rPr>
        <w:t>在</w:t>
      </w:r>
      <w:r>
        <w:t>配置文件</w:t>
      </w:r>
      <w:r w:rsidRPr="007429F6">
        <w:t>&lt;application</w:t>
      </w:r>
      <w:r>
        <w:t>&gt;</w:t>
      </w:r>
      <w:r>
        <w:t>中</w:t>
      </w:r>
      <w:r>
        <w:rPr>
          <w:rFonts w:hint="eastAsia"/>
        </w:rPr>
        <w:t>的</w:t>
      </w:r>
      <w:r>
        <w:t>首个位置声明</w:t>
      </w:r>
    </w:p>
    <w:p w:rsidR="007429F6" w:rsidRPr="007429F6" w:rsidRDefault="007429F6" w:rsidP="007429F6">
      <w:pPr>
        <w:pStyle w:val="af8"/>
        <w:rPr>
          <w:color w:val="000000"/>
        </w:rPr>
      </w:pPr>
      <w:r w:rsidRPr="007429F6">
        <w:rPr>
          <w:color w:val="660E7A"/>
        </w:rPr>
        <w:t>android</w:t>
      </w:r>
      <w:r w:rsidRPr="007429F6">
        <w:rPr>
          <w:color w:val="0000FF"/>
        </w:rPr>
        <w:t>:name=</w:t>
      </w:r>
      <w:r w:rsidRPr="007429F6">
        <w:t>".app.MyApplication"</w:t>
      </w:r>
    </w:p>
    <w:p w:rsidR="007429F6" w:rsidRDefault="000221F0" w:rsidP="00840965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，在</w:t>
      </w:r>
      <w:r>
        <w:rPr>
          <w:rFonts w:hint="eastAsia"/>
        </w:rPr>
        <w:t>HomeFragment</w:t>
      </w:r>
      <w:r>
        <w:rPr>
          <w:rFonts w:hint="eastAsia"/>
        </w:rPr>
        <w:t>中进行联网</w:t>
      </w:r>
      <w:r>
        <w:t>请求</w:t>
      </w:r>
      <w:r>
        <w:rPr>
          <w:rFonts w:hint="eastAsia"/>
        </w:rPr>
        <w:t>测试</w:t>
      </w:r>
    </w:p>
    <w:p w:rsidR="009A168C" w:rsidRDefault="009A168C" w:rsidP="009A168C">
      <w:pPr>
        <w:pStyle w:val="5"/>
      </w:pPr>
      <w:r>
        <w:rPr>
          <w:rFonts w:hint="eastAsia"/>
        </w:rPr>
        <w:t>请求参考</w:t>
      </w:r>
    </w:p>
    <w:p w:rsidR="009A168C" w:rsidRDefault="009A168C" w:rsidP="009A168C">
      <w:pPr>
        <w:pStyle w:val="ab"/>
      </w:pPr>
      <w:r>
        <w:rPr>
          <w:noProof/>
        </w:rPr>
        <w:drawing>
          <wp:inline distT="0" distB="0" distL="0" distR="0" wp14:anchorId="3FF3713A" wp14:editId="18565476">
            <wp:extent cx="5162400" cy="2862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8C" w:rsidRDefault="009A168C" w:rsidP="009A168C">
      <w:pPr>
        <w:pStyle w:val="5"/>
      </w:pPr>
      <w:r>
        <w:rPr>
          <w:rFonts w:hint="eastAsia"/>
        </w:rPr>
        <w:t>具体实现</w:t>
      </w:r>
    </w:p>
    <w:p w:rsidR="000221F0" w:rsidRDefault="000221F0" w:rsidP="000221F0">
      <w:pPr>
        <w:pStyle w:val="af8"/>
        <w:rPr>
          <w:b/>
          <w:bCs/>
          <w:color w:val="FF020C"/>
        </w:rPr>
      </w:pPr>
      <w:r w:rsidRPr="000221F0">
        <w:rPr>
          <w:color w:val="808000"/>
        </w:rPr>
        <w:t>@Override</w:t>
      </w:r>
      <w:r w:rsidRPr="000221F0">
        <w:rPr>
          <w:color w:val="808000"/>
        </w:rPr>
        <w:br/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initData()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</w:t>
      </w:r>
      <w:r w:rsidRPr="000221F0">
        <w:rPr>
          <w:b/>
          <w:bCs/>
          <w:color w:val="000080"/>
        </w:rPr>
        <w:t>super</w:t>
      </w:r>
      <w:r>
        <w:t>.initData();</w:t>
      </w:r>
      <w:r w:rsidRPr="000221F0">
        <w:br/>
        <w:t xml:space="preserve">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</w:t>
      </w:r>
      <w:r w:rsidRPr="000221F0">
        <w:rPr>
          <w:color w:val="FF2EA0"/>
        </w:rPr>
        <w:t>Fragment-</w:t>
      </w:r>
      <w:r w:rsidRPr="000221F0">
        <w:rPr>
          <w:rFonts w:hAnsi="宋体" w:hint="eastAsia"/>
          <w:color w:val="FF2EA0"/>
        </w:rPr>
        <w:t>数据</w:t>
      </w:r>
      <w:r w:rsidRPr="000221F0">
        <w:rPr>
          <w:color w:val="FF2EA0"/>
        </w:rPr>
        <w:t>-</w:t>
      </w:r>
      <w:r w:rsidRPr="000221F0">
        <w:rPr>
          <w:rFonts w:hAnsi="宋体" w:hint="eastAsia"/>
          <w:color w:val="FF2EA0"/>
        </w:rPr>
        <w:t>已初始化</w:t>
      </w:r>
      <w:r w:rsidRPr="000221F0">
        <w:rPr>
          <w:color w:val="FF2EA0"/>
        </w:rPr>
        <w:t>..."</w:t>
      </w:r>
      <w:r w:rsidRPr="000221F0">
        <w:t>);</w:t>
      </w:r>
      <w:r w:rsidRPr="000221F0">
        <w:br/>
      </w:r>
      <w:r w:rsidRPr="000221F0">
        <w:br/>
        <w:t xml:space="preserve">    </w:t>
      </w:r>
      <w:r w:rsidRPr="000221F0">
        <w:rPr>
          <w:i/>
          <w:color w:val="058011"/>
        </w:rPr>
        <w:t>// OKHttpUtils</w:t>
      </w:r>
      <w:r w:rsidRPr="000221F0">
        <w:rPr>
          <w:rFonts w:hAnsi="宋体" w:hint="eastAsia"/>
          <w:i/>
          <w:color w:val="058011"/>
        </w:rPr>
        <w:t>的</w:t>
      </w:r>
      <w:r w:rsidRPr="000221F0">
        <w:rPr>
          <w:i/>
          <w:color w:val="058011"/>
        </w:rPr>
        <w:t>Get</w:t>
      </w:r>
      <w:r w:rsidRPr="000221F0">
        <w:rPr>
          <w:rFonts w:hAnsi="宋体" w:hint="eastAsia"/>
          <w:i/>
          <w:color w:val="058011"/>
        </w:rPr>
        <w:t>请求</w:t>
      </w:r>
      <w:r w:rsidRPr="000221F0">
        <w:rPr>
          <w:rFonts w:hAnsi="宋体" w:hint="eastAsia"/>
          <w:i/>
          <w:color w:val="058011"/>
        </w:rPr>
        <w:br/>
        <w:t xml:space="preserve">    </w:t>
      </w:r>
      <w:r w:rsidRPr="000221F0">
        <w:rPr>
          <w:color w:val="221FFF"/>
        </w:rPr>
        <w:t xml:space="preserve">String url </w:t>
      </w:r>
      <w:r w:rsidRPr="000221F0">
        <w:t xml:space="preserve">= </w:t>
      </w:r>
      <w:r w:rsidRPr="000221F0">
        <w:rPr>
          <w:color w:val="FF2EA0"/>
        </w:rPr>
        <w:t>"</w:t>
      </w:r>
      <w:r w:rsidRPr="000221F0">
        <w:rPr>
          <w:color w:val="FF0000"/>
        </w:rPr>
        <w:t>http://www.csdn.net/</w:t>
      </w:r>
      <w:r w:rsidRPr="000221F0">
        <w:rPr>
          <w:color w:val="FF2EA0"/>
        </w:rPr>
        <w:t>"</w:t>
      </w:r>
      <w:r w:rsidRPr="000221F0">
        <w:t>;</w:t>
      </w:r>
      <w:r>
        <w:tab/>
        <w:t xml:space="preserve">// </w:t>
      </w:r>
      <w:r>
        <w:rPr>
          <w:rFonts w:hint="eastAsia"/>
        </w:rPr>
        <w:t>对</w:t>
      </w:r>
      <w:r>
        <w:t>该地址的数据进行联网请求</w:t>
      </w:r>
      <w:r w:rsidRPr="000221F0">
        <w:br/>
      </w:r>
      <w:r w:rsidRPr="000221F0">
        <w:lastRenderedPageBreak/>
        <w:t xml:space="preserve">    </w:t>
      </w:r>
      <w:r w:rsidRPr="000221F0">
        <w:rPr>
          <w:color w:val="221FFF"/>
        </w:rPr>
        <w:t>OkHttpUtils</w:t>
      </w:r>
      <w:r w:rsidRPr="000221F0">
        <w:rPr>
          <w:color w:val="221FFF"/>
        </w:rPr>
        <w:br/>
        <w:t xml:space="preserve">            </w:t>
      </w:r>
      <w:r w:rsidRPr="000221F0">
        <w:t>.</w:t>
      </w:r>
      <w:r w:rsidRPr="000221F0">
        <w:rPr>
          <w:color w:val="221FFF"/>
        </w:rPr>
        <w:t>get</w:t>
      </w:r>
      <w:r w:rsidRPr="000221F0">
        <w:t>()</w:t>
      </w:r>
      <w:r w:rsidRPr="000221F0">
        <w:br/>
        <w:t xml:space="preserve">            .url(</w:t>
      </w:r>
      <w:r w:rsidRPr="000221F0">
        <w:rPr>
          <w:color w:val="221FFF"/>
        </w:rPr>
        <w:t>url</w:t>
      </w:r>
      <w:r w:rsidRPr="000221F0">
        <w:t>)</w:t>
      </w:r>
      <w:r w:rsidRPr="000221F0">
        <w:br/>
        <w:t xml:space="preserve">            </w:t>
      </w:r>
      <w:r w:rsidRPr="000221F0">
        <w:rPr>
          <w:i/>
          <w:color w:val="06800A"/>
        </w:rPr>
        <w:t>/*.addParams("username", "hyman")</w:t>
      </w:r>
      <w:r w:rsidRPr="000221F0">
        <w:rPr>
          <w:i/>
          <w:color w:val="06800A"/>
        </w:rPr>
        <w:br/>
        <w:t xml:space="preserve">            .addParams("password", "123")*/</w:t>
      </w:r>
      <w:r w:rsidRPr="000221F0">
        <w:rPr>
          <w:i/>
          <w:color w:val="06800A"/>
        </w:rPr>
        <w:br/>
        <w:t xml:space="preserve">            </w:t>
      </w:r>
      <w:r w:rsidRPr="000221F0">
        <w:t>.build()</w:t>
      </w:r>
      <w:r w:rsidRPr="000221F0">
        <w:br/>
        <w:t xml:space="preserve">            .execute(</w:t>
      </w:r>
      <w:r w:rsidRPr="000221F0">
        <w:rPr>
          <w:b/>
          <w:bCs/>
          <w:color w:val="000080"/>
        </w:rPr>
        <w:t xml:space="preserve">new </w:t>
      </w:r>
      <w:r w:rsidRPr="000221F0">
        <w:t>StringCallback()</w:t>
      </w:r>
      <w:r w:rsidRPr="000221F0">
        <w:br/>
        <w:t xml:space="preserve">           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联网失败回调它</w:t>
      </w:r>
      <w:r w:rsidRPr="000221F0">
        <w:rPr>
          <w:rFonts w:hAnsi="宋体" w:hint="eastAsia"/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onError(Call call, </w:t>
      </w:r>
      <w:r w:rsidRPr="000221F0">
        <w:rPr>
          <w:color w:val="221FFF"/>
        </w:rPr>
        <w:t xml:space="preserve">Exception </w:t>
      </w:r>
      <w:r w:rsidRPr="000221F0">
        <w:t xml:space="preserve">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首页请求失败，原因：</w:t>
      </w:r>
      <w:r w:rsidRPr="000221F0">
        <w:rPr>
          <w:color w:val="FF2EA0"/>
        </w:rPr>
        <w:t>"</w:t>
      </w:r>
      <w:r w:rsidRPr="000221F0">
        <w:t>+e.getMessage());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联网成功回调它</w:t>
      </w:r>
      <w:r w:rsidRPr="000221F0">
        <w:rPr>
          <w:i/>
          <w:color w:val="058011"/>
        </w:rPr>
        <w:t>(response</w:t>
      </w:r>
      <w:r w:rsidRPr="000221F0">
        <w:rPr>
          <w:rFonts w:hAnsi="宋体" w:hint="eastAsia"/>
          <w:i/>
          <w:color w:val="058011"/>
        </w:rPr>
        <w:t>：请求成功的数据；</w:t>
      </w:r>
      <w:r w:rsidRPr="000221F0">
        <w:rPr>
          <w:i/>
          <w:color w:val="058011"/>
        </w:rPr>
        <w:t>id</w:t>
      </w:r>
      <w:r w:rsidRPr="000221F0">
        <w:rPr>
          <w:rFonts w:hAnsi="宋体" w:hint="eastAsia"/>
          <w:i/>
          <w:color w:val="058011"/>
        </w:rPr>
        <w:t>：区分</w:t>
      </w:r>
      <w:r w:rsidRPr="000221F0">
        <w:rPr>
          <w:i/>
          <w:color w:val="058011"/>
        </w:rPr>
        <w:t xml:space="preserve"> http(100) / https(101))</w:t>
      </w:r>
      <w:r w:rsidRPr="000221F0">
        <w:rPr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>onResponse(</w:t>
      </w:r>
      <w:r w:rsidRPr="000221F0">
        <w:rPr>
          <w:color w:val="221FFF"/>
        </w:rPr>
        <w:t xml:space="preserve">String </w:t>
      </w:r>
      <w:r w:rsidRPr="000221F0">
        <w:t xml:space="preserve">response,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首页请求成功，数据为：</w:t>
      </w:r>
      <w:r w:rsidRPr="000221F0">
        <w:rPr>
          <w:color w:val="FF2EA0"/>
        </w:rPr>
        <w:t>"</w:t>
      </w:r>
      <w:r w:rsidRPr="000221F0">
        <w:t>+response);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  <w:t xml:space="preserve">            }</w:t>
      </w:r>
      <w:r w:rsidRPr="000221F0">
        <w:t>);</w:t>
      </w:r>
      <w:r w:rsidRPr="000221F0">
        <w:br/>
      </w:r>
      <w:r w:rsidRPr="000221F0">
        <w:rPr>
          <w:b/>
          <w:bCs/>
          <w:color w:val="FF020C"/>
        </w:rPr>
        <w:t>}</w:t>
      </w:r>
    </w:p>
    <w:p w:rsidR="000221F0" w:rsidRDefault="000221F0" w:rsidP="000221F0">
      <w:pPr>
        <w:pStyle w:val="5"/>
      </w:pPr>
      <w:r>
        <w:rPr>
          <w:rFonts w:hint="eastAsia"/>
        </w:rPr>
        <w:t>添加权限</w:t>
      </w:r>
    </w:p>
    <w:p w:rsidR="000221F0" w:rsidRPr="000221F0" w:rsidRDefault="000221F0" w:rsidP="000221F0">
      <w:pPr>
        <w:pStyle w:val="af8"/>
        <w:rPr>
          <w:color w:val="000000"/>
        </w:rPr>
      </w:pPr>
      <w:r w:rsidRPr="000221F0">
        <w:rPr>
          <w:color w:val="000000"/>
        </w:rPr>
        <w:t>&lt;</w:t>
      </w:r>
      <w:r w:rsidRPr="000221F0">
        <w:rPr>
          <w:b/>
          <w:bCs/>
          <w:color w:val="000080"/>
        </w:rPr>
        <w:t xml:space="preserve">uses-permission </w:t>
      </w:r>
      <w:r w:rsidRPr="000221F0">
        <w:rPr>
          <w:color w:val="660E7A"/>
        </w:rPr>
        <w:t>android</w:t>
      </w:r>
      <w:r w:rsidRPr="000221F0">
        <w:rPr>
          <w:color w:val="0000FF"/>
        </w:rPr>
        <w:t>:name=</w:t>
      </w:r>
      <w:r w:rsidRPr="000221F0">
        <w:t>"android.permission.INTERNET"</w:t>
      </w:r>
      <w:r w:rsidRPr="000221F0">
        <w:rPr>
          <w:color w:val="000000"/>
        </w:rPr>
        <w:t>/&gt;</w:t>
      </w:r>
    </w:p>
    <w:p w:rsidR="009A168C" w:rsidRDefault="000221F0" w:rsidP="000221F0">
      <w:pPr>
        <w:pStyle w:val="5"/>
      </w:pPr>
      <w:r>
        <w:rPr>
          <w:rFonts w:hint="eastAsia"/>
        </w:rPr>
        <w:t>测试结果（开</w:t>
      </w:r>
      <w:r>
        <w:rPr>
          <w:rFonts w:hint="eastAsia"/>
        </w:rPr>
        <w:t>WiFi</w:t>
      </w:r>
      <w:r>
        <w:rPr>
          <w:rFonts w:hint="eastAsia"/>
        </w:rPr>
        <w:t>）</w:t>
      </w:r>
    </w:p>
    <w:p w:rsidR="000221F0" w:rsidRDefault="000221F0" w:rsidP="000221F0">
      <w:pPr>
        <w:pStyle w:val="ab"/>
      </w:pPr>
      <w:r>
        <w:rPr>
          <w:noProof/>
        </w:rPr>
        <w:drawing>
          <wp:inline distT="0" distB="0" distL="0" distR="0" wp14:anchorId="451C5D40" wp14:editId="32133ED3">
            <wp:extent cx="6193155" cy="1786890"/>
            <wp:effectExtent l="19050" t="19050" r="17145" b="228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78689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6F4D" w:rsidRDefault="007E6F4D" w:rsidP="007E6F4D">
      <w:pPr>
        <w:pStyle w:val="3"/>
      </w:pPr>
      <w:r>
        <w:rPr>
          <w:rFonts w:hint="eastAsia"/>
        </w:rPr>
        <w:t>请求</w:t>
      </w:r>
      <w:r>
        <w:t>自己的</w:t>
      </w:r>
      <w:r>
        <w:rPr>
          <w:rFonts w:hint="eastAsia"/>
        </w:rPr>
        <w:t>数据</w:t>
      </w:r>
    </w:p>
    <w:p w:rsidR="007E6F4D" w:rsidRDefault="007E6F4D" w:rsidP="007E6F4D">
      <w:pPr>
        <w:pStyle w:val="4"/>
      </w:pPr>
      <w:r>
        <w:rPr>
          <w:rFonts w:hint="eastAsia"/>
        </w:rPr>
        <w:t>查看</w:t>
      </w:r>
      <w:r>
        <w:t>本地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（</w:t>
      </w:r>
      <w:r>
        <w:rPr>
          <w:rFonts w:hint="eastAsia"/>
        </w:rPr>
        <w:t>ipconfig</w:t>
      </w:r>
      <w:r>
        <w:t>）</w:t>
      </w:r>
    </w:p>
    <w:p w:rsidR="007E6F4D" w:rsidRDefault="007E6F4D" w:rsidP="007E6F4D">
      <w:pPr>
        <w:pStyle w:val="ab"/>
      </w:pPr>
      <w:r>
        <w:rPr>
          <w:noProof/>
        </w:rPr>
        <w:drawing>
          <wp:inline distT="0" distB="0" distL="0" distR="0" wp14:anchorId="6503A07B" wp14:editId="1022D8DF">
            <wp:extent cx="3225600" cy="210600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6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4D" w:rsidRDefault="007E6F4D" w:rsidP="00A658BD">
      <w:pPr>
        <w:pStyle w:val="4"/>
      </w:pPr>
      <w:r>
        <w:rPr>
          <w:rFonts w:hint="eastAsia"/>
        </w:rPr>
        <w:lastRenderedPageBreak/>
        <w:t>将</w:t>
      </w:r>
      <w:r w:rsidR="00A658BD">
        <w:rPr>
          <w:rFonts w:hint="eastAsia"/>
        </w:rPr>
        <w:t>服务器资源文件</w:t>
      </w:r>
      <w:r w:rsidR="00A658BD">
        <w:t>复制到</w:t>
      </w:r>
      <w:r w:rsidR="00A658BD">
        <w:rPr>
          <w:rFonts w:hint="eastAsia"/>
        </w:rPr>
        <w:t>Tom</w:t>
      </w:r>
      <w:r w:rsidR="00A658BD">
        <w:t>cat</w:t>
      </w:r>
      <w:r w:rsidR="00A658BD">
        <w:rPr>
          <w:rFonts w:hint="eastAsia"/>
        </w:rPr>
        <w:t>的</w:t>
      </w:r>
      <w:r w:rsidR="00A658BD" w:rsidRPr="00A658BD">
        <w:t>webapps\ROOT</w:t>
      </w:r>
      <w:r w:rsidR="00A658BD">
        <w:rPr>
          <w:rFonts w:hint="eastAsia"/>
        </w:rPr>
        <w:t>路径</w:t>
      </w:r>
    </w:p>
    <w:p w:rsidR="00A658BD" w:rsidRP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298A4B5A" wp14:editId="6CFB367B">
            <wp:extent cx="6193155" cy="2096135"/>
            <wp:effectExtent l="19050" t="19050" r="1714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09613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658BD" w:rsidRDefault="00A658BD" w:rsidP="00A658BD">
      <w:pPr>
        <w:pStyle w:val="4"/>
      </w:pPr>
      <w:r>
        <w:rPr>
          <w:rFonts w:hint="eastAsia"/>
        </w:rPr>
        <w:t>在</w:t>
      </w:r>
      <w:r w:rsidR="00F44079">
        <w:rPr>
          <w:rFonts w:hint="eastAsia"/>
        </w:rPr>
        <w:t>工程</w:t>
      </w:r>
      <w:r>
        <w:t>中</w:t>
      </w:r>
      <w:r>
        <w:rPr>
          <w:rFonts w:hint="eastAsia"/>
        </w:rPr>
        <w:t>新建工具类</w:t>
      </w:r>
      <w:r>
        <w:t>-</w:t>
      </w:r>
      <w:r>
        <w:t>常量类</w:t>
      </w:r>
    </w:p>
    <w:p w:rsidR="00F44079" w:rsidRPr="00F44079" w:rsidRDefault="00F44079" w:rsidP="00F44079">
      <w:pPr>
        <w:pStyle w:val="5"/>
      </w:pPr>
      <w:r>
        <w:rPr>
          <w:rFonts w:hint="eastAsia"/>
        </w:rPr>
        <w:t>工程目录树</w:t>
      </w:r>
    </w:p>
    <w:p w:rsid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4083EF5F" wp14:editId="7C2E2507">
            <wp:extent cx="3942857" cy="3647619"/>
            <wp:effectExtent l="19050" t="19050" r="1968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64761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44079" w:rsidRDefault="00F44079" w:rsidP="00F44079">
      <w:pPr>
        <w:pStyle w:val="5"/>
      </w:pPr>
      <w:r>
        <w:rPr>
          <w:rFonts w:hint="eastAsia"/>
        </w:rPr>
        <w:t>代码内容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rPr>
          <w:i/>
          <w:color w:val="058011"/>
        </w:rPr>
        <w:t xml:space="preserve">// </w:t>
      </w:r>
      <w:r w:rsidRPr="00F44079">
        <w:rPr>
          <w:rFonts w:hAnsi="宋体" w:hint="eastAsia"/>
          <w:i/>
          <w:color w:val="058011"/>
        </w:rPr>
        <w:t>配置各页面联网地址</w:t>
      </w:r>
      <w:r w:rsidRPr="00F44079">
        <w:rPr>
          <w:rFonts w:hAnsi="宋体" w:hint="eastAsia"/>
          <w:i/>
          <w:color w:val="058011"/>
        </w:rPr>
        <w:br/>
      </w:r>
      <w:r w:rsidRPr="00F44079">
        <w:rPr>
          <w:b/>
          <w:bCs/>
          <w:color w:val="000080"/>
        </w:rPr>
        <w:t xml:space="preserve">public class </w:t>
      </w:r>
      <w:r w:rsidRPr="00F44079">
        <w:rPr>
          <w:color w:val="221FFF"/>
        </w:rPr>
        <w:t xml:space="preserve">Constants </w:t>
      </w:r>
      <w:r w:rsidRPr="00F44079">
        <w:rPr>
          <w:b/>
          <w:bCs/>
          <w:color w:val="FF020C"/>
        </w:rPr>
        <w:t>{</w:t>
      </w:r>
      <w:r w:rsidRPr="00F44079">
        <w:rPr>
          <w:b/>
          <w:bCs/>
          <w:color w:val="FF020C"/>
        </w:rPr>
        <w:br/>
        <w:t xml:space="preserve">    </w:t>
      </w:r>
      <w:r w:rsidRPr="00F44079">
        <w:rPr>
          <w:b/>
          <w:bCs/>
          <w:color w:val="000080"/>
        </w:rPr>
        <w:t xml:space="preserve">public final static </w:t>
      </w:r>
      <w:r w:rsidRPr="00F44079">
        <w:rPr>
          <w:color w:val="221FFF"/>
        </w:rPr>
        <w:t xml:space="preserve">String </w:t>
      </w:r>
      <w:r w:rsidRPr="00F44079">
        <w:rPr>
          <w:b/>
          <w:bCs/>
          <w:i/>
          <w:color w:val="660E7A"/>
        </w:rPr>
        <w:t xml:space="preserve">HOME_URL </w:t>
      </w:r>
      <w:r w:rsidRPr="00F44079">
        <w:rPr>
          <w:color w:val="000000"/>
        </w:rPr>
        <w:t xml:space="preserve">= </w:t>
      </w:r>
      <w:r w:rsidRPr="00F44079">
        <w:t>"http://192.168.1.200:8080/atguigu/json/HOME_URL.json"</w:t>
      </w:r>
      <w:r w:rsidRPr="00F44079">
        <w:rPr>
          <w:color w:val="000000"/>
        </w:rPr>
        <w:t>;</w:t>
      </w:r>
      <w:r w:rsidRPr="00F44079">
        <w:rPr>
          <w:color w:val="000000"/>
        </w:rPr>
        <w:br/>
      </w:r>
      <w:r w:rsidRPr="00F44079">
        <w:rPr>
          <w:b/>
          <w:bCs/>
          <w:color w:val="FF020C"/>
        </w:rPr>
        <w:t>}</w:t>
      </w:r>
    </w:p>
    <w:p w:rsidR="00F44079" w:rsidRDefault="00F44079" w:rsidP="008F53C7">
      <w:pPr>
        <w:pStyle w:val="4"/>
      </w:pPr>
      <w:r>
        <w:rPr>
          <w:rFonts w:hint="eastAsia"/>
        </w:rPr>
        <w:t>源码修改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t xml:space="preserve">String url </w:t>
      </w:r>
      <w:r w:rsidRPr="00F44079">
        <w:rPr>
          <w:color w:val="000000"/>
        </w:rPr>
        <w:t xml:space="preserve">= </w:t>
      </w:r>
      <w:r w:rsidRPr="00F44079">
        <w:t>Constants</w:t>
      </w:r>
      <w:r w:rsidRPr="00F44079">
        <w:rPr>
          <w:color w:val="000000"/>
        </w:rPr>
        <w:t>.</w:t>
      </w:r>
      <w:r w:rsidRPr="00F44079">
        <w:rPr>
          <w:b/>
          <w:bCs/>
          <w:i/>
          <w:color w:val="660E7A"/>
        </w:rPr>
        <w:t>HOME_URL</w:t>
      </w:r>
      <w:r w:rsidRPr="00F44079">
        <w:rPr>
          <w:color w:val="000000"/>
        </w:rPr>
        <w:t>;</w:t>
      </w:r>
    </w:p>
    <w:p w:rsidR="00F44079" w:rsidRDefault="00F44079" w:rsidP="008F53C7">
      <w:pPr>
        <w:pStyle w:val="4"/>
      </w:pPr>
      <w:r>
        <w:rPr>
          <w:rFonts w:hint="eastAsia"/>
        </w:rPr>
        <w:lastRenderedPageBreak/>
        <w:t>测试结果</w:t>
      </w:r>
      <w:r w:rsidR="00F307B6">
        <w:rPr>
          <w:rFonts w:hint="eastAsia"/>
        </w:rPr>
        <w:t>，</w:t>
      </w:r>
      <w:r w:rsidR="00F307B6">
        <w:t>略有延时</w:t>
      </w:r>
      <w:r w:rsidR="000410BC">
        <w:rPr>
          <w:rFonts w:hint="eastAsia"/>
        </w:rPr>
        <w:t>（开</w:t>
      </w:r>
      <w:r w:rsidR="000410BC">
        <w:rPr>
          <w:rFonts w:hint="eastAsia"/>
        </w:rPr>
        <w:t>WiFi</w:t>
      </w:r>
      <w:r w:rsidR="000410BC">
        <w:rPr>
          <w:rFonts w:hint="eastAsia"/>
        </w:rPr>
        <w:t>、</w:t>
      </w:r>
      <w:r w:rsidR="000410BC">
        <w:rPr>
          <w:rFonts w:hint="eastAsia"/>
        </w:rPr>
        <w:t>Tomcat</w:t>
      </w:r>
      <w:r w:rsidR="000410BC">
        <w:rPr>
          <w:rFonts w:hint="eastAsia"/>
        </w:rPr>
        <w:t>）</w:t>
      </w:r>
    </w:p>
    <w:p w:rsidR="00F44079" w:rsidRDefault="00F44079" w:rsidP="00F44079">
      <w:pPr>
        <w:pStyle w:val="ab"/>
      </w:pPr>
      <w:r>
        <w:rPr>
          <w:noProof/>
        </w:rPr>
        <w:drawing>
          <wp:inline distT="0" distB="0" distL="0" distR="0" wp14:anchorId="2C98743A" wp14:editId="73E4A953">
            <wp:extent cx="6193155" cy="1587500"/>
            <wp:effectExtent l="19050" t="19050" r="1714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5875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4B63F6" w:rsidRDefault="004B63F6" w:rsidP="004B63F6">
      <w:pPr>
        <w:pStyle w:val="3"/>
      </w:pPr>
      <w:r>
        <w:rPr>
          <w:rFonts w:hint="eastAsia"/>
        </w:rPr>
        <w:t>FastJson</w:t>
      </w:r>
      <w:r>
        <w:rPr>
          <w:rFonts w:hint="eastAsia"/>
        </w:rPr>
        <w:t>解析</w:t>
      </w:r>
      <w:r>
        <w:t>数据</w:t>
      </w:r>
    </w:p>
    <w:p w:rsidR="004B63F6" w:rsidRDefault="004B63F6" w:rsidP="004B63F6">
      <w:pPr>
        <w:pStyle w:val="4"/>
      </w:pPr>
      <w:r>
        <w:rPr>
          <w:rFonts w:hint="eastAsia"/>
        </w:rPr>
        <w:t>添加依赖</w:t>
      </w:r>
    </w:p>
    <w:p w:rsidR="004B63F6" w:rsidRPr="004B63F6" w:rsidRDefault="004B63F6" w:rsidP="004B63F6">
      <w:pPr>
        <w:pStyle w:val="af8"/>
        <w:rPr>
          <w:color w:val="000000"/>
        </w:rPr>
      </w:pPr>
      <w:r w:rsidRPr="004B63F6">
        <w:rPr>
          <w:color w:val="000000"/>
        </w:rPr>
        <w:t xml:space="preserve">compile </w:t>
      </w:r>
      <w:r w:rsidRPr="004B63F6">
        <w:t>'com.alibaba:fastjson:1.1.55.android'</w:t>
      </w:r>
    </w:p>
    <w:p w:rsidR="004B63F6" w:rsidRDefault="00267AD8" w:rsidP="004B63F6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67AD8" w:rsidRDefault="00387C93" w:rsidP="00267AD8">
      <w:pPr>
        <w:pStyle w:val="ab"/>
      </w:pPr>
      <w:r>
        <w:rPr>
          <w:noProof/>
        </w:rPr>
        <w:drawing>
          <wp:inline distT="0" distB="0" distL="0" distR="0" wp14:anchorId="423EF0D7" wp14:editId="352C7889">
            <wp:extent cx="1868400" cy="1810800"/>
            <wp:effectExtent l="19050" t="19050" r="1778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7AD8" w:rsidRDefault="007E03E0" w:rsidP="00267AD8">
      <w:pPr>
        <w:pStyle w:val="4"/>
      </w:pPr>
      <w:r>
        <w:rPr>
          <w:rFonts w:hint="eastAsia"/>
        </w:rPr>
        <w:t>在</w:t>
      </w:r>
      <w:r>
        <w:rPr>
          <w:rFonts w:hint="eastAsia"/>
        </w:rPr>
        <w:t>ResultBean</w:t>
      </w:r>
      <w:r w:rsidR="00387C93">
        <w:t>Data</w:t>
      </w:r>
      <w:r>
        <w:rPr>
          <w:rFonts w:hint="eastAsia"/>
        </w:rPr>
        <w:t>中</w:t>
      </w:r>
      <w:r>
        <w:t>，用</w:t>
      </w:r>
      <w:r w:rsidR="00912703">
        <w:rPr>
          <w:rFonts w:hint="eastAsia"/>
        </w:rPr>
        <w:t>Gson</w:t>
      </w:r>
      <w:r w:rsidR="00324ACE">
        <w:rPr>
          <w:rFonts w:hint="eastAsia"/>
        </w:rPr>
        <w:t>（</w:t>
      </w:r>
      <w:r w:rsidR="00324ACE">
        <w:rPr>
          <w:rFonts w:hint="eastAsia"/>
        </w:rPr>
        <w:t>FastJson</w:t>
      </w:r>
      <w:r w:rsidR="00324ACE">
        <w:rPr>
          <w:rFonts w:hint="eastAsia"/>
        </w:rPr>
        <w:t>）</w:t>
      </w:r>
      <w:r w:rsidR="00912703">
        <w:rPr>
          <w:rFonts w:hint="eastAsia"/>
        </w:rPr>
        <w:t>生成</w:t>
      </w:r>
      <w:r w:rsidR="00912703">
        <w:rPr>
          <w:rFonts w:hint="eastAsia"/>
        </w:rPr>
        <w:t>bean</w:t>
      </w:r>
      <w:r w:rsidR="00912703">
        <w:rPr>
          <w:rFonts w:hint="eastAsia"/>
        </w:rPr>
        <w:t>代码（</w:t>
      </w:r>
      <w:r w:rsidR="00912703">
        <w:rPr>
          <w:rFonts w:hint="eastAsia"/>
        </w:rPr>
        <w:t>Alt+S</w:t>
      </w:r>
      <w:r w:rsidR="00912703">
        <w:rPr>
          <w:rFonts w:hint="eastAsia"/>
        </w:rPr>
        <w:t>）</w:t>
      </w:r>
    </w:p>
    <w:p w:rsidR="00BE38E9" w:rsidRDefault="00BE38E9" w:rsidP="00BE38E9">
      <w:pPr>
        <w:pStyle w:val="5"/>
        <w:rPr>
          <w:rStyle w:val="af3"/>
        </w:rPr>
      </w:pPr>
      <w:r>
        <w:rPr>
          <w:rFonts w:hint="eastAsia"/>
        </w:rPr>
        <w:t>IE</w:t>
      </w:r>
      <w:r w:rsidR="00E062CD">
        <w:t>(</w:t>
      </w:r>
      <w:r w:rsidR="00E062CD">
        <w:rPr>
          <w:rFonts w:hint="eastAsia"/>
        </w:rPr>
        <w:t>火狐</w:t>
      </w:r>
      <w:r w:rsidR="00E062CD">
        <w:t>)</w:t>
      </w:r>
      <w:r>
        <w:rPr>
          <w:rFonts w:hint="eastAsia"/>
        </w:rPr>
        <w:t>打开</w:t>
      </w:r>
      <w:r>
        <w:t>：</w:t>
      </w:r>
      <w:hyperlink r:id="rId32" w:history="1">
        <w:r w:rsidRPr="00CC59F7">
          <w:rPr>
            <w:rStyle w:val="af3"/>
          </w:rPr>
          <w:t>http://192.168.1.200:8080/atguigu/json/HOME_URL.json</w:t>
        </w:r>
      </w:hyperlink>
    </w:p>
    <w:p w:rsidR="00E062CD" w:rsidRDefault="00E062CD" w:rsidP="00E062CD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5191862</wp:posOffset>
                </wp:positionH>
                <wp:positionV relativeFrom="paragraph">
                  <wp:posOffset>106168</wp:posOffset>
                </wp:positionV>
                <wp:extent cx="643030" cy="389071"/>
                <wp:effectExtent l="0" t="0" r="24130" b="1143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30" cy="389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E062C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点</w:t>
                            </w:r>
                            <w: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28" type="#_x0000_t202" style="position:absolute;left:0;text-align:left;margin-left:408.8pt;margin-top:8.35pt;width:50.65pt;height:30.6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" fillcolor="white [3201]" strokeweight=".5pt">
                <v:textbox>
                  <w:txbxContent>
                    <w:p w:rsidR="00601C62" w:rsidRDefault="00601C62" w:rsidP="00E062C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点</w:t>
                      </w:r>
                      <w:r>
                        <w:t>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4625524</wp:posOffset>
                </wp:positionH>
                <wp:positionV relativeFrom="paragraph">
                  <wp:posOffset>300847</wp:posOffset>
                </wp:positionV>
                <wp:extent cx="530942" cy="64893"/>
                <wp:effectExtent l="0" t="57150" r="21590" b="3048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942" cy="648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930D67" id="直接箭头连接符 32" o:spid="_x0000_s1026" type="#_x0000_t32" style="position:absolute;left:0;text-align:left;margin-left:364.2pt;margin-top:23.7pt;width:41.8pt;height:5.1pt;flip:y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34E0C" wp14:editId="52471C17">
            <wp:extent cx="3222000" cy="1713600"/>
            <wp:effectExtent l="19050" t="19050" r="1651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2000" cy="171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062CD" w:rsidRDefault="00E062CD" w:rsidP="00E062CD">
      <w:pPr>
        <w:pStyle w:val="5"/>
      </w:pPr>
      <w:r>
        <w:rPr>
          <w:rFonts w:hint="eastAsia"/>
        </w:rPr>
        <w:t>展开</w:t>
      </w:r>
      <w:r>
        <w:rPr>
          <w:rFonts w:hint="eastAsia"/>
        </w:rPr>
        <w:t>Json</w:t>
      </w:r>
      <w:r>
        <w:t>(</w:t>
      </w:r>
      <w:r>
        <w:rPr>
          <w:rFonts w:hint="eastAsia"/>
        </w:rPr>
        <w:t>右上角</w:t>
      </w:r>
      <w:r>
        <w:t>)</w:t>
      </w:r>
    </w:p>
    <w:p w:rsidR="00E062CD" w:rsidRPr="00E062CD" w:rsidRDefault="00E062CD" w:rsidP="00E062CD">
      <w:pPr>
        <w:pStyle w:val="ab"/>
      </w:pPr>
      <w:r>
        <w:rPr>
          <w:noProof/>
        </w:rPr>
        <w:lastRenderedPageBreak/>
        <w:drawing>
          <wp:inline distT="0" distB="0" distL="0" distR="0" wp14:anchorId="75A7FE79" wp14:editId="248F8597">
            <wp:extent cx="2520000" cy="2638800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E9" w:rsidRDefault="00BE38E9" w:rsidP="00BE38E9">
      <w:pPr>
        <w:pStyle w:val="5"/>
      </w:pPr>
      <w:r>
        <w:rPr>
          <w:rFonts w:hint="eastAsia"/>
        </w:rPr>
        <w:t>将</w:t>
      </w:r>
      <w:r>
        <w:t>里面的</w:t>
      </w:r>
      <w:r>
        <w:rPr>
          <w:rFonts w:hint="eastAsia"/>
        </w:rPr>
        <w:t>内容</w:t>
      </w:r>
      <w:r>
        <w:t>复制到</w:t>
      </w:r>
      <w:r>
        <w:rPr>
          <w:rFonts w:hint="eastAsia"/>
        </w:rPr>
        <w:t>GsonFormat</w:t>
      </w:r>
      <w:r w:rsidR="007E03E0">
        <w:rPr>
          <w:rFonts w:hint="eastAsia"/>
        </w:rPr>
        <w:t>并</w:t>
      </w:r>
      <w:r w:rsidR="007E03E0">
        <w:t>使用</w:t>
      </w:r>
      <w:r w:rsidR="007E03E0">
        <w:rPr>
          <w:rFonts w:hint="eastAsia"/>
        </w:rPr>
        <w:t>FastJson</w:t>
      </w:r>
      <w:r>
        <w:rPr>
          <w:rFonts w:hint="eastAsia"/>
        </w:rPr>
        <w:t>生成</w:t>
      </w:r>
      <w:r>
        <w:rPr>
          <w:rFonts w:hint="eastAsia"/>
        </w:rPr>
        <w:t>Bean</w:t>
      </w:r>
    </w:p>
    <w:p w:rsidR="00CB37A8" w:rsidRDefault="00CB37A8" w:rsidP="00CB37A8">
      <w:pPr>
        <w:pStyle w:val="ab"/>
      </w:pPr>
      <w:r>
        <w:rPr>
          <w:noProof/>
        </w:rPr>
        <w:drawing>
          <wp:inline distT="0" distB="0" distL="0" distR="0" wp14:anchorId="1B3E4092" wp14:editId="42AAA5C2">
            <wp:extent cx="3427200" cy="228600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CD" w:rsidRDefault="00E062CD" w:rsidP="00CB37A8">
      <w:pPr>
        <w:pStyle w:val="ab"/>
      </w:pPr>
      <w:r>
        <w:rPr>
          <w:noProof/>
        </w:rPr>
        <w:drawing>
          <wp:inline distT="0" distB="0" distL="0" distR="0" wp14:anchorId="5149329A" wp14:editId="113033E7">
            <wp:extent cx="3438000" cy="3096000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93" w:rsidRDefault="00324ACE" w:rsidP="00387C93">
      <w:pPr>
        <w:pStyle w:val="4"/>
      </w:pPr>
      <w:r>
        <w:rPr>
          <w:rFonts w:hint="eastAsia"/>
        </w:rPr>
        <w:lastRenderedPageBreak/>
        <w:t>在</w:t>
      </w:r>
      <w:r>
        <w:rPr>
          <w:rFonts w:hint="eastAsia"/>
        </w:rPr>
        <w:t>HomeFragment</w:t>
      </w:r>
      <w:r>
        <w:rPr>
          <w:rFonts w:hint="eastAsia"/>
        </w:rPr>
        <w:t>中</w:t>
      </w:r>
      <w:r>
        <w:t>的联网成功</w:t>
      </w:r>
      <w:r>
        <w:rPr>
          <w:rFonts w:hint="eastAsia"/>
        </w:rPr>
        <w:t>处</w:t>
      </w:r>
      <w:r>
        <w:t>，解析数据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59F422D8" wp14:editId="6E4AFF19">
            <wp:extent cx="2916000" cy="712800"/>
            <wp:effectExtent l="19050" t="19050" r="177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71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24ACE" w:rsidRDefault="00324ACE" w:rsidP="00324ACE">
      <w:pPr>
        <w:pStyle w:val="4"/>
      </w:pPr>
      <w:r>
        <w:rPr>
          <w:rFonts w:hint="eastAsia"/>
        </w:rPr>
        <w:t>解析代码</w:t>
      </w:r>
      <w:r>
        <w:t>（</w:t>
      </w:r>
      <w:r>
        <w:rPr>
          <w:rFonts w:hint="eastAsia"/>
        </w:rPr>
        <w:t>解析一条</w:t>
      </w:r>
      <w:r>
        <w:t>作</w:t>
      </w:r>
      <w:r>
        <w:rPr>
          <w:rFonts w:hint="eastAsia"/>
        </w:rPr>
        <w:t>测试</w:t>
      </w:r>
      <w:r>
        <w:t>）</w:t>
      </w:r>
    </w:p>
    <w:p w:rsidR="00324ACE" w:rsidRPr="00324ACE" w:rsidRDefault="00324ACE" w:rsidP="00324ACE">
      <w:pPr>
        <w:pStyle w:val="af8"/>
      </w:pPr>
      <w:r w:rsidRPr="00324ACE">
        <w:rPr>
          <w:b/>
          <w:bCs/>
          <w:color w:val="000080"/>
        </w:rPr>
        <w:t xml:space="preserve">private void </w:t>
      </w:r>
      <w:r w:rsidRPr="00324ACE">
        <w:t>processData(</w:t>
      </w:r>
      <w:r w:rsidRPr="00324ACE">
        <w:rPr>
          <w:color w:val="221FFF"/>
        </w:rPr>
        <w:t xml:space="preserve">String </w:t>
      </w:r>
      <w:r w:rsidRPr="00324ACE">
        <w:t xml:space="preserve">json) </w:t>
      </w:r>
      <w:r w:rsidRPr="00324ACE">
        <w:rPr>
          <w:b/>
          <w:bCs/>
          <w:color w:val="FF020C"/>
        </w:rPr>
        <w:t>{</w:t>
      </w:r>
      <w:r w:rsidRPr="00324ACE">
        <w:rPr>
          <w:b/>
          <w:bCs/>
          <w:color w:val="FF020C"/>
        </w:rPr>
        <w:br/>
        <w:t xml:space="preserve">    </w:t>
      </w:r>
      <w:r w:rsidRPr="00324ACE">
        <w:rPr>
          <w:color w:val="221FFF"/>
        </w:rPr>
        <w:t xml:space="preserve">ResultBeanData resultBeanData </w:t>
      </w:r>
      <w:r w:rsidRPr="00324ACE">
        <w:t xml:space="preserve">= </w:t>
      </w:r>
      <w:r w:rsidRPr="00324ACE">
        <w:rPr>
          <w:color w:val="221FFF"/>
        </w:rPr>
        <w:t>JSON</w:t>
      </w:r>
      <w:r w:rsidRPr="00324ACE">
        <w:t>.</w:t>
      </w:r>
      <w:r w:rsidRPr="00324ACE">
        <w:rPr>
          <w:color w:val="221FFF"/>
        </w:rPr>
        <w:t>parseObject</w:t>
      </w:r>
      <w:r w:rsidRPr="00324ACE">
        <w:t>(json,</w:t>
      </w:r>
      <w:r w:rsidRPr="00324ACE">
        <w:rPr>
          <w:color w:val="221FFF"/>
        </w:rPr>
        <w:t>ResultBeanData</w:t>
      </w:r>
      <w:r w:rsidRPr="00324ACE">
        <w:t>.</w:t>
      </w:r>
      <w:r w:rsidRPr="00324ACE">
        <w:rPr>
          <w:b/>
          <w:bCs/>
          <w:color w:val="000080"/>
        </w:rPr>
        <w:t>class</w:t>
      </w:r>
      <w:r>
        <w:t>);</w:t>
      </w:r>
      <w:r>
        <w:tab/>
      </w:r>
      <w:r w:rsidRPr="00324ACE">
        <w:rPr>
          <w:i/>
          <w:color w:val="058011"/>
        </w:rPr>
        <w:t xml:space="preserve">// </w:t>
      </w:r>
      <w:r w:rsidRPr="00324ACE">
        <w:rPr>
          <w:rFonts w:hAnsi="宋体" w:hint="eastAsia"/>
          <w:i/>
          <w:color w:val="058011"/>
        </w:rPr>
        <w:t>解析到后边的类中</w:t>
      </w:r>
      <w:r w:rsidRPr="00324ACE">
        <w:rPr>
          <w:rFonts w:hAnsi="宋体" w:hint="eastAsia"/>
          <w:i/>
          <w:color w:val="058011"/>
        </w:rPr>
        <w:br/>
        <w:t xml:space="preserve">    </w:t>
      </w:r>
      <w:r w:rsidRPr="00324ACE">
        <w:rPr>
          <w:b/>
          <w:bCs/>
          <w:color w:val="660E7A"/>
        </w:rPr>
        <w:t xml:space="preserve">resultBean </w:t>
      </w:r>
      <w:r w:rsidRPr="00324ACE">
        <w:t xml:space="preserve">= </w:t>
      </w:r>
      <w:r w:rsidRPr="00324ACE">
        <w:rPr>
          <w:color w:val="221FFF"/>
        </w:rPr>
        <w:t>resultBeanData</w:t>
      </w:r>
      <w:r w:rsidRPr="00324ACE">
        <w:rPr>
          <w:color w:val="FF0000"/>
        </w:rPr>
        <w:t>.getResult()</w:t>
      </w:r>
      <w:r w:rsidRPr="00324ACE">
        <w:t>;</w:t>
      </w:r>
      <w:r w:rsidRPr="00324ACE">
        <w:br/>
        <w:t xml:space="preserve">    </w:t>
      </w:r>
      <w:r w:rsidRPr="00324ACE">
        <w:rPr>
          <w:color w:val="221FFF"/>
        </w:rPr>
        <w:t>Log</w:t>
      </w:r>
      <w:r w:rsidRPr="00324ACE">
        <w:t>.</w:t>
      </w:r>
      <w:r w:rsidRPr="00324ACE">
        <w:rPr>
          <w:color w:val="221FFF"/>
        </w:rPr>
        <w:t>e</w:t>
      </w:r>
      <w:r w:rsidRPr="00324ACE">
        <w:t>(</w:t>
      </w:r>
      <w:r w:rsidRPr="00324ACE">
        <w:rPr>
          <w:color w:val="FF2EA0"/>
        </w:rPr>
        <w:t>"TAG"</w:t>
      </w:r>
      <w:r w:rsidRPr="00324ACE">
        <w:t>,</w:t>
      </w:r>
      <w:r w:rsidRPr="00324ACE">
        <w:rPr>
          <w:color w:val="FF2EA0"/>
        </w:rPr>
        <w:t>"</w:t>
      </w:r>
      <w:r w:rsidRPr="00324ACE">
        <w:rPr>
          <w:rFonts w:hAnsi="宋体" w:hint="eastAsia"/>
          <w:color w:val="FF2EA0"/>
        </w:rPr>
        <w:t>解析成功</w:t>
      </w:r>
      <w:r w:rsidRPr="00324ACE">
        <w:rPr>
          <w:color w:val="FF2EA0"/>
        </w:rPr>
        <w:t>=="</w:t>
      </w:r>
      <w:r w:rsidRPr="00324ACE">
        <w:t>+</w:t>
      </w:r>
      <w:r w:rsidRPr="00324ACE">
        <w:rPr>
          <w:b/>
          <w:bCs/>
          <w:color w:val="660E7A"/>
        </w:rPr>
        <w:t>resultBean</w:t>
      </w:r>
      <w:r w:rsidRPr="00324ACE">
        <w:t>.getHot_info().get(</w:t>
      </w:r>
      <w:r w:rsidRPr="00324ACE">
        <w:rPr>
          <w:color w:val="0000FF"/>
        </w:rPr>
        <w:t>0</w:t>
      </w:r>
      <w:r w:rsidRPr="00324ACE">
        <w:t>).getName());</w:t>
      </w:r>
      <w:r w:rsidRPr="00324ACE">
        <w:br/>
      </w:r>
      <w:r w:rsidRPr="00324ACE">
        <w:rPr>
          <w:b/>
          <w:bCs/>
          <w:color w:val="FF020C"/>
        </w:rPr>
        <w:t>}</w:t>
      </w:r>
    </w:p>
    <w:p w:rsidR="00324ACE" w:rsidRDefault="00324ACE" w:rsidP="00324ACE">
      <w:pPr>
        <w:pStyle w:val="4"/>
      </w:pPr>
      <w:r>
        <w:rPr>
          <w:rFonts w:hint="eastAsia"/>
        </w:rPr>
        <w:t>解析结果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4970B476" wp14:editId="7D8F1CE5">
            <wp:extent cx="4752381" cy="209524"/>
            <wp:effectExtent l="19050" t="19050" r="10160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09524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03E0" w:rsidRDefault="003D242A" w:rsidP="00324ACE">
      <w:pPr>
        <w:pStyle w:val="3"/>
      </w:pPr>
      <w:r>
        <w:t>首页</w:t>
      </w:r>
      <w:r>
        <w:rPr>
          <w:rFonts w:hint="eastAsia"/>
        </w:rPr>
        <w:t>UI</w:t>
      </w:r>
    </w:p>
    <w:p w:rsidR="003D242A" w:rsidRDefault="003D242A" w:rsidP="003D242A">
      <w:pPr>
        <w:pStyle w:val="4"/>
      </w:pPr>
      <w:r>
        <w:rPr>
          <w:rFonts w:hint="eastAsia"/>
        </w:rPr>
        <w:t>Json</w:t>
      </w:r>
      <w:r>
        <w:rPr>
          <w:rFonts w:hint="eastAsia"/>
        </w:rPr>
        <w:t>数据总览</w:t>
      </w:r>
    </w:p>
    <w:p w:rsidR="003D242A" w:rsidRDefault="003D242A" w:rsidP="003D242A">
      <w:pPr>
        <w:pStyle w:val="ab"/>
      </w:pPr>
      <w:r>
        <w:rPr>
          <w:noProof/>
        </w:rPr>
        <w:drawing>
          <wp:inline distT="0" distB="0" distL="0" distR="0" wp14:anchorId="2EEF8B18" wp14:editId="56363B4A">
            <wp:extent cx="2342857" cy="2371429"/>
            <wp:effectExtent l="19050" t="19050" r="1968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37142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D242A" w:rsidRDefault="00F539CA" w:rsidP="00D90D60">
      <w:pPr>
        <w:pStyle w:val="4"/>
      </w:pPr>
      <w:r>
        <w:rPr>
          <w:rFonts w:hint="eastAsia"/>
        </w:rPr>
        <w:t>UI</w:t>
      </w:r>
      <w:r>
        <w:rPr>
          <w:rFonts w:hint="eastAsia"/>
        </w:rPr>
        <w:t>出场</w:t>
      </w:r>
      <w:r w:rsidR="00D90D60">
        <w:rPr>
          <w:rFonts w:hint="eastAsia"/>
        </w:rPr>
        <w:t>顺序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横幅（Banner）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  <w:t xml:space="preserve">   </w:t>
      </w:r>
      <w:r w:rsidR="000C33A0">
        <w:tab/>
        <w:t>0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频道（C</w:t>
      </w:r>
      <w:r>
        <w:t>hannel</w:t>
      </w:r>
      <w:r>
        <w:rPr>
          <w:rFonts w:hint="eastAsia"/>
        </w:rPr>
        <w:t>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1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活动（Act）</w:t>
      </w:r>
      <w:r w:rsidR="000C33A0">
        <w:tab/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2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秒杀（Sec</w:t>
      </w:r>
      <w:r>
        <w:t>kill</w:t>
      </w:r>
      <w:r>
        <w:rPr>
          <w:rFonts w:hint="eastAsia"/>
        </w:rPr>
        <w:t>）</w:t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3</w:t>
      </w:r>
    </w:p>
    <w:p w:rsidR="003D242A" w:rsidRDefault="003D242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推荐</w:t>
      </w:r>
      <w:r w:rsidR="000C33A0">
        <w:rPr>
          <w:rFonts w:hint="eastAsia"/>
        </w:rPr>
        <w:t>（Recommend）</w:t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4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热卖（Hot）</w:t>
      </w:r>
      <w:r>
        <w:tab/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5</w:t>
      </w:r>
    </w:p>
    <w:p w:rsidR="007D6276" w:rsidRDefault="007D6276" w:rsidP="005D1521">
      <w:pPr>
        <w:pStyle w:val="3"/>
      </w:pPr>
      <w:r>
        <w:rPr>
          <w:rFonts w:hint="eastAsia"/>
        </w:rPr>
        <w:lastRenderedPageBreak/>
        <w:t>首页适配器</w:t>
      </w:r>
      <w:r w:rsidR="00D5190F">
        <w:rPr>
          <w:rFonts w:hint="eastAsia"/>
        </w:rPr>
        <w:t>(</w:t>
      </w:r>
      <w:r w:rsidR="00D5190F">
        <w:rPr>
          <w:rFonts w:hint="eastAsia"/>
        </w:rPr>
        <w:t>重点</w:t>
      </w:r>
      <w:r w:rsidR="00D5190F">
        <w:t>)</w:t>
      </w:r>
    </w:p>
    <w:p w:rsidR="00D90D60" w:rsidRDefault="00D82F1E" w:rsidP="00D82F1E">
      <w:pPr>
        <w:pStyle w:val="4"/>
      </w:pPr>
      <w:r>
        <w:rPr>
          <w:rFonts w:hint="eastAsia"/>
        </w:rPr>
        <w:t>总适配器</w:t>
      </w:r>
      <w:r>
        <w:rPr>
          <w:rFonts w:hint="eastAsia"/>
        </w:rPr>
        <w:t>(</w:t>
      </w:r>
      <w:r w:rsidRPr="00D82F1E">
        <w:t>HomeFragmentAdapter</w:t>
      </w:r>
      <w:r>
        <w:rPr>
          <w:rFonts w:hint="eastAsia"/>
        </w:rPr>
        <w:t>)</w:t>
      </w:r>
    </w:p>
    <w:p w:rsidR="00D90D60" w:rsidRPr="00D90D60" w:rsidRDefault="00D90D60" w:rsidP="00D90D60">
      <w:pPr>
        <w:ind w:firstLine="420"/>
      </w:pPr>
      <w:r>
        <w:rPr>
          <w:rFonts w:hint="eastAsia"/>
        </w:rPr>
        <w:t>一个基于HomeFragment的</w:t>
      </w:r>
      <w:r w:rsidR="00D82F1E">
        <w:rPr>
          <w:rFonts w:hint="eastAsia"/>
        </w:rPr>
        <w:t>总</w:t>
      </w:r>
      <w:r>
        <w:t>适配器</w:t>
      </w:r>
      <w:r w:rsidRPr="00D90D60">
        <w:t>HomeFragmentAdapter</w:t>
      </w:r>
      <w:r w:rsidR="00D82F1E">
        <w:rPr>
          <w:rFonts w:hint="eastAsia"/>
        </w:rPr>
        <w:t>，</w:t>
      </w:r>
      <w:r w:rsidR="00D82F1E">
        <w:t>它</w:t>
      </w:r>
      <w:r>
        <w:rPr>
          <w:rFonts w:hint="eastAsia"/>
        </w:rPr>
        <w:t>继承</w:t>
      </w:r>
      <w:r w:rsidR="00D82F1E">
        <w:rPr>
          <w:rFonts w:hint="eastAsia"/>
        </w:rPr>
        <w:t>自</w:t>
      </w:r>
      <w:r w:rsidRPr="00D90D60">
        <w:t>RecyclerView.Adapter</w:t>
      </w:r>
      <w:r w:rsidR="00D82F1E">
        <w:rPr>
          <w:rFonts w:hint="eastAsia"/>
        </w:rPr>
        <w:t>。</w:t>
      </w:r>
    </w:p>
    <w:p w:rsidR="007D6276" w:rsidRDefault="007D6276" w:rsidP="00D90D60">
      <w:pPr>
        <w:pStyle w:val="5"/>
      </w:pPr>
      <w:r>
        <w:rPr>
          <w:rFonts w:hint="eastAsia"/>
        </w:rPr>
        <w:t>建立适配器</w:t>
      </w:r>
      <w:r>
        <w:t>类</w:t>
      </w:r>
    </w:p>
    <w:p w:rsidR="007D6276" w:rsidRDefault="007D6276" w:rsidP="007D6276">
      <w:pPr>
        <w:pStyle w:val="ab"/>
      </w:pPr>
      <w:r>
        <w:rPr>
          <w:noProof/>
        </w:rPr>
        <w:drawing>
          <wp:inline distT="0" distB="0" distL="0" distR="0" wp14:anchorId="6E9ACA98" wp14:editId="74A7E1D6">
            <wp:extent cx="1980000" cy="1897200"/>
            <wp:effectExtent l="19050" t="19050" r="20320" b="273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8972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继承</w:t>
      </w:r>
      <w:r>
        <w:t>对象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332800" cy="1893600"/>
            <wp:effectExtent l="0" t="0" r="0" b="0"/>
            <wp:docPr id="39" name="图片 39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实现方法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559600" cy="2278800"/>
            <wp:effectExtent l="0" t="0" r="0" b="7620"/>
            <wp:docPr id="40" name="图片 40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6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03B" w:rsidRDefault="00DF503B" w:rsidP="00D90D60">
      <w:pPr>
        <w:pStyle w:val="5"/>
      </w:pPr>
      <w:r>
        <w:rPr>
          <w:rFonts w:hint="eastAsia"/>
        </w:rPr>
        <w:lastRenderedPageBreak/>
        <w:t>原理分析</w:t>
      </w:r>
    </w:p>
    <w:p w:rsidR="00DF503B" w:rsidRPr="00DF503B" w:rsidRDefault="00DF503B" w:rsidP="00DF503B">
      <w:pPr>
        <w:ind w:firstLine="420"/>
      </w:pPr>
      <w:r>
        <w:rPr>
          <w:rFonts w:hint="eastAsia"/>
        </w:rPr>
        <w:t>6种</w:t>
      </w:r>
      <w:r>
        <w:t>条目，对应</w:t>
      </w:r>
      <w:r>
        <w:rPr>
          <w:rFonts w:hint="eastAsia"/>
        </w:rPr>
        <w:t>6种</w:t>
      </w:r>
      <w:r w:rsidRPr="00DF503B">
        <w:t>RecyclerView</w:t>
      </w:r>
      <w:r>
        <w:rPr>
          <w:rFonts w:hint="eastAsia"/>
        </w:rPr>
        <w:t>，</w:t>
      </w:r>
      <w:r>
        <w:t>故需要</w:t>
      </w:r>
      <w:r>
        <w:rPr>
          <w:rFonts w:hint="eastAsia"/>
        </w:rPr>
        <w:t>一个</w:t>
      </w:r>
      <w:r>
        <w:t>继承于它的适配器：</w:t>
      </w:r>
      <w:r>
        <w:rPr>
          <w:rFonts w:hint="eastAsia"/>
        </w:rPr>
        <w:t>HomeFragmentAdapter</w:t>
      </w:r>
      <w:r w:rsidR="00CF4E55">
        <w:rPr>
          <w:rFonts w:hint="eastAsia"/>
        </w:rPr>
        <w:t>，</w:t>
      </w:r>
      <w:r w:rsidR="00CF4E55">
        <w:t>即：谁要显示</w:t>
      </w:r>
      <w:r w:rsidR="00CF4E55" w:rsidRPr="00CF4E55">
        <w:t>RecyclerView</w:t>
      </w:r>
      <w:r w:rsidR="00CF4E55">
        <w:rPr>
          <w:rFonts w:hint="eastAsia"/>
        </w:rPr>
        <w:t>，</w:t>
      </w:r>
      <w:r w:rsidR="00CF4E55">
        <w:t>谁就需要适配器</w:t>
      </w:r>
      <w:r w:rsidR="00CF4E55">
        <w:rPr>
          <w:rFonts w:hint="eastAsia"/>
        </w:rPr>
        <w:t>。</w:t>
      </w:r>
    </w:p>
    <w:p w:rsidR="00DF503B" w:rsidRPr="00DF503B" w:rsidRDefault="00DF503B" w:rsidP="00D90D60">
      <w:pPr>
        <w:pStyle w:val="5"/>
      </w:pPr>
      <w:r>
        <w:rPr>
          <w:rFonts w:hint="eastAsia"/>
        </w:rPr>
        <w:t>实现步骤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必须</w:t>
      </w:r>
      <w:r>
        <w:t>要实现的</w:t>
      </w:r>
      <w:r>
        <w:rPr>
          <w:rFonts w:hint="eastAsia"/>
        </w:rPr>
        <w:t>3个</w:t>
      </w:r>
      <w:r>
        <w:t>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创建</w:t>
      </w:r>
      <w:r w:rsidRPr="00DF503B">
        <w:rPr>
          <w:i/>
          <w:color w:val="058011"/>
        </w:rPr>
        <w:t>ViewHolder(</w:t>
      </w:r>
      <w:r w:rsidRPr="00DF503B">
        <w:rPr>
          <w:rFonts w:hAnsi="宋体" w:hint="eastAsia"/>
          <w:i/>
          <w:color w:val="058011"/>
        </w:rPr>
        <w:t>类似</w:t>
      </w:r>
      <w:r w:rsidRPr="00DF503B">
        <w:rPr>
          <w:i/>
          <w:color w:val="058011"/>
        </w:rPr>
        <w:t>getView())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</w:t>
      </w:r>
      <w:r w:rsidRPr="00DF503B">
        <w:rPr>
          <w:color w:val="221FFF"/>
        </w:rPr>
        <w:t xml:space="preserve">RecyclerView.ViewHolder </w:t>
      </w:r>
      <w:r w:rsidRPr="00DF503B">
        <w:t>onCreateViewHolder(</w:t>
      </w:r>
      <w:r w:rsidRPr="00DF503B">
        <w:rPr>
          <w:color w:val="221FFF"/>
        </w:rPr>
        <w:t xml:space="preserve">ViewGroup </w:t>
      </w:r>
      <w:r w:rsidRPr="00DF503B">
        <w:t xml:space="preserve">parent,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viewType)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>return null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>@Override</w:t>
      </w:r>
      <w:r w:rsidRPr="00DF503B">
        <w:rPr>
          <w:color w:val="808000"/>
        </w:rPr>
        <w:br/>
      </w:r>
      <w:r w:rsidRPr="00DF503B">
        <w:rPr>
          <w:b/>
          <w:bCs/>
          <w:color w:val="000080"/>
        </w:rPr>
        <w:t xml:space="preserve">public void </w:t>
      </w:r>
      <w:r w:rsidRPr="00DF503B">
        <w:t>onBindViewHolder(</w:t>
      </w:r>
      <w:r w:rsidRPr="00DF503B">
        <w:rPr>
          <w:color w:val="221FFF"/>
        </w:rPr>
        <w:t xml:space="preserve">RecyclerView.ViewHolder </w:t>
      </w:r>
      <w:r w:rsidRPr="00DF503B">
        <w:t xml:space="preserve">holder,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根据</w:t>
      </w:r>
      <w:r w:rsidRPr="00DF503B">
        <w:rPr>
          <w:i/>
          <w:color w:val="058011"/>
        </w:rPr>
        <w:t>json</w:t>
      </w:r>
      <w:r w:rsidRPr="00DF503B">
        <w:rPr>
          <w:rFonts w:hAnsi="宋体" w:hint="eastAsia"/>
          <w:i/>
          <w:color w:val="058011"/>
        </w:rPr>
        <w:t>可知，有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item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 xml:space="preserve">getItemCount()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color w:val="0000FF"/>
        </w:rPr>
        <w:t>1</w:t>
      </w:r>
      <w:r w:rsidRPr="00DF503B">
        <w:t>;</w:t>
      </w:r>
      <w:r w:rsidRPr="00DF503B">
        <w:br/>
        <w:t xml:space="preserve">    </w:t>
      </w:r>
      <w:r w:rsidRPr="00DF503B">
        <w:rPr>
          <w:i/>
          <w:color w:val="058011"/>
        </w:rPr>
        <w:t xml:space="preserve">//return 6; // </w:t>
      </w:r>
      <w:r w:rsidRPr="00DF503B">
        <w:rPr>
          <w:rFonts w:hAnsi="宋体" w:hint="eastAsia"/>
          <w:i/>
          <w:color w:val="058011"/>
        </w:rPr>
        <w:t>一条条做，最后才是这个，为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就是返回</w:t>
      </w:r>
      <w:r w:rsidRPr="00DF503B">
        <w:rPr>
          <w:i/>
          <w:color w:val="058011"/>
        </w:rPr>
        <w:t>0~5</w:t>
      </w:r>
      <w:r w:rsidRPr="00DF503B">
        <w:rPr>
          <w:i/>
          <w:color w:val="058011"/>
        </w:rPr>
        <w:br/>
      </w:r>
      <w:r w:rsidRPr="00DF503B">
        <w:rPr>
          <w:b/>
          <w:bCs/>
          <w:color w:val="FF020C"/>
        </w:rPr>
        <w:t>}</w:t>
      </w:r>
    </w:p>
    <w:p w:rsidR="00CF4E55" w:rsidRDefault="00CF4E55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变量</w:t>
      </w:r>
      <w:r>
        <w:t>定义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t xml:space="preserve">private final static int </w:t>
      </w:r>
      <w:r w:rsidRPr="00CF4E55">
        <w:rPr>
          <w:i/>
          <w:color w:val="660E7A"/>
        </w:rPr>
        <w:t xml:space="preserve">BANNER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0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横幅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CHANNEL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1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频道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ACT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2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活动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SECKILL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3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秒杀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RECOMMEND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4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推荐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HOT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5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热卖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int </w:t>
      </w:r>
      <w:r w:rsidRPr="00CF4E55">
        <w:rPr>
          <w:color w:val="660E7A"/>
        </w:rPr>
        <w:t xml:space="preserve">currentType </w:t>
      </w:r>
      <w:r w:rsidRPr="00CF4E55">
        <w:rPr>
          <w:color w:val="000000"/>
        </w:rPr>
        <w:t xml:space="preserve">= </w:t>
      </w:r>
      <w:r w:rsidRPr="00CF4E55">
        <w:rPr>
          <w:i/>
          <w:color w:val="660E7A"/>
        </w:rPr>
        <w:t>BANNER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定义当前条目的</w:t>
      </w:r>
      <w:r w:rsidRPr="00CF4E55">
        <w:rPr>
          <w:i/>
          <w:color w:val="058011"/>
        </w:rPr>
        <w:t>View</w:t>
      </w:r>
      <w:r w:rsidRPr="00CF4E55">
        <w:rPr>
          <w:rFonts w:hAnsi="宋体" w:hint="eastAsia"/>
          <w:i/>
          <w:color w:val="058011"/>
        </w:rPr>
        <w:t>类型</w:t>
      </w:r>
      <w:r w:rsidRPr="00CF4E55">
        <w:rPr>
          <w:i/>
          <w:color w:val="058011"/>
        </w:rPr>
        <w:t>(</w:t>
      </w:r>
      <w:r w:rsidRPr="00CF4E55">
        <w:rPr>
          <w:rFonts w:hAnsi="宋体" w:hint="eastAsia"/>
          <w:i/>
          <w:color w:val="058011"/>
        </w:rPr>
        <w:t>共</w:t>
      </w:r>
      <w:r w:rsidRPr="00CF4E55">
        <w:rPr>
          <w:i/>
          <w:color w:val="058011"/>
        </w:rPr>
        <w:t>6</w:t>
      </w:r>
      <w:r w:rsidRPr="00CF4E55">
        <w:rPr>
          <w:rFonts w:hAnsi="宋体" w:hint="eastAsia"/>
          <w:i/>
          <w:color w:val="058011"/>
        </w:rPr>
        <w:t>种</w:t>
      </w:r>
      <w:r w:rsidRPr="00CF4E55">
        <w:rPr>
          <w:i/>
          <w:color w:val="058011"/>
        </w:rPr>
        <w:t>)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实现的一个方法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获取条目的</w:t>
      </w:r>
      <w:r w:rsidRPr="00DF503B">
        <w:rPr>
          <w:i/>
          <w:color w:val="058011"/>
        </w:rPr>
        <w:t>View</w:t>
      </w:r>
      <w:r w:rsidRPr="00DF503B">
        <w:rPr>
          <w:rFonts w:hAnsi="宋体" w:hint="eastAsia"/>
          <w:i/>
          <w:color w:val="058011"/>
        </w:rPr>
        <w:t>类型</w:t>
      </w:r>
      <w:r w:rsidRPr="00DF503B">
        <w:rPr>
          <w:i/>
          <w:color w:val="058011"/>
        </w:rPr>
        <w:t>(</w:t>
      </w:r>
      <w:r w:rsidRPr="00DF503B">
        <w:rPr>
          <w:rFonts w:hAnsi="宋体" w:hint="eastAsia"/>
          <w:i/>
          <w:color w:val="058011"/>
        </w:rPr>
        <w:t>因为有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>getItemViewType(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switch </w:t>
      </w:r>
      <w:r w:rsidRPr="00DF503B">
        <w:t xml:space="preserve">(position)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BANNER</w:t>
      </w:r>
      <w:r>
        <w:t xml:space="preserve">: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BANNER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CHANNEL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CHANNEL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ACT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ACT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SECKILL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SECKILL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RECOMMEND</w:t>
      </w:r>
      <w:r>
        <w:t xml:space="preserve">: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RECOMMEND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HOT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HOT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  <w:t xml:space="preserve">    </w:t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b/>
          <w:bCs/>
          <w:color w:val="660E7A"/>
        </w:rPr>
        <w:t>currentType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</w:p>
    <w:p w:rsidR="00DF503B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到H</w:t>
      </w:r>
      <w:r>
        <w:t>omeFragment</w:t>
      </w:r>
      <w:r>
        <w:rPr>
          <w:rFonts w:hint="eastAsia"/>
        </w:rPr>
        <w:t>中</w:t>
      </w:r>
      <w:r>
        <w:t>的数据</w:t>
      </w:r>
      <w:r>
        <w:rPr>
          <w:rFonts w:hint="eastAsia"/>
        </w:rPr>
        <w:t>解析处设置</w:t>
      </w:r>
      <w:r>
        <w:t>该适配器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b/>
          <w:bCs/>
          <w:color w:val="000080"/>
        </w:rPr>
        <w:t xml:space="preserve">private void </w:t>
      </w:r>
      <w:r w:rsidRPr="00CF4E55">
        <w:rPr>
          <w:color w:val="000000"/>
        </w:rPr>
        <w:t>processData(</w:t>
      </w:r>
      <w:r w:rsidRPr="00CF4E55">
        <w:rPr>
          <w:color w:val="221FFF"/>
        </w:rPr>
        <w:t xml:space="preserve">String </w:t>
      </w:r>
      <w:r w:rsidRPr="00CF4E55">
        <w:rPr>
          <w:color w:val="000000"/>
        </w:rPr>
        <w:t xml:space="preserve">json)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color w:val="221FFF"/>
        </w:rPr>
        <w:t xml:space="preserve">ResultBeanData resultBeanData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JSON</w:t>
      </w:r>
      <w:r w:rsidRPr="00CF4E55">
        <w:rPr>
          <w:color w:val="000000"/>
        </w:rPr>
        <w:t>.</w:t>
      </w:r>
      <w:r w:rsidRPr="00CF4E55">
        <w:rPr>
          <w:color w:val="221FFF"/>
        </w:rPr>
        <w:t>parseObject</w:t>
      </w:r>
      <w:r w:rsidRPr="00CF4E55">
        <w:rPr>
          <w:color w:val="000000"/>
        </w:rPr>
        <w:t>(json,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</w:t>
      </w:r>
      <w:r w:rsidRPr="00CF4E55"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tab/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解析</w:t>
      </w:r>
      <w:r>
        <w:rPr>
          <w:rFonts w:hAnsi="宋体" w:hint="eastAsia"/>
          <w:i/>
        </w:rPr>
        <w:t>到后边</w:t>
      </w:r>
      <w:r w:rsidRPr="00CF4E55">
        <w:rPr>
          <w:rFonts w:hAnsi="宋体" w:hint="eastAsia"/>
          <w:i/>
        </w:rPr>
        <w:t>类中</w:t>
      </w:r>
      <w:r w:rsidRPr="00CF4E55">
        <w:rPr>
          <w:rFonts w:hAnsi="宋体" w:hint="eastAsia"/>
          <w:i/>
        </w:rPr>
        <w:br/>
        <w:t xml:space="preserve">    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.getResult();</w:t>
      </w:r>
      <w:r w:rsidRPr="00CF4E55">
        <w:rPr>
          <w:color w:val="000000"/>
        </w:rPr>
        <w:br/>
        <w:t xml:space="preserve">    </w:t>
      </w:r>
      <w:r w:rsidRPr="00CF4E55">
        <w:rPr>
          <w:i/>
        </w:rPr>
        <w:t>//Log.e("TAG","</w:t>
      </w:r>
      <w:r w:rsidRPr="00CF4E55">
        <w:rPr>
          <w:rFonts w:hAnsi="宋体" w:hint="eastAsia"/>
          <w:i/>
        </w:rPr>
        <w:t>解析成功</w:t>
      </w:r>
      <w:r w:rsidRPr="00CF4E55">
        <w:rPr>
          <w:i/>
        </w:rPr>
        <w:t>=="+resultBean.getHot_info().get(0).getName());</w:t>
      </w:r>
      <w:r>
        <w:rPr>
          <w:i/>
        </w:rPr>
        <w:tab/>
      </w:r>
      <w:r>
        <w:rPr>
          <w:i/>
        </w:rPr>
        <w:tab/>
        <w:t xml:space="preserve">// </w:t>
      </w:r>
      <w:r>
        <w:rPr>
          <w:rFonts w:hint="eastAsia"/>
          <w:i/>
        </w:rPr>
        <w:t>解析</w:t>
      </w:r>
      <w:r>
        <w:rPr>
          <w:i/>
        </w:rPr>
        <w:t>测试</w:t>
      </w:r>
      <w:r w:rsidRPr="00CF4E55">
        <w:rPr>
          <w:i/>
        </w:rPr>
        <w:br/>
        <w:t xml:space="preserve">    </w:t>
      </w:r>
      <w:r w:rsidRPr="00CF4E55">
        <w:rPr>
          <w:b/>
          <w:bCs/>
          <w:color w:val="000080"/>
        </w:rPr>
        <w:t xml:space="preserve">if </w:t>
      </w:r>
      <w:r w:rsidRPr="00CF4E55">
        <w:rPr>
          <w:color w:val="000000"/>
        </w:rPr>
        <w:t>(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!= </w:t>
      </w:r>
      <w:r w:rsidRPr="00CF4E55">
        <w:rPr>
          <w:b/>
          <w:bCs/>
          <w:color w:val="000080"/>
        </w:rPr>
        <w:t>null</w:t>
      </w:r>
      <w:r w:rsidRPr="00CF4E55">
        <w:rPr>
          <w:color w:val="000000"/>
        </w:rPr>
        <w:t xml:space="preserve">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    </w:t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有数据，设置适配器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 xml:space="preserve">adapter </w:t>
      </w:r>
      <w:r w:rsidRPr="00CF4E55">
        <w:rPr>
          <w:color w:val="000000"/>
        </w:rPr>
        <w:t xml:space="preserve">= </w:t>
      </w:r>
      <w:r w:rsidRPr="00CF4E55">
        <w:rPr>
          <w:b/>
          <w:bCs/>
          <w:color w:val="000080"/>
        </w:rPr>
        <w:t xml:space="preserve">new </w:t>
      </w:r>
      <w:r w:rsidRPr="00CF4E55">
        <w:rPr>
          <w:color w:val="000000"/>
        </w:rPr>
        <w:t>HomeFragmentAdapter(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,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 xml:space="preserve">);  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Pr="00CF4E55">
        <w:rPr>
          <w:i/>
          <w:color w:val="FF0000"/>
        </w:rPr>
        <w:t xml:space="preserve">// </w:t>
      </w:r>
      <w:r w:rsidRPr="00CF4E55">
        <w:rPr>
          <w:rFonts w:hAnsi="宋体" w:hint="eastAsia"/>
          <w:i/>
          <w:color w:val="FF0000"/>
        </w:rPr>
        <w:t>传入上下文和数据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>recy_home</w:t>
      </w:r>
      <w:r w:rsidRPr="00CF4E55">
        <w:rPr>
          <w:color w:val="000000"/>
        </w:rPr>
        <w:t>.setAdapter(</w:t>
      </w:r>
      <w:r w:rsidRPr="00CF4E55">
        <w:rPr>
          <w:b/>
          <w:bCs/>
          <w:color w:val="660E7A"/>
        </w:rPr>
        <w:t>adapter</w:t>
      </w:r>
      <w:r w:rsidRPr="00CF4E55">
        <w:rPr>
          <w:color w:val="000000"/>
        </w:rPr>
        <w:t>);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FF020C"/>
        </w:rPr>
        <w:t>}</w:t>
      </w:r>
      <w:r w:rsidRPr="00CF4E55">
        <w:rPr>
          <w:b/>
          <w:bCs/>
          <w:color w:val="000080"/>
        </w:rPr>
        <w:t xml:space="preserve">else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</w:r>
      <w:r w:rsidRPr="00CF4E55">
        <w:rPr>
          <w:b/>
          <w:bCs/>
          <w:color w:val="FF020C"/>
        </w:rPr>
        <w:br/>
        <w:t xml:space="preserve">    }</w:t>
      </w:r>
      <w:r w:rsidRPr="00CF4E55">
        <w:rPr>
          <w:b/>
          <w:bCs/>
          <w:color w:val="FF020C"/>
        </w:rPr>
        <w:br/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适配器</w:t>
      </w:r>
      <w:r>
        <w:t>中的构造器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</w:t>
      </w:r>
      <w:r w:rsidR="00E84E70">
        <w:rPr>
          <w:rFonts w:hAnsi="宋体" w:hint="eastAsia"/>
          <w:i/>
          <w:color w:val="058011"/>
        </w:rPr>
        <w:t>(</w:t>
      </w:r>
      <w:r w:rsidR="00E84E70" w:rsidRPr="00E84E70">
        <w:rPr>
          <w:rFonts w:hAnsi="宋体"/>
          <w:i/>
          <w:color w:val="FF0000"/>
        </w:rPr>
        <w:t>上下文</w:t>
      </w:r>
      <w:r w:rsidR="00E84E70">
        <w:rPr>
          <w:rFonts w:hAnsi="宋体" w:hint="eastAsia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数据</w:t>
      </w:r>
      <w:r w:rsidR="00E84E70">
        <w:rPr>
          <w:rFonts w:hAnsi="宋体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item</w:t>
      </w:r>
      <w:r w:rsidR="00E84E70">
        <w:rPr>
          <w:rFonts w:hAnsi="宋体"/>
          <w:i/>
          <w:color w:val="058011"/>
        </w:rPr>
        <w:t>)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public </w:t>
      </w:r>
      <w:r w:rsidRPr="00CF4E55">
        <w:t>HomeFragmentAdapter</w:t>
      </w:r>
      <w:r w:rsidRPr="00CF4E55">
        <w:rPr>
          <w:color w:val="000000"/>
        </w:rPr>
        <w:t>(</w:t>
      </w:r>
      <w:r w:rsidRPr="00CF4E55">
        <w:t xml:space="preserve">Context </w:t>
      </w:r>
      <w:r w:rsidRPr="00CF4E55">
        <w:rPr>
          <w:color w:val="000000"/>
        </w:rPr>
        <w:t xml:space="preserve">context, </w:t>
      </w:r>
      <w:r w:rsidRPr="00CF4E55">
        <w:t xml:space="preserve">ResultBeanData.ResultBean </w:t>
      </w:r>
      <w:r w:rsidRPr="00CF4E55">
        <w:rPr>
          <w:color w:val="000000"/>
        </w:rPr>
        <w:t xml:space="preserve">resultBean)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=context;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>=resultBean;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=</w:t>
      </w:r>
      <w:r w:rsidRPr="00CF4E55">
        <w:t>LayoutInflater</w:t>
      </w:r>
      <w:r w:rsidRPr="00CF4E55">
        <w:rPr>
          <w:color w:val="000000"/>
        </w:rPr>
        <w:t>.</w:t>
      </w:r>
      <w:r w:rsidRPr="00CF4E55">
        <w:t>from</w:t>
      </w:r>
      <w:r w:rsidRPr="00CF4E55">
        <w:rPr>
          <w:color w:val="000000"/>
        </w:rPr>
        <w:t xml:space="preserve">(context);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用这个初始化布局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FF020C"/>
        </w:rPr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定义变量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构造器接收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Context 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ResultBeanData.ResultBean </w:t>
      </w:r>
      <w:r w:rsidRPr="00CF4E55">
        <w:rPr>
          <w:b/>
          <w:bCs/>
          <w:color w:val="660E7A"/>
        </w:rPr>
        <w:t>resultBean</w:t>
      </w:r>
      <w:r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布局初始化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LayoutInflater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;</w:t>
      </w:r>
      <w:r>
        <w:rPr>
          <w:color w:val="000000"/>
        </w:rPr>
        <w:tab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直接用</w:t>
      </w:r>
      <w:r w:rsidRPr="00CF4E55">
        <w:rPr>
          <w:i/>
          <w:color w:val="058011"/>
        </w:rPr>
        <w:t>View.inflate</w:t>
      </w:r>
      <w:r w:rsidRPr="00CF4E55">
        <w:rPr>
          <w:rFonts w:hAnsi="宋体" w:hint="eastAsia"/>
          <w:i/>
          <w:color w:val="058011"/>
        </w:rPr>
        <w:t>的性能消耗较大</w:t>
      </w:r>
    </w:p>
    <w:p w:rsidR="00CF4E55" w:rsidRDefault="00A16F0C" w:rsidP="00A16F0C">
      <w:pPr>
        <w:pStyle w:val="4"/>
      </w:pPr>
      <w:r>
        <w:rPr>
          <w:rFonts w:hint="eastAsia"/>
        </w:rPr>
        <w:t>横幅</w:t>
      </w:r>
      <w:r w:rsidR="005D1521">
        <w:rPr>
          <w:rFonts w:hint="eastAsia"/>
        </w:rPr>
        <w:t>实现</w:t>
      </w:r>
      <w:r w:rsidR="00D82F1E">
        <w:rPr>
          <w:rFonts w:hint="eastAsia"/>
        </w:rPr>
        <w:t>类</w:t>
      </w:r>
      <w:r w:rsidR="00D5190F">
        <w:rPr>
          <w:rFonts w:hint="eastAsia"/>
        </w:rPr>
        <w:t>(</w:t>
      </w:r>
      <w:r w:rsidR="00D5190F">
        <w:t>Banner</w:t>
      </w:r>
      <w:r w:rsidR="00D5190F">
        <w:rPr>
          <w:rFonts w:hint="eastAsia"/>
        </w:rPr>
        <w:t>)</w:t>
      </w:r>
    </w:p>
    <w:p w:rsidR="00A16F0C" w:rsidRDefault="00A16F0C" w:rsidP="00A16F0C">
      <w:pPr>
        <w:pStyle w:val="5"/>
      </w:pPr>
      <w:r>
        <w:rPr>
          <w:rFonts w:hint="eastAsia"/>
        </w:rPr>
        <w:t>导入</w:t>
      </w:r>
      <w:r>
        <w:t>开源项目库</w:t>
      </w:r>
      <w:r>
        <w:rPr>
          <w:rFonts w:hint="eastAsia"/>
        </w:rPr>
        <w:t>banner</w:t>
      </w:r>
    </w:p>
    <w:p w:rsidR="00A16F0C" w:rsidRDefault="00A16F0C" w:rsidP="00A16F0C">
      <w:pPr>
        <w:ind w:firstLine="420"/>
      </w:pPr>
      <w:r>
        <w:rPr>
          <w:rFonts w:hint="eastAsia"/>
        </w:rPr>
        <w:t>导入后</w:t>
      </w:r>
      <w:r>
        <w:t>名称改</w:t>
      </w:r>
      <w:r>
        <w:rPr>
          <w:rFonts w:hint="eastAsia"/>
        </w:rPr>
        <w:t>为banner_library，路径：</w:t>
      </w:r>
      <w:r>
        <w:rPr>
          <w:rFonts w:hAnsi="宋体" w:hint="eastAsia"/>
        </w:rPr>
        <w:t>【</w:t>
      </w:r>
      <w:r>
        <w:rPr>
          <w:rFonts w:hAnsi="宋体"/>
        </w:rPr>
        <w:t>…</w:t>
      </w:r>
      <w:r w:rsidRPr="00A16F0C">
        <w:rPr>
          <w:rFonts w:hAnsi="宋体" w:hint="eastAsia"/>
        </w:rPr>
        <w:t>3 源码、课件\资料\1.第三方库\banner</w:t>
      </w:r>
      <w:r>
        <w:rPr>
          <w:rFonts w:hAnsi="宋体" w:hint="eastAsia"/>
        </w:rPr>
        <w:t>】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25402225" wp14:editId="6A2CA346">
            <wp:extent cx="1523810" cy="619048"/>
            <wp:effectExtent l="19050" t="19050" r="1968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16F0C" w:rsidRDefault="00A16F0C" w:rsidP="00A16F0C">
      <w:pPr>
        <w:pStyle w:val="5"/>
      </w:pPr>
      <w:r>
        <w:rPr>
          <w:rFonts w:hint="eastAsia"/>
        </w:rPr>
        <w:t>添加</w:t>
      </w:r>
      <w:r>
        <w:rPr>
          <w:rFonts w:hint="eastAsia"/>
        </w:rPr>
        <w:t>Module</w:t>
      </w:r>
      <w:r>
        <w:rPr>
          <w:rFonts w:hint="eastAsia"/>
        </w:rPr>
        <w:t>依赖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1FE3E00B" wp14:editId="0A914428">
            <wp:extent cx="4266000" cy="2167200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C" w:rsidRDefault="0092622F" w:rsidP="00A16F0C">
      <w:pPr>
        <w:pStyle w:val="5"/>
      </w:pPr>
      <w:r>
        <w:rPr>
          <w:rFonts w:hint="eastAsia"/>
        </w:rPr>
        <w:lastRenderedPageBreak/>
        <w:t>创建</w:t>
      </w:r>
      <w:r w:rsidR="008C208D">
        <w:t>B</w:t>
      </w:r>
      <w:r w:rsidR="008C208D">
        <w:rPr>
          <w:rFonts w:hint="eastAsia"/>
        </w:rPr>
        <w:t>anner</w:t>
      </w:r>
      <w:r w:rsidR="008C208D">
        <w:t>ViewHolder</w:t>
      </w:r>
      <w:r>
        <w:rPr>
          <w:rFonts w:hint="eastAsia"/>
        </w:rPr>
        <w:t>（即</w:t>
      </w:r>
      <w:r>
        <w:t>：</w:t>
      </w:r>
      <w:r w:rsidRPr="0092622F">
        <w:rPr>
          <w:rFonts w:hint="eastAsia"/>
          <w:color w:val="FF0000"/>
        </w:rPr>
        <w:t>创建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8C208D" w:rsidRDefault="008C208D" w:rsidP="008C208D">
      <w:pPr>
        <w:pStyle w:val="af8"/>
        <w:rPr>
          <w:b/>
          <w:bCs/>
          <w:color w:val="FF020C"/>
        </w:rPr>
      </w:pPr>
      <w:r w:rsidRPr="008C208D">
        <w:rPr>
          <w:color w:val="808000"/>
        </w:rPr>
        <w:t xml:space="preserve">@Override   </w:t>
      </w:r>
      <w:r w:rsidRPr="008C208D">
        <w:rPr>
          <w:i/>
          <w:color w:val="058011"/>
        </w:rPr>
        <w:t xml:space="preserve">// </w:t>
      </w:r>
      <w:r w:rsidRPr="008C208D">
        <w:rPr>
          <w:rFonts w:hAnsi="宋体" w:hint="eastAsia"/>
          <w:i/>
          <w:color w:val="058011"/>
        </w:rPr>
        <w:t>创建</w:t>
      </w:r>
      <w:r w:rsidRPr="008C208D">
        <w:rPr>
          <w:i/>
          <w:color w:val="058011"/>
        </w:rPr>
        <w:t>ViewHolder(</w:t>
      </w:r>
      <w:r w:rsidRPr="008C208D">
        <w:rPr>
          <w:rFonts w:hAnsi="宋体" w:hint="eastAsia"/>
          <w:i/>
          <w:color w:val="058011"/>
        </w:rPr>
        <w:t>类似</w:t>
      </w:r>
      <w:r w:rsidRPr="008C208D">
        <w:rPr>
          <w:i/>
          <w:color w:val="058011"/>
        </w:rPr>
        <w:t>getView())</w:t>
      </w:r>
      <w:r w:rsidRPr="008C208D">
        <w:rPr>
          <w:rFonts w:hAnsi="宋体" w:hint="eastAsia"/>
          <w:i/>
          <w:color w:val="058011"/>
        </w:rPr>
        <w:t>，</w:t>
      </w:r>
      <w:r w:rsidRPr="008C208D">
        <w:rPr>
          <w:i/>
          <w:color w:val="058011"/>
        </w:rPr>
        <w:t>viewType</w:t>
      </w:r>
      <w:r w:rsidRPr="008C208D">
        <w:rPr>
          <w:rFonts w:hAnsi="宋体" w:hint="eastAsia"/>
          <w:i/>
          <w:color w:val="058011"/>
        </w:rPr>
        <w:t>来自</w:t>
      </w:r>
      <w:r w:rsidRPr="008C208D">
        <w:rPr>
          <w:i/>
          <w:color w:val="058011"/>
        </w:rPr>
        <w:t>getItemViewType(position)</w:t>
      </w:r>
      <w:r w:rsidRPr="008C208D">
        <w:rPr>
          <w:i/>
          <w:color w:val="058011"/>
        </w:rPr>
        <w:br/>
      </w:r>
      <w:r w:rsidRPr="008C208D">
        <w:rPr>
          <w:b/>
          <w:bCs/>
          <w:color w:val="000080"/>
        </w:rPr>
        <w:t xml:space="preserve">public </w:t>
      </w:r>
      <w:r w:rsidRPr="008C208D">
        <w:rPr>
          <w:color w:val="221FFF"/>
        </w:rPr>
        <w:t xml:space="preserve">RecyclerView.ViewHolder </w:t>
      </w:r>
      <w:r w:rsidRPr="008C208D">
        <w:t>onCreateViewHolder(</w:t>
      </w:r>
      <w:r w:rsidRPr="008C208D">
        <w:rPr>
          <w:color w:val="221FFF"/>
        </w:rPr>
        <w:t xml:space="preserve">ViewGroup </w:t>
      </w:r>
      <w:r w:rsidRPr="008C208D">
        <w:t xml:space="preserve">parent, </w:t>
      </w:r>
      <w:r w:rsidRPr="008C208D">
        <w:rPr>
          <w:b/>
          <w:bCs/>
          <w:color w:val="000080"/>
        </w:rPr>
        <w:t xml:space="preserve">int </w:t>
      </w:r>
      <w:r w:rsidRPr="008C208D">
        <w:t xml:space="preserve">viewType)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 xml:space="preserve">if </w:t>
      </w:r>
      <w:r w:rsidRPr="008C208D">
        <w:t xml:space="preserve">(viewType == </w:t>
      </w:r>
      <w:r w:rsidRPr="008C208D">
        <w:rPr>
          <w:b/>
          <w:bCs/>
          <w:i/>
          <w:color w:val="660E7A"/>
        </w:rPr>
        <w:t>BANNER</w:t>
      </w:r>
      <w:r w:rsidRPr="008C208D">
        <w:t xml:space="preserve">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  <w:t xml:space="preserve">        </w:t>
      </w:r>
      <w:r w:rsidRPr="008C208D">
        <w:rPr>
          <w:b/>
          <w:bCs/>
          <w:color w:val="000080"/>
        </w:rPr>
        <w:t xml:space="preserve">return new </w:t>
      </w:r>
      <w:r w:rsidRPr="008C208D">
        <w:t>BannerViewHolder(</w:t>
      </w:r>
      <w:r w:rsidRPr="008C208D">
        <w:rPr>
          <w:b/>
          <w:bCs/>
          <w:color w:val="660E7A"/>
        </w:rPr>
        <w:t>context</w:t>
      </w:r>
      <w:r w:rsidRPr="008C208D">
        <w:t>,</w:t>
      </w:r>
      <w:r w:rsidRPr="008C208D">
        <w:rPr>
          <w:b/>
          <w:bCs/>
          <w:color w:val="660E7A"/>
        </w:rPr>
        <w:t>layoutInflater</w:t>
      </w:r>
      <w:r w:rsidRPr="008C208D">
        <w:t>.inflate(</w:t>
      </w:r>
      <w:r w:rsidRPr="008C208D">
        <w:rPr>
          <w:color w:val="221FFF"/>
        </w:rPr>
        <w:t>R.layout</w:t>
      </w:r>
      <w:r w:rsidRPr="008C208D">
        <w:t>.</w:t>
      </w:r>
      <w:r w:rsidRPr="008C208D">
        <w:rPr>
          <w:b/>
          <w:bCs/>
          <w:i/>
          <w:color w:val="660E7A"/>
        </w:rPr>
        <w:t>banner_viewpager</w:t>
      </w:r>
      <w:r w:rsidRPr="008C208D">
        <w:t>,</w:t>
      </w:r>
      <w:r w:rsidRPr="008C208D">
        <w:rPr>
          <w:b/>
          <w:bCs/>
          <w:color w:val="000080"/>
        </w:rPr>
        <w:t>null</w:t>
      </w:r>
      <w:r w:rsidRPr="008C208D">
        <w:t>));</w:t>
      </w:r>
      <w:r w:rsidRPr="008C208D">
        <w:br/>
        <w:t xml:space="preserve">    </w:t>
      </w:r>
      <w:r w:rsidRPr="008C208D">
        <w:rPr>
          <w:b/>
          <w:bCs/>
          <w:color w:val="FF020C"/>
        </w:rPr>
        <w:t>}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>return null</w:t>
      </w:r>
      <w:r w:rsidRPr="008C208D">
        <w:t>;</w:t>
      </w:r>
      <w:r w:rsidRPr="008C208D">
        <w:br/>
      </w:r>
      <w:r w:rsidRPr="008C208D">
        <w:rPr>
          <w:b/>
          <w:bCs/>
          <w:color w:val="FF020C"/>
        </w:rPr>
        <w:t>}</w:t>
      </w:r>
    </w:p>
    <w:p w:rsidR="00C0257E" w:rsidRDefault="00C0257E" w:rsidP="00C0257E">
      <w:pPr>
        <w:pStyle w:val="5"/>
      </w:pPr>
      <w:r w:rsidRPr="00C0257E">
        <w:t>banner_viewpager</w:t>
      </w:r>
      <w:r>
        <w:t>.xml</w:t>
      </w:r>
    </w:p>
    <w:p w:rsidR="00C0257E" w:rsidRPr="00C0257E" w:rsidRDefault="00C0257E" w:rsidP="00C0257E">
      <w:pPr>
        <w:ind w:firstLine="420"/>
      </w:pPr>
      <w:r>
        <w:rPr>
          <w:rFonts w:hint="eastAsia"/>
        </w:rPr>
        <w:t>说明</w:t>
      </w:r>
      <w:r>
        <w:t>：命名空间</w:t>
      </w:r>
      <w:r>
        <w:rPr>
          <w:rFonts w:hint="eastAsia"/>
        </w:rPr>
        <w:t>app来自</w:t>
      </w:r>
      <w:r>
        <w:t>其库中的属性文件</w:t>
      </w:r>
      <w:r>
        <w:rPr>
          <w:rFonts w:hint="eastAsia"/>
        </w:rPr>
        <w:t>attr.xml</w:t>
      </w:r>
    </w:p>
    <w:p w:rsidR="00C0257E" w:rsidRPr="00C0257E" w:rsidRDefault="00C0257E" w:rsidP="00C0257E">
      <w:pPr>
        <w:pStyle w:val="af8"/>
        <w:rPr>
          <w:color w:val="000000"/>
        </w:rPr>
      </w:pPr>
      <w:r w:rsidRPr="00C0257E">
        <w:rPr>
          <w:i/>
          <w:color w:val="000000"/>
        </w:rPr>
        <w:t>&lt;?</w:t>
      </w:r>
      <w:r w:rsidRPr="00C0257E">
        <w:rPr>
          <w:color w:val="0000FF"/>
        </w:rPr>
        <w:t>xml version=</w:t>
      </w:r>
      <w:r w:rsidRPr="00C0257E">
        <w:t xml:space="preserve">"1.0" </w:t>
      </w:r>
      <w:r w:rsidRPr="00C0257E">
        <w:rPr>
          <w:color w:val="0000FF"/>
        </w:rPr>
        <w:t>encoding=</w:t>
      </w:r>
      <w:r w:rsidRPr="00C0257E">
        <w:t>"utf-8"</w:t>
      </w:r>
      <w:r w:rsidRPr="00C0257E">
        <w:rPr>
          <w:i/>
          <w:color w:val="000000"/>
        </w:rPr>
        <w:t>?&gt;</w:t>
      </w:r>
      <w:r w:rsidRPr="00C0257E">
        <w:rPr>
          <w:i/>
          <w:color w:val="000000"/>
        </w:rPr>
        <w:br/>
      </w:r>
      <w:r w:rsidRPr="00C0257E">
        <w:rPr>
          <w:color w:val="000000"/>
        </w:rPr>
        <w:t>&lt;</w:t>
      </w:r>
      <w:r w:rsidRPr="00C0257E">
        <w:rPr>
          <w:b/>
          <w:bCs/>
          <w:color w:val="000080"/>
        </w:rPr>
        <w:t xml:space="preserve">LinearLayout </w:t>
      </w:r>
      <w:r w:rsidRPr="00C0257E">
        <w:rPr>
          <w:color w:val="0000FF"/>
        </w:rPr>
        <w:t>xmlns:</w:t>
      </w:r>
      <w:r w:rsidRPr="00C0257E">
        <w:rPr>
          <w:color w:val="660E7A"/>
        </w:rPr>
        <w:t>android</w:t>
      </w:r>
      <w:r w:rsidRPr="00C0257E">
        <w:rPr>
          <w:color w:val="0000FF"/>
        </w:rPr>
        <w:t>=</w:t>
      </w:r>
      <w:r w:rsidRPr="00C0257E">
        <w:t>"http://schemas.android.com/apk/res/android"</w:t>
      </w:r>
      <w:r w:rsidRPr="00C0257E">
        <w:br/>
        <w:t xml:space="preserve">    </w:t>
      </w:r>
      <w:r w:rsidRPr="00C0257E">
        <w:rPr>
          <w:color w:val="0000FF"/>
        </w:rPr>
        <w:t>xmlns:</w:t>
      </w:r>
      <w:r w:rsidRPr="00C0257E">
        <w:rPr>
          <w:color w:val="660E7A"/>
        </w:rPr>
        <w:t>app</w:t>
      </w:r>
      <w:r w:rsidRPr="00C0257E">
        <w:rPr>
          <w:color w:val="0000FF"/>
        </w:rPr>
        <w:t>=</w:t>
      </w:r>
      <w:r w:rsidRPr="00C0257E">
        <w:t>"http://schemas.android.com/apk/res-auto"</w:t>
      </w:r>
      <w:r>
        <w:t xml:space="preserve"> 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:orientation=</w:t>
      </w:r>
      <w:r w:rsidRPr="00C0257E">
        <w:t>"vertical"</w:t>
      </w:r>
      <w:r w:rsidRPr="00C0257E">
        <w:rPr>
          <w:color w:val="000000"/>
        </w:rPr>
        <w:t>&gt;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&lt;</w:t>
      </w:r>
      <w:r w:rsidRPr="00C0257E">
        <w:rPr>
          <w:b/>
          <w:bCs/>
          <w:color w:val="000080"/>
        </w:rPr>
        <w:t>com.youth.banner.Banner</w:t>
      </w:r>
      <w:r w:rsidRPr="00C0257E">
        <w:rPr>
          <w:b/>
          <w:bCs/>
          <w:color w:val="000080"/>
        </w:rPr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:id=</w:t>
      </w:r>
      <w:r w:rsidRPr="00C0257E">
        <w:t>"</w:t>
      </w:r>
      <w:r w:rsidRPr="00C0257E">
        <w:rPr>
          <w:color w:val="FF0000"/>
        </w:rPr>
        <w:t>@+id</w:t>
      </w:r>
      <w:r w:rsidRPr="00C0257E">
        <w:t>/</w:t>
      </w:r>
      <w:r w:rsidRPr="00C0257E">
        <w:rPr>
          <w:color w:val="FF0000"/>
        </w:rPr>
        <w:t>banner</w:t>
      </w:r>
      <w:r w:rsidRPr="00C0257E">
        <w:t>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"130dp"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:indicator_height=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:indicator_width=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:is_auto_play=</w:t>
      </w:r>
      <w:r w:rsidRPr="00C0257E">
        <w:t xml:space="preserve">"true" </w:t>
      </w:r>
      <w:r w:rsidRPr="00C0257E">
        <w:rPr>
          <w:color w:val="000000"/>
        </w:rPr>
        <w:t>/&gt;</w:t>
      </w:r>
      <w:r w:rsidRPr="00C0257E">
        <w:rPr>
          <w:color w:val="000000"/>
        </w:rPr>
        <w:br/>
        <w:t>&lt;/</w:t>
      </w:r>
      <w:r w:rsidRPr="00C0257E">
        <w:rPr>
          <w:b/>
          <w:bCs/>
          <w:color w:val="000080"/>
        </w:rPr>
        <w:t>LinearLayout</w:t>
      </w:r>
      <w:r w:rsidRPr="00C0257E">
        <w:rPr>
          <w:color w:val="000000"/>
        </w:rPr>
        <w:t>&gt;</w:t>
      </w:r>
    </w:p>
    <w:p w:rsidR="008C208D" w:rsidRDefault="0092622F" w:rsidP="00C0257E">
      <w:pPr>
        <w:pStyle w:val="5"/>
      </w:pPr>
      <w:r>
        <w:rPr>
          <w:rFonts w:hint="eastAsia"/>
        </w:rPr>
        <w:t>实现</w:t>
      </w:r>
      <w:r w:rsidR="00C0257E" w:rsidRPr="00C0257E">
        <w:t>BannerViewHolder</w:t>
      </w:r>
      <w:r w:rsidR="00C0257E">
        <w:rPr>
          <w:rFonts w:hint="eastAsia"/>
        </w:rPr>
        <w:t>内部类（暂无数据</w:t>
      </w:r>
      <w:r w:rsidR="001A641E">
        <w:rPr>
          <w:rFonts w:hint="eastAsia"/>
        </w:rPr>
        <w:t>，</w:t>
      </w:r>
      <w:r w:rsidR="001A641E">
        <w:t>数据在</w:t>
      </w:r>
      <w:r w:rsidR="001A641E">
        <w:rPr>
          <w:rFonts w:hint="eastAsia"/>
        </w:rPr>
        <w:t>后边的</w:t>
      </w:r>
      <w:r w:rsidR="001A641E">
        <w:rPr>
          <w:rFonts w:hint="eastAsia"/>
        </w:rPr>
        <w:t>setData()</w:t>
      </w:r>
      <w:r w:rsidR="001A641E">
        <w:rPr>
          <w:rFonts w:hint="eastAsia"/>
        </w:rPr>
        <w:t>中</w:t>
      </w:r>
      <w:r w:rsidR="00C0257E">
        <w:rPr>
          <w:rFonts w:hint="eastAsia"/>
        </w:rPr>
        <w:t>）</w:t>
      </w:r>
    </w:p>
    <w:p w:rsidR="00C0257E" w:rsidRDefault="00C0257E" w:rsidP="00C0257E">
      <w:pPr>
        <w:pStyle w:val="af8"/>
        <w:rPr>
          <w:color w:val="FF0000"/>
        </w:rPr>
      </w:pPr>
      <w:r w:rsidRPr="00C0257E">
        <w:rPr>
          <w:b/>
          <w:bCs/>
          <w:color w:val="000080"/>
        </w:rPr>
        <w:t xml:space="preserve">private class </w:t>
      </w:r>
      <w:r w:rsidRPr="00C0257E">
        <w:t xml:space="preserve">BannerViewHolder </w:t>
      </w:r>
      <w:r w:rsidRPr="00C0257E">
        <w:rPr>
          <w:b/>
          <w:bCs/>
          <w:color w:val="000080"/>
        </w:rPr>
        <w:t xml:space="preserve">extends </w:t>
      </w:r>
      <w:r w:rsidRPr="00C0257E">
        <w:t xml:space="preserve">RecyclerView.ViewHolder </w:t>
      </w:r>
      <w:r w:rsidRPr="00C0257E">
        <w:rPr>
          <w:b/>
          <w:bCs/>
          <w:color w:val="FF020C"/>
        </w:rPr>
        <w:t>{</w:t>
      </w:r>
      <w:r w:rsidRPr="00C0257E">
        <w:rPr>
          <w:b/>
          <w:bCs/>
          <w:color w:val="FF020C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Context 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Banner 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</w:t>
      </w:r>
      <w:r w:rsidRPr="00C0257E">
        <w:rPr>
          <w:color w:val="FF0000"/>
        </w:rPr>
        <w:t xml:space="preserve">// </w:t>
      </w:r>
      <w:r w:rsidRPr="00C0257E">
        <w:rPr>
          <w:rFonts w:hint="eastAsia"/>
          <w:color w:val="FF0000"/>
        </w:rPr>
        <w:t>构造器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传入：</w:t>
      </w:r>
      <w:r>
        <w:rPr>
          <w:color w:val="FF0000"/>
        </w:rPr>
        <w:t>上下文、布局文件</w:t>
      </w:r>
      <w:r>
        <w:rPr>
          <w:rFonts w:hint="eastAsia"/>
          <w:color w:val="FF0000"/>
        </w:rPr>
        <w:t>)</w:t>
      </w:r>
    </w:p>
    <w:p w:rsidR="00C0257E" w:rsidRDefault="00C0257E" w:rsidP="00C0257E">
      <w:pPr>
        <w:pStyle w:val="af8"/>
        <w:ind w:firstLineChars="200" w:firstLine="360"/>
        <w:rPr>
          <w:color w:val="000000"/>
        </w:rPr>
      </w:pPr>
      <w:r>
        <w:rPr>
          <w:rFonts w:hint="eastAsia"/>
          <w:color w:val="FF0000"/>
        </w:rPr>
        <w:t>//</w:t>
      </w:r>
      <w:r>
        <w:rPr>
          <w:color w:val="FF0000"/>
        </w:rPr>
        <w:t xml:space="preserve">       (</w:t>
      </w:r>
      <w:r>
        <w:rPr>
          <w:rFonts w:hint="eastAsia"/>
          <w:color w:val="FF0000"/>
        </w:rPr>
        <w:t>接收</w:t>
      </w:r>
      <w:r>
        <w:rPr>
          <w:color w:val="FF0000"/>
        </w:rPr>
        <w:t>：</w:t>
      </w:r>
      <w:r>
        <w:rPr>
          <w:rFonts w:hint="eastAsia"/>
          <w:color w:val="FF0000"/>
        </w:rPr>
        <w:t>上下文</w:t>
      </w:r>
      <w:r>
        <w:rPr>
          <w:color w:val="FF0000"/>
        </w:rPr>
        <w:t>、布局中的控件</w:t>
      </w:r>
      <w:r>
        <w:rPr>
          <w:color w:val="FF0000"/>
        </w:rPr>
        <w:t>)</w:t>
      </w:r>
      <w:r>
        <w:rPr>
          <w:color w:val="FF0000"/>
        </w:rPr>
        <w:tab/>
      </w:r>
    </w:p>
    <w:p w:rsidR="00C0257E" w:rsidRPr="00C0257E" w:rsidRDefault="00C0257E" w:rsidP="00C0257E">
      <w:pPr>
        <w:pStyle w:val="af8"/>
        <w:ind w:firstLineChars="200" w:firstLine="361"/>
        <w:rPr>
          <w:color w:val="000000"/>
        </w:rPr>
      </w:pPr>
      <w:r w:rsidRPr="00C0257E">
        <w:rPr>
          <w:b/>
          <w:bCs/>
          <w:color w:val="000080"/>
        </w:rPr>
        <w:t xml:space="preserve">public </w:t>
      </w:r>
      <w:r w:rsidRPr="00C0257E">
        <w:t>BannerViewHolder</w:t>
      </w:r>
      <w:r w:rsidRPr="00C0257E">
        <w:rPr>
          <w:color w:val="000000"/>
        </w:rPr>
        <w:t>(</w:t>
      </w:r>
      <w:r w:rsidRPr="00C0257E">
        <w:t xml:space="preserve">Context </w:t>
      </w:r>
      <w:r w:rsidRPr="00C0257E">
        <w:rPr>
          <w:color w:val="000000"/>
        </w:rPr>
        <w:t xml:space="preserve">context, </w:t>
      </w:r>
      <w:r w:rsidRPr="00C0257E">
        <w:t xml:space="preserve">View </w:t>
      </w:r>
      <w:r w:rsidRPr="00C0257E">
        <w:rPr>
          <w:color w:val="000000"/>
        </w:rPr>
        <w:t xml:space="preserve">itemview) </w:t>
      </w:r>
      <w:r w:rsidRPr="00C0257E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>
        <w:rPr>
          <w:b/>
          <w:bCs/>
          <w:color w:val="FF020C"/>
        </w:rPr>
        <w:tab/>
      </w:r>
      <w:r w:rsidRPr="00C0257E">
        <w:rPr>
          <w:i/>
          <w:color w:val="058011"/>
        </w:rPr>
        <w:t>// itemview</w:t>
      </w:r>
      <w:r w:rsidRPr="00C0257E">
        <w:rPr>
          <w:rFonts w:hAnsi="宋体" w:hint="eastAsia"/>
          <w:i/>
          <w:color w:val="058011"/>
        </w:rPr>
        <w:t>：传入的布局名</w:t>
      </w:r>
      <w:r w:rsidRPr="00C0257E">
        <w:rPr>
          <w:rFonts w:hAnsi="宋体" w:hint="eastAsia"/>
          <w:i/>
          <w:color w:val="058011"/>
        </w:rPr>
        <w:br/>
        <w:t xml:space="preserve">        </w:t>
      </w:r>
      <w:r w:rsidRPr="00C0257E">
        <w:rPr>
          <w:b/>
          <w:bCs/>
          <w:color w:val="000080"/>
        </w:rPr>
        <w:t>super</w:t>
      </w:r>
      <w:r w:rsidRPr="00C0257E">
        <w:rPr>
          <w:color w:val="000000"/>
        </w:rPr>
        <w:t>(itemview);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=context;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= (</w:t>
      </w:r>
      <w:r w:rsidRPr="00C0257E">
        <w:t>Banner</w:t>
      </w:r>
      <w:r w:rsidRPr="00C0257E">
        <w:rPr>
          <w:color w:val="000000"/>
        </w:rPr>
        <w:t>) itemview.findViewById(</w:t>
      </w:r>
      <w:r w:rsidRPr="00C0257E">
        <w:t>R.id</w:t>
      </w:r>
      <w:r w:rsidRPr="00C0257E">
        <w:rPr>
          <w:color w:val="000000"/>
        </w:rPr>
        <w:t>.</w:t>
      </w:r>
      <w:r w:rsidRPr="00C0257E">
        <w:rPr>
          <w:b/>
          <w:bCs/>
          <w:i/>
          <w:color w:val="660E7A"/>
        </w:rPr>
        <w:t>banner</w:t>
      </w:r>
      <w:r w:rsidRPr="00C0257E">
        <w:rPr>
          <w:color w:val="000000"/>
        </w:rPr>
        <w:t>);</w:t>
      </w:r>
      <w:r>
        <w:rPr>
          <w:color w:val="000000"/>
        </w:rPr>
        <w:tab/>
      </w:r>
      <w:r w:rsidRPr="00C0257E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接收</w:t>
      </w:r>
      <w:r w:rsidRPr="00C0257E">
        <w:rPr>
          <w:rFonts w:hAnsi="宋体" w:hint="eastAsia"/>
          <w:i/>
          <w:color w:val="058011"/>
        </w:rPr>
        <w:t>布局中的控件</w:t>
      </w:r>
      <w:r w:rsidRPr="00C0257E">
        <w:rPr>
          <w:rFonts w:hAnsi="宋体" w:hint="eastAsia"/>
          <w:i/>
          <w:color w:val="058011"/>
        </w:rPr>
        <w:br/>
        <w:t xml:space="preserve">    </w:t>
      </w:r>
      <w:r w:rsidRPr="00C0257E">
        <w:rPr>
          <w:b/>
          <w:bCs/>
          <w:color w:val="FF020C"/>
        </w:rPr>
        <w:t>}</w:t>
      </w:r>
      <w:r w:rsidRPr="00C0257E">
        <w:rPr>
          <w:b/>
          <w:bCs/>
          <w:color w:val="FF020C"/>
        </w:rPr>
        <w:br/>
        <w:t>}</w:t>
      </w:r>
    </w:p>
    <w:p w:rsidR="00C0257E" w:rsidRDefault="0092622F" w:rsidP="0092622F">
      <w:pPr>
        <w:pStyle w:val="5"/>
      </w:pPr>
      <w:r>
        <w:rPr>
          <w:rFonts w:hint="eastAsia"/>
        </w:rPr>
        <w:t>绑定</w:t>
      </w:r>
      <w:r w:rsidRPr="0092622F">
        <w:t>BannerViewHolder</w:t>
      </w:r>
      <w:r>
        <w:rPr>
          <w:rFonts w:hint="eastAsia"/>
        </w:rPr>
        <w:t>（即：</w:t>
      </w:r>
      <w:r w:rsidRPr="0092622F">
        <w:rPr>
          <w:color w:val="FF0000"/>
        </w:rPr>
        <w:t>绑定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4D1C54" w:rsidRPr="004D1C54" w:rsidRDefault="004D1C54" w:rsidP="004D1C54">
      <w:pPr>
        <w:pStyle w:val="af8"/>
      </w:pPr>
      <w:r w:rsidRPr="004D1C54">
        <w:rPr>
          <w:color w:val="808000"/>
        </w:rPr>
        <w:t>@Override</w:t>
      </w:r>
      <w:r w:rsidRPr="004D1C54">
        <w:rPr>
          <w:color w:val="808000"/>
        </w:rPr>
        <w:br/>
      </w:r>
      <w:r w:rsidRPr="004D1C54">
        <w:rPr>
          <w:b/>
          <w:bCs/>
          <w:color w:val="000080"/>
        </w:rPr>
        <w:t xml:space="preserve">public void </w:t>
      </w:r>
      <w:r w:rsidRPr="004D1C54">
        <w:t>onBindViewHolder(</w:t>
      </w:r>
      <w:r w:rsidRPr="004D1C54">
        <w:rPr>
          <w:color w:val="221FFF"/>
        </w:rPr>
        <w:t xml:space="preserve">RecyclerView.ViewHolder </w:t>
      </w:r>
      <w:r w:rsidRPr="004D1C54">
        <w:t xml:space="preserve">holder, </w:t>
      </w:r>
      <w:r w:rsidRPr="004D1C54">
        <w:rPr>
          <w:b/>
          <w:bCs/>
          <w:color w:val="000080"/>
        </w:rPr>
        <w:t xml:space="preserve">int </w:t>
      </w:r>
      <w:r w:rsidRPr="004D1C54">
        <w:t xml:space="preserve">position)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</w:t>
      </w:r>
      <w:r w:rsidRPr="004D1C54">
        <w:rPr>
          <w:b/>
          <w:bCs/>
          <w:color w:val="000080"/>
        </w:rPr>
        <w:t xml:space="preserve">if </w:t>
      </w:r>
      <w:r w:rsidRPr="004D1C54">
        <w:t>(getItemViewType(position)==</w:t>
      </w:r>
      <w:r w:rsidRPr="004D1C54">
        <w:rPr>
          <w:b/>
          <w:bCs/>
          <w:i/>
          <w:color w:val="660E7A"/>
        </w:rPr>
        <w:t>BANNER</w:t>
      </w:r>
      <w:r w:rsidRPr="004D1C54">
        <w:t xml:space="preserve">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    </w:t>
      </w:r>
      <w:r w:rsidRPr="004D1C54">
        <w:rPr>
          <w:color w:val="221FFF"/>
        </w:rPr>
        <w:t xml:space="preserve">BannerViewHolder bannerViewHolder </w:t>
      </w:r>
      <w:r w:rsidRPr="004D1C54">
        <w:t>= (</w:t>
      </w:r>
      <w:r w:rsidRPr="004D1C54">
        <w:rPr>
          <w:color w:val="221FFF"/>
        </w:rPr>
        <w:t>BannerViewHolder</w:t>
      </w:r>
      <w:r w:rsidRPr="004D1C54">
        <w:t>) holder;</w:t>
      </w:r>
      <w:r w:rsidRPr="004D1C54">
        <w:br/>
        <w:t xml:space="preserve">        </w:t>
      </w:r>
      <w:r w:rsidRPr="004D1C54">
        <w:rPr>
          <w:color w:val="221FFF"/>
        </w:rPr>
        <w:t>bannerViewHolder</w:t>
      </w:r>
      <w:r w:rsidRPr="004D1C54">
        <w:t>.setData(</w:t>
      </w:r>
      <w:r w:rsidRPr="004D1C54">
        <w:rPr>
          <w:b/>
          <w:bCs/>
          <w:color w:val="660E7A"/>
        </w:rPr>
        <w:t>resultBean</w:t>
      </w:r>
      <w:r w:rsidRPr="004D1C54">
        <w:t>.getBanner_info());</w:t>
      </w:r>
      <w:r>
        <w:t xml:space="preserve"> </w:t>
      </w:r>
      <w:r w:rsidRPr="004D1C54">
        <w:rPr>
          <w:rFonts w:hint="eastAsia"/>
        </w:rPr>
        <w:t xml:space="preserve">// </w:t>
      </w:r>
      <w:r w:rsidRPr="004D1C54">
        <w:rPr>
          <w:rFonts w:hint="eastAsia"/>
        </w:rPr>
        <w:t>传入</w:t>
      </w:r>
      <w:r w:rsidRPr="004D1C54">
        <w:rPr>
          <w:rFonts w:hint="eastAsia"/>
        </w:rPr>
        <w:t>Banner</w:t>
      </w:r>
      <w:r w:rsidRPr="004D1C54">
        <w:rPr>
          <w:rFonts w:hint="eastAsia"/>
        </w:rPr>
        <w:t>数据</w:t>
      </w:r>
      <w:r w:rsidRPr="004D1C54">
        <w:br/>
        <w:t xml:space="preserve">    </w:t>
      </w:r>
      <w:r w:rsidRPr="004D1C54">
        <w:rPr>
          <w:b/>
          <w:bCs/>
          <w:color w:val="FF020C"/>
        </w:rPr>
        <w:t>}</w:t>
      </w:r>
      <w:r w:rsidRPr="004D1C54">
        <w:rPr>
          <w:b/>
          <w:bCs/>
          <w:color w:val="FF020C"/>
        </w:rPr>
        <w:br/>
        <w:t>}</w:t>
      </w:r>
    </w:p>
    <w:p w:rsidR="004D1C54" w:rsidRDefault="005D1521" w:rsidP="004D1C54">
      <w:pPr>
        <w:pStyle w:val="5"/>
      </w:pPr>
      <w:r>
        <w:rPr>
          <w:rFonts w:hint="eastAsia"/>
        </w:rPr>
        <w:t>显示</w:t>
      </w:r>
      <w:r w:rsidR="004D1C54">
        <w:rPr>
          <w:rFonts w:hint="eastAsia"/>
        </w:rPr>
        <w:t>数据</w:t>
      </w:r>
      <w:r>
        <w:t>show</w:t>
      </w:r>
      <w:r w:rsidR="004D1C54" w:rsidRPr="004D1C54">
        <w:t>Data</w:t>
      </w:r>
      <w:r w:rsidR="004D1C54">
        <w:rPr>
          <w:rFonts w:hint="eastAsia"/>
        </w:rPr>
        <w:t>()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000080"/>
        </w:rPr>
        <w:t xml:space="preserve">public void </w:t>
      </w:r>
      <w:r w:rsidRPr="001A641E">
        <w:t>setData(List&lt;</w:t>
      </w:r>
      <w:r w:rsidRPr="001A641E">
        <w:rPr>
          <w:color w:val="221FFF"/>
        </w:rPr>
        <w:t>ResultBeanData.ResultBean.BannerInfoBean</w:t>
      </w:r>
      <w:r w:rsidRPr="001A641E">
        <w:t xml:space="preserve">&gt; banner_info)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建立一个</w:t>
      </w:r>
      <w:r w:rsidRPr="001A641E">
        <w:rPr>
          <w:i/>
          <w:color w:val="058011"/>
        </w:rPr>
        <w:t>String</w:t>
      </w:r>
      <w:r w:rsidRPr="001A641E">
        <w:rPr>
          <w:rFonts w:hAnsi="宋体" w:hint="eastAsia"/>
          <w:i/>
          <w:color w:val="058011"/>
        </w:rPr>
        <w:t>集合，用来装图片地址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t>List&lt;</w:t>
      </w:r>
      <w:r w:rsidRPr="001A641E">
        <w:rPr>
          <w:color w:val="221FFF"/>
        </w:rPr>
        <w:t>String</w:t>
      </w:r>
      <w:r w:rsidRPr="001A641E">
        <w:t xml:space="preserve">&gt; </w:t>
      </w:r>
      <w:r w:rsidRPr="001A641E">
        <w:rPr>
          <w:color w:val="221FFF"/>
        </w:rPr>
        <w:t xml:space="preserve">imagesUrl </w:t>
      </w:r>
      <w:r w:rsidRPr="001A641E">
        <w:t xml:space="preserve">= </w:t>
      </w:r>
      <w:r w:rsidRPr="001A641E">
        <w:rPr>
          <w:b/>
          <w:bCs/>
          <w:color w:val="000080"/>
        </w:rPr>
        <w:t xml:space="preserve">new </w:t>
      </w:r>
      <w:r w:rsidRPr="001A641E">
        <w:t>ArrayList&lt;&gt;();</w:t>
      </w:r>
      <w:r w:rsidRPr="001A641E">
        <w:br/>
      </w:r>
      <w:r w:rsidRPr="001A641E">
        <w:br/>
      </w:r>
      <w:r w:rsidRPr="001A641E">
        <w:lastRenderedPageBreak/>
        <w:t xml:space="preserve">    </w:t>
      </w:r>
      <w:r w:rsidRPr="001A641E">
        <w:rPr>
          <w:b/>
          <w:bCs/>
          <w:color w:val="000080"/>
        </w:rPr>
        <w:t xml:space="preserve">for </w:t>
      </w:r>
      <w:r w:rsidRPr="001A641E">
        <w:t>(</w:t>
      </w:r>
      <w:r w:rsidRPr="001A641E">
        <w:rPr>
          <w:b/>
          <w:bCs/>
          <w:color w:val="000080"/>
        </w:rPr>
        <w:t xml:space="preserve">int </w:t>
      </w:r>
      <w:r w:rsidRPr="001A641E">
        <w:rPr>
          <w:color w:val="221FFF"/>
        </w:rPr>
        <w:t xml:space="preserve">i </w:t>
      </w:r>
      <w:r w:rsidRPr="001A641E">
        <w:t>=</w:t>
      </w:r>
      <w:r w:rsidRPr="001A641E">
        <w:rPr>
          <w:color w:val="0000FF"/>
        </w:rPr>
        <w:t>0</w:t>
      </w:r>
      <w:r w:rsidRPr="001A641E">
        <w:t xml:space="preserve">; </w:t>
      </w:r>
      <w:r w:rsidRPr="001A641E">
        <w:rPr>
          <w:color w:val="221FFF"/>
        </w:rPr>
        <w:t>i</w:t>
      </w:r>
      <w:r w:rsidRPr="001A641E">
        <w:t xml:space="preserve">&lt;banner_info.size(); </w:t>
      </w:r>
      <w:r w:rsidRPr="001A641E">
        <w:rPr>
          <w:color w:val="221FFF"/>
        </w:rPr>
        <w:t>i</w:t>
      </w:r>
      <w:r w:rsidRPr="001A641E">
        <w:t xml:space="preserve">++)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221FFF"/>
        </w:rPr>
        <w:t xml:space="preserve">String url </w:t>
      </w:r>
      <w:r w:rsidRPr="001A641E">
        <w:t>= banner_info.get(</w:t>
      </w:r>
      <w:r w:rsidRPr="001A641E">
        <w:rPr>
          <w:color w:val="221FFF"/>
        </w:rPr>
        <w:t>i</w:t>
      </w:r>
      <w:r w:rsidRPr="001A641E">
        <w:t xml:space="preserve">).getImage();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得到每一条图片地址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221FFF"/>
        </w:rPr>
        <w:t>imagesUrl</w:t>
      </w:r>
      <w:r w:rsidRPr="001A641E">
        <w:t>.add(</w:t>
      </w:r>
      <w:r w:rsidRPr="001A641E">
        <w:rPr>
          <w:color w:val="221FFF"/>
        </w:rPr>
        <w:t>url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.setBannerAnimation(</w:t>
      </w:r>
      <w:r w:rsidRPr="001A641E">
        <w:rPr>
          <w:color w:val="221FFF"/>
        </w:rPr>
        <w:t>Transformer</w:t>
      </w:r>
      <w:r w:rsidRPr="001A641E">
        <w:t>.</w:t>
      </w:r>
      <w:r w:rsidRPr="001A641E">
        <w:rPr>
          <w:i/>
          <w:color w:val="660E7A"/>
        </w:rPr>
        <w:t>Accordion</w:t>
      </w:r>
      <w:r w:rsidRPr="001A641E">
        <w:t xml:space="preserve">);   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手风琴动画特效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.setBannerStyle(</w:t>
      </w:r>
      <w:r w:rsidRPr="001A641E">
        <w:rPr>
          <w:color w:val="221FFF"/>
        </w:rPr>
        <w:t>BannerConfig</w:t>
      </w:r>
      <w:r w:rsidRPr="001A641E">
        <w:t>.</w:t>
      </w:r>
      <w:r w:rsidRPr="001A641E">
        <w:rPr>
          <w:b/>
          <w:bCs/>
          <w:i/>
          <w:color w:val="660E7A"/>
        </w:rPr>
        <w:t>CIRCLE_INDICATOR</w:t>
      </w:r>
      <w:r w:rsidRPr="001A641E">
        <w:t xml:space="preserve">);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横幅加点指示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.setImages(</w:t>
      </w:r>
      <w:r w:rsidRPr="001A641E">
        <w:rPr>
          <w:color w:val="221FFF"/>
        </w:rPr>
        <w:t>imagesUrl</w:t>
      </w:r>
      <w:r w:rsidRPr="001A641E">
        <w:t xml:space="preserve">, 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OnLoadImageListener()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OnLoadImage(</w:t>
      </w:r>
      <w:r w:rsidRPr="001A641E">
        <w:rPr>
          <w:color w:val="221FFF"/>
        </w:rPr>
        <w:t xml:space="preserve">ImageView </w:t>
      </w:r>
      <w:r w:rsidRPr="001A641E">
        <w:t xml:space="preserve">view, </w:t>
      </w:r>
      <w:r w:rsidRPr="001A641E">
        <w:rPr>
          <w:color w:val="221FFF"/>
        </w:rPr>
        <w:t xml:space="preserve">Object </w:t>
      </w:r>
      <w:r w:rsidRPr="001A641E">
        <w:t xml:space="preserve">url)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i/>
          <w:color w:val="058011"/>
        </w:rPr>
        <w:t>// Glide</w:t>
      </w:r>
      <w:r w:rsidRPr="001A641E">
        <w:rPr>
          <w:rFonts w:hAnsi="宋体" w:hint="eastAsia"/>
          <w:i/>
          <w:color w:val="058011"/>
        </w:rPr>
        <w:t>联网请求图片</w:t>
      </w:r>
      <w:r w:rsidRPr="001A641E">
        <w:rPr>
          <w:i/>
          <w:color w:val="058011"/>
        </w:rPr>
        <w:t>(</w:t>
      </w:r>
      <w:r w:rsidRPr="001A641E">
        <w:rPr>
          <w:rFonts w:hAnsi="宋体" w:hint="eastAsia"/>
          <w:i/>
          <w:color w:val="058011"/>
        </w:rPr>
        <w:t>使用</w:t>
      </w:r>
      <w:r w:rsidRPr="001A641E">
        <w:rPr>
          <w:i/>
          <w:color w:val="058011"/>
        </w:rPr>
        <w:t>jar</w:t>
      </w:r>
      <w:r w:rsidRPr="001A641E">
        <w:rPr>
          <w:rFonts w:hAnsi="宋体" w:hint="eastAsia"/>
          <w:i/>
          <w:color w:val="058011"/>
        </w:rPr>
        <w:t>包</w:t>
      </w:r>
      <w:r w:rsidRPr="001A641E">
        <w:rPr>
          <w:i/>
          <w:color w:val="058011"/>
        </w:rPr>
        <w:t>)</w:t>
      </w:r>
      <w:r w:rsidRPr="001A641E">
        <w:rPr>
          <w:i/>
          <w:color w:val="058011"/>
        </w:rPr>
        <w:br/>
        <w:t xml:space="preserve">            // </w:t>
      </w:r>
      <w:r w:rsidRPr="001A641E">
        <w:rPr>
          <w:rFonts w:hAnsi="宋体" w:hint="eastAsia"/>
          <w:i/>
          <w:color w:val="058011"/>
        </w:rPr>
        <w:t>说明：此处将</w:t>
      </w:r>
      <w:r w:rsidRPr="001A641E">
        <w:rPr>
          <w:i/>
          <w:color w:val="058011"/>
        </w:rPr>
        <w:t>banner</w:t>
      </w:r>
      <w:r w:rsidRPr="001A641E">
        <w:rPr>
          <w:rFonts w:hAnsi="宋体" w:hint="eastAsia"/>
          <w:i/>
          <w:color w:val="058011"/>
        </w:rPr>
        <w:t>库中的</w:t>
      </w:r>
      <w:r w:rsidRPr="001A641E">
        <w:rPr>
          <w:i/>
          <w:color w:val="058011"/>
        </w:rPr>
        <w:t>glide</w:t>
      </w:r>
      <w:r w:rsidRPr="001A641E">
        <w:rPr>
          <w:rFonts w:hAnsi="宋体" w:hint="eastAsia"/>
          <w:i/>
          <w:color w:val="058011"/>
        </w:rPr>
        <w:t>版本由</w:t>
      </w:r>
      <w:r w:rsidRPr="001A641E">
        <w:rPr>
          <w:i/>
          <w:color w:val="058011"/>
        </w:rPr>
        <w:t>3.6.1-&gt;3.7.0</w:t>
      </w:r>
      <w:r w:rsidRPr="001A641E">
        <w:rPr>
          <w:rFonts w:hAnsi="宋体" w:hint="eastAsia"/>
          <w:i/>
          <w:color w:val="058011"/>
        </w:rPr>
        <w:t>，才能烧写通过，不然就报多重定义错</w:t>
      </w:r>
      <w:r w:rsidRPr="001A641E">
        <w:rPr>
          <w:rFonts w:hAnsi="宋体" w:hint="eastAsia"/>
          <w:i/>
          <w:color w:val="058011"/>
        </w:rPr>
        <w:br/>
        <w:t xml:space="preserve">            </w:t>
      </w:r>
      <w:r w:rsidRPr="001A641E">
        <w:rPr>
          <w:color w:val="221FFF"/>
        </w:rPr>
        <w:t>Glide</w:t>
      </w:r>
      <w:r w:rsidRPr="001A641E">
        <w:t>.</w:t>
      </w:r>
      <w:r w:rsidRPr="001A641E">
        <w:rPr>
          <w:color w:val="221FFF"/>
        </w:rPr>
        <w:t>with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).load(</w:t>
      </w:r>
      <w:r w:rsidRPr="001A641E">
        <w:rPr>
          <w:color w:val="221FFF"/>
        </w:rPr>
        <w:t>Constants</w:t>
      </w:r>
      <w:r w:rsidRPr="001A641E">
        <w:t>.</w:t>
      </w:r>
      <w:r w:rsidRPr="001A641E">
        <w:rPr>
          <w:b/>
          <w:bCs/>
          <w:i/>
          <w:color w:val="660E7A"/>
        </w:rPr>
        <w:t xml:space="preserve">BASE_URL_IMAGE </w:t>
      </w:r>
      <w:r w:rsidRPr="001A641E">
        <w:t>+ url).into(view);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.setOnBannerClickListener(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OnBannerClickListener() </w:t>
      </w:r>
      <w:r w:rsidRPr="001A641E">
        <w:rPr>
          <w:b/>
          <w:bCs/>
          <w:color w:val="FF020C"/>
        </w:rPr>
        <w:t xml:space="preserve">{   </w:t>
      </w:r>
      <w:r w:rsidRPr="001A641E">
        <w:rPr>
          <w:i/>
          <w:color w:val="058011"/>
        </w:rPr>
        <w:t>// Banner</w:t>
      </w:r>
      <w:r w:rsidRPr="001A641E">
        <w:rPr>
          <w:rFonts w:hAnsi="宋体" w:hint="eastAsia"/>
          <w:i/>
          <w:color w:val="058011"/>
        </w:rPr>
        <w:t>点击事件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OnBannerClick(</w:t>
      </w:r>
      <w:r w:rsidRPr="001A641E">
        <w:rPr>
          <w:b/>
          <w:bCs/>
          <w:color w:val="000080"/>
        </w:rPr>
        <w:t xml:space="preserve">int </w:t>
      </w:r>
      <w:r w:rsidRPr="001A641E">
        <w:t xml:space="preserve">position)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color w:val="221FFF"/>
        </w:rPr>
        <w:t>makeText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你点了第</w:t>
      </w:r>
      <w:r w:rsidRPr="001A641E">
        <w:rPr>
          <w:color w:val="FF2EA0"/>
        </w:rPr>
        <w:t>"</w:t>
      </w:r>
      <w:r w:rsidRPr="001A641E">
        <w:t>+position+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条横幅</w:t>
      </w:r>
      <w:r w:rsidRPr="001A641E">
        <w:rPr>
          <w:color w:val="FF2EA0"/>
        </w:rPr>
        <w:t>"</w:t>
      </w:r>
      <w:r w:rsidRPr="001A641E">
        <w:t>,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b/>
          <w:bCs/>
          <w:i/>
          <w:color w:val="660E7A"/>
        </w:rPr>
        <w:t>LENGTH_SHORT</w:t>
      </w:r>
      <w:r w:rsidRPr="001A641E">
        <w:t>).show();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</w:r>
      <w:r w:rsidRPr="001A641E">
        <w:rPr>
          <w:b/>
          <w:bCs/>
          <w:color w:val="FF020C"/>
        </w:rPr>
        <w:t>}</w:t>
      </w:r>
    </w:p>
    <w:p w:rsidR="004D1C54" w:rsidRDefault="001A641E" w:rsidP="001A641E">
      <w:pPr>
        <w:pStyle w:val="5"/>
      </w:pPr>
      <w:r>
        <w:rPr>
          <w:rFonts w:hint="eastAsia"/>
        </w:rPr>
        <w:t>设置</w:t>
      </w:r>
      <w:r w:rsidR="0008071C">
        <w:rPr>
          <w:rFonts w:hint="eastAsia"/>
        </w:rPr>
        <w:t>HomeFeagment</w:t>
      </w:r>
      <w:r w:rsidR="0008071C">
        <w:rPr>
          <w:rFonts w:hint="eastAsia"/>
        </w:rPr>
        <w:t>中</w:t>
      </w:r>
      <w:r w:rsidR="0008071C">
        <w:t>的</w:t>
      </w:r>
      <w:r w:rsidRPr="001A641E">
        <w:t>RecyclerView</w:t>
      </w:r>
      <w:r>
        <w:rPr>
          <w:rFonts w:hint="eastAsia"/>
        </w:rPr>
        <w:t>布局方式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660E7A"/>
        </w:rPr>
        <w:t>recy_home</w:t>
      </w:r>
      <w:r w:rsidRPr="001A641E">
        <w:t>.setLayoutManager(</w:t>
      </w:r>
      <w:r w:rsidRPr="001A641E">
        <w:rPr>
          <w:b/>
          <w:bCs/>
          <w:color w:val="000080"/>
        </w:rPr>
        <w:t xml:space="preserve">new </w:t>
      </w:r>
      <w:r w:rsidRPr="001A641E">
        <w:t>GridLayoutManager(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0000FF"/>
        </w:rPr>
        <w:t>1</w:t>
      </w:r>
      <w:r w:rsidRPr="001A641E">
        <w:t xml:space="preserve">));   </w:t>
      </w:r>
      <w:r w:rsidRPr="001A641E">
        <w:rPr>
          <w:i/>
          <w:color w:val="058011"/>
        </w:rPr>
        <w:t>// 1</w:t>
      </w:r>
      <w:r w:rsidRPr="001A641E">
        <w:rPr>
          <w:rFonts w:hAnsi="宋体" w:hint="eastAsia"/>
          <w:i/>
          <w:color w:val="058011"/>
        </w:rPr>
        <w:t>列</w:t>
      </w:r>
    </w:p>
    <w:p w:rsidR="001A641E" w:rsidRDefault="0008071C" w:rsidP="0008071C">
      <w:pPr>
        <w:pStyle w:val="5"/>
      </w:pPr>
      <w:r>
        <w:rPr>
          <w:rFonts w:hint="eastAsia"/>
        </w:rPr>
        <w:t>实现效果</w:t>
      </w:r>
    </w:p>
    <w:p w:rsidR="0008071C" w:rsidRDefault="0008071C" w:rsidP="0008071C">
      <w:pPr>
        <w:pStyle w:val="ab"/>
      </w:pPr>
      <w:r w:rsidRPr="0008071C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43" name="图片 43" descr="D:\AndroidProgram\MyShop\png\device-2016-12-04-164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4-16425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8071C" w:rsidRPr="0008071C" w:rsidRDefault="0008071C" w:rsidP="0008071C">
      <w:pPr>
        <w:pStyle w:val="5"/>
      </w:pPr>
      <w:r>
        <w:rPr>
          <w:rFonts w:hint="eastAsia"/>
        </w:rPr>
        <w:t>编程思想</w:t>
      </w:r>
    </w:p>
    <w:p w:rsidR="004D1C54" w:rsidRDefault="0034769D" w:rsidP="004D1C54">
      <w:pPr>
        <w:ind w:firstLine="420"/>
      </w:pPr>
      <w:r w:rsidRPr="0034769D">
        <w:t>HomeFragmentAdapter</w:t>
      </w:r>
      <w:r>
        <w:rPr>
          <w:rFonts w:hint="eastAsia"/>
        </w:rPr>
        <w:t>适配器的</w:t>
      </w:r>
      <w:r>
        <w:t>编写流程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需要用到该</w:t>
      </w:r>
      <w:r>
        <w:rPr>
          <w:rFonts w:hint="eastAsia"/>
        </w:rPr>
        <w:t>适配器</w:t>
      </w:r>
      <w:r>
        <w:t>的文件中</w:t>
      </w:r>
      <w:r>
        <w:rPr>
          <w:rFonts w:hint="eastAsia"/>
        </w:rPr>
        <w:t>（HomeFragment）</w:t>
      </w:r>
      <w:r>
        <w:t>将其</w:t>
      </w:r>
      <w:r>
        <w:rPr>
          <w:rFonts w:hint="eastAsia"/>
        </w:rPr>
        <w:t>new出并</w:t>
      </w:r>
      <w:r>
        <w:t>设置</w:t>
      </w:r>
    </w:p>
    <w:p w:rsidR="0034769D" w:rsidRPr="0034769D" w:rsidRDefault="0034769D" w:rsidP="0034769D">
      <w:pPr>
        <w:pStyle w:val="af8"/>
      </w:pPr>
      <w:r w:rsidRPr="0034769D">
        <w:rPr>
          <w:b/>
          <w:bCs/>
          <w:color w:val="660E7A"/>
        </w:rPr>
        <w:lastRenderedPageBreak/>
        <w:t xml:space="preserve">adapter </w:t>
      </w:r>
      <w:r w:rsidRPr="0034769D">
        <w:t xml:space="preserve">= </w:t>
      </w:r>
      <w:r w:rsidRPr="0034769D">
        <w:rPr>
          <w:b/>
          <w:bCs/>
          <w:color w:val="000080"/>
        </w:rPr>
        <w:t xml:space="preserve">new </w:t>
      </w:r>
      <w:r w:rsidRPr="0034769D">
        <w:t>HomeFragmentAdapter(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b/>
          <w:bCs/>
          <w:color w:val="660E7A"/>
        </w:rPr>
        <w:t>resultBean</w:t>
      </w:r>
      <w:r w:rsidRPr="0034769D">
        <w:t xml:space="preserve">);    </w:t>
      </w:r>
      <w:r>
        <w:tab/>
      </w:r>
      <w:r>
        <w:tab/>
      </w:r>
      <w:r w:rsidRPr="0034769D">
        <w:rPr>
          <w:i/>
          <w:color w:val="058011"/>
        </w:rPr>
        <w:t xml:space="preserve">// </w:t>
      </w:r>
      <w:r w:rsidRPr="0034769D">
        <w:rPr>
          <w:rFonts w:hAnsi="宋体" w:hint="eastAsia"/>
          <w:i/>
          <w:color w:val="058011"/>
        </w:rPr>
        <w:t>传入上下文和数据</w:t>
      </w:r>
      <w:r w:rsidRPr="0034769D">
        <w:rPr>
          <w:rFonts w:hAnsi="宋体" w:hint="eastAsia"/>
          <w:i/>
          <w:color w:val="058011"/>
        </w:rPr>
        <w:br/>
      </w:r>
      <w:r w:rsidRPr="0034769D">
        <w:rPr>
          <w:b/>
          <w:bCs/>
          <w:color w:val="660E7A"/>
        </w:rPr>
        <w:t>recy_home</w:t>
      </w:r>
      <w:r w:rsidRPr="0034769D">
        <w:t>.setAdapter(</w:t>
      </w:r>
      <w:r w:rsidRPr="0034769D">
        <w:rPr>
          <w:b/>
          <w:bCs/>
          <w:color w:val="660E7A"/>
        </w:rPr>
        <w:t>adapter</w:t>
      </w:r>
      <w:r w:rsidRPr="0034769D">
        <w:t>);</w:t>
      </w:r>
      <w:r w:rsidRPr="0034769D">
        <w:br/>
      </w:r>
      <w:r w:rsidRPr="0034769D">
        <w:rPr>
          <w:b/>
          <w:bCs/>
          <w:color w:val="660E7A"/>
        </w:rPr>
        <w:t>recy_home</w:t>
      </w:r>
      <w:r w:rsidRPr="0034769D">
        <w:t>.setLayoutManager(</w:t>
      </w:r>
      <w:r w:rsidRPr="0034769D">
        <w:rPr>
          <w:b/>
          <w:bCs/>
          <w:color w:val="000080"/>
        </w:rPr>
        <w:t xml:space="preserve">new </w:t>
      </w:r>
      <w:r w:rsidRPr="0034769D">
        <w:t>GridLayoutManager(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color w:val="0000FF"/>
        </w:rPr>
        <w:t>1</w:t>
      </w:r>
      <w:r w:rsidRPr="0034769D">
        <w:t xml:space="preserve">));   </w:t>
      </w:r>
      <w:r w:rsidRPr="0034769D">
        <w:rPr>
          <w:i/>
          <w:color w:val="058011"/>
        </w:rPr>
        <w:t>// RecyclerView</w:t>
      </w:r>
      <w:r>
        <w:rPr>
          <w:rFonts w:hint="eastAsia"/>
          <w:i/>
          <w:color w:val="058011"/>
        </w:rPr>
        <w:t>还需</w:t>
      </w:r>
      <w:r>
        <w:rPr>
          <w:i/>
          <w:color w:val="058011"/>
        </w:rPr>
        <w:t>设置布局样式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确定该</w:t>
      </w:r>
      <w:r>
        <w:t>适配器应当继承哪个</w:t>
      </w:r>
    </w:p>
    <w:p w:rsidR="00CC52F0" w:rsidRPr="00CC52F0" w:rsidRDefault="00CC52F0" w:rsidP="00CC52F0">
      <w:pPr>
        <w:pStyle w:val="af8"/>
        <w:rPr>
          <w:color w:val="FF0000"/>
        </w:rPr>
      </w:pPr>
      <w:r w:rsidRPr="00CC52F0">
        <w:rPr>
          <w:b/>
          <w:bCs/>
          <w:color w:val="000080"/>
        </w:rPr>
        <w:t xml:space="preserve">public class </w:t>
      </w:r>
      <w:r w:rsidRPr="00CC52F0">
        <w:t xml:space="preserve">HomeFragmentAdapter </w:t>
      </w:r>
      <w:r w:rsidRPr="00CC52F0">
        <w:rPr>
          <w:b/>
          <w:bCs/>
          <w:color w:val="000080"/>
        </w:rPr>
        <w:t xml:space="preserve">extends </w:t>
      </w:r>
      <w:r w:rsidRPr="00CC52F0">
        <w:rPr>
          <w:color w:val="FF0000"/>
        </w:rPr>
        <w:t>RecyclerView</w:t>
      </w:r>
      <w:r w:rsidRPr="00CC52F0">
        <w:t>.</w:t>
      </w:r>
      <w:r w:rsidRPr="00CC52F0">
        <w:rPr>
          <w:color w:val="FF0000"/>
        </w:rPr>
        <w:t>Adapter</w:t>
      </w:r>
      <w:r>
        <w:t xml:space="preserve"> </w:t>
      </w:r>
      <w:r w:rsidRPr="00CC52F0">
        <w:rPr>
          <w:b/>
          <w:color w:val="FF0000"/>
        </w:rPr>
        <w:t>{</w:t>
      </w:r>
    </w:p>
    <w:p w:rsidR="00CC52F0" w:rsidRPr="00CC52F0" w:rsidRDefault="00CC52F0" w:rsidP="00CC52F0">
      <w:pPr>
        <w:pStyle w:val="af8"/>
        <w:rPr>
          <w:color w:val="FF0000"/>
        </w:rPr>
      </w:pPr>
    </w:p>
    <w:p w:rsidR="00CC52F0" w:rsidRPr="00CC52F0" w:rsidRDefault="00CC52F0" w:rsidP="00CC52F0">
      <w:pPr>
        <w:pStyle w:val="af8"/>
        <w:rPr>
          <w:b/>
          <w:color w:val="FF0000"/>
        </w:rPr>
      </w:pPr>
      <w:r w:rsidRPr="00CC52F0">
        <w:rPr>
          <w:b/>
          <w:color w:val="FF0000"/>
        </w:rPr>
        <w:t>}</w:t>
      </w:r>
    </w:p>
    <w:p w:rsidR="0034769D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根据</w:t>
      </w:r>
      <w:r>
        <w:t>传入参数编写构造器</w:t>
      </w:r>
    </w:p>
    <w:p w:rsidR="00CC52F0" w:rsidRPr="00CC52F0" w:rsidRDefault="00CC52F0" w:rsidP="00CC52F0">
      <w:pPr>
        <w:pStyle w:val="af8"/>
        <w:rPr>
          <w:color w:val="000000"/>
        </w:rPr>
      </w:pPr>
      <w:r w:rsidRPr="00CC52F0">
        <w:rPr>
          <w:i/>
          <w:color w:val="058011"/>
        </w:rPr>
        <w:t xml:space="preserve">// </w:t>
      </w:r>
      <w:r w:rsidRPr="00CC52F0">
        <w:rPr>
          <w:rFonts w:hAnsi="宋体" w:hint="eastAsia"/>
          <w:i/>
          <w:color w:val="058011"/>
        </w:rPr>
        <w:t>构造器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000080"/>
        </w:rPr>
        <w:t xml:space="preserve">public </w:t>
      </w:r>
      <w:r w:rsidRPr="00CC52F0">
        <w:t>HomeFragmentAdapter</w:t>
      </w:r>
      <w:r w:rsidRPr="00CC52F0">
        <w:rPr>
          <w:color w:val="000000"/>
        </w:rPr>
        <w:t>(</w:t>
      </w:r>
      <w:r w:rsidRPr="00CC52F0">
        <w:t xml:space="preserve">Context </w:t>
      </w:r>
      <w:r w:rsidRPr="00CC52F0">
        <w:rPr>
          <w:color w:val="000000"/>
        </w:rPr>
        <w:t xml:space="preserve">context, </w:t>
      </w:r>
      <w:r w:rsidRPr="00CC52F0">
        <w:t xml:space="preserve">ResultBeanData.ResultBean </w:t>
      </w:r>
      <w:r w:rsidRPr="00CC52F0">
        <w:rPr>
          <w:color w:val="000000"/>
        </w:rPr>
        <w:t xml:space="preserve">resultBean) </w:t>
      </w:r>
      <w:r w:rsidRPr="00CC52F0">
        <w:rPr>
          <w:b/>
          <w:bCs/>
          <w:color w:val="FF020C"/>
        </w:rPr>
        <w:t>{</w:t>
      </w:r>
      <w:r w:rsidRPr="00CC52F0">
        <w:rPr>
          <w:b/>
          <w:bCs/>
          <w:color w:val="FF020C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context</w:t>
      </w:r>
      <w:r w:rsidRPr="00CC52F0">
        <w:rPr>
          <w:color w:val="000000"/>
        </w:rPr>
        <w:t>=context;</w:t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resultBean</w:t>
      </w:r>
      <w:r w:rsidRPr="00CC52F0">
        <w:rPr>
          <w:color w:val="000000"/>
        </w:rPr>
        <w:t>=resultBean;</w:t>
      </w:r>
      <w:r w:rsidRPr="00CC52F0">
        <w:rPr>
          <w:color w:val="000000"/>
        </w:rPr>
        <w:br/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660E7A"/>
        </w:rPr>
        <w:t>layoutInflater</w:t>
      </w:r>
      <w:r w:rsidRPr="00CC52F0">
        <w:rPr>
          <w:color w:val="000000"/>
        </w:rPr>
        <w:t>=</w:t>
      </w:r>
      <w:r w:rsidRPr="00CC52F0">
        <w:t>LayoutInflater</w:t>
      </w:r>
      <w:r w:rsidRPr="00CC52F0">
        <w:rPr>
          <w:color w:val="000000"/>
        </w:rPr>
        <w:t>.</w:t>
      </w:r>
      <w:r w:rsidRPr="00CC52F0">
        <w:t>from</w:t>
      </w:r>
      <w:r w:rsidRPr="00CC52F0">
        <w:rPr>
          <w:color w:val="000000"/>
        </w:rPr>
        <w:t xml:space="preserve">(context);   </w:t>
      </w:r>
      <w:r w:rsidRPr="00CC52F0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根据传入</w:t>
      </w:r>
      <w:r>
        <w:rPr>
          <w:rFonts w:hAnsi="宋体"/>
          <w:i/>
          <w:color w:val="058011"/>
        </w:rPr>
        <w:t>的上下文，</w:t>
      </w:r>
      <w:r>
        <w:rPr>
          <w:rFonts w:hAnsi="宋体" w:hint="eastAsia"/>
          <w:i/>
          <w:color w:val="058011"/>
        </w:rPr>
        <w:t>创建</w:t>
      </w:r>
      <w:r>
        <w:rPr>
          <w:rFonts w:hAnsi="宋体"/>
          <w:i/>
          <w:color w:val="058011"/>
        </w:rPr>
        <w:t>该适配器的布局加载对象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FF020C"/>
        </w:rPr>
        <w:t>}</w:t>
      </w:r>
    </w:p>
    <w:p w:rsidR="00CC52F0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必须实现</w:t>
      </w:r>
      <w:r>
        <w:t>的</w:t>
      </w:r>
      <w:r>
        <w:rPr>
          <w:rFonts w:hint="eastAsia"/>
        </w:rPr>
        <w:t>3个</w:t>
      </w:r>
      <w:r>
        <w:t>方法和补充实现的一个方法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创建ViewHolder</w:t>
      </w:r>
      <w:r w:rsidR="007545CD">
        <w:t>——</w:t>
      </w:r>
      <w:r w:rsidR="007545CD" w:rsidRPr="007545CD">
        <w:t>onCreateViewHolder(ViewGroup parent, int viewType)</w:t>
      </w:r>
      <w:r w:rsidR="003F65E9">
        <w:rPr>
          <w:rFonts w:hint="eastAsia"/>
        </w:rPr>
        <w:t>；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绑定ViewHolder</w:t>
      </w:r>
      <w:r w:rsidR="007545CD">
        <w:t>——</w:t>
      </w:r>
      <w:r w:rsidR="007545CD" w:rsidRPr="007545CD">
        <w:t>onBindViewHolder(RecyclerView.ViewHolder holder, int position)</w:t>
      </w:r>
      <w:r w:rsidR="003F65E9">
        <w:rPr>
          <w:rFonts w:hint="eastAsia"/>
        </w:rPr>
        <w:t>；</w:t>
      </w:r>
    </w:p>
    <w:p w:rsidR="00CC52F0" w:rsidRDefault="00CC52F0" w:rsidP="00CC52F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item条目数量</w:t>
      </w:r>
      <w:r w:rsidR="003F65E9">
        <w:rPr>
          <w:rFonts w:hint="eastAsia"/>
        </w:rPr>
        <w:t>；</w:t>
      </w:r>
    </w:p>
    <w:p w:rsidR="007545CD" w:rsidRDefault="007545CD" w:rsidP="007545CD">
      <w:pPr>
        <w:pStyle w:val="a5"/>
        <w:numPr>
          <w:ilvl w:val="0"/>
          <w:numId w:val="10"/>
        </w:numPr>
        <w:ind w:firstLineChars="0"/>
      </w:pPr>
      <w:r w:rsidRPr="007545CD">
        <w:t>getItemViewType</w:t>
      </w:r>
      <w:r>
        <w:t>(</w:t>
      </w:r>
      <w:r w:rsidRPr="007545CD">
        <w:t>int position</w:t>
      </w:r>
      <w:r>
        <w:t>)</w:t>
      </w:r>
      <w:r>
        <w:t>——</w:t>
      </w:r>
      <w:r>
        <w:rPr>
          <w:rFonts w:hint="eastAsia"/>
        </w:rPr>
        <w:t>根据位置</w:t>
      </w:r>
      <w:r>
        <w:t>，</w:t>
      </w:r>
      <w:r>
        <w:rPr>
          <w:rFonts w:hint="eastAsia"/>
        </w:rPr>
        <w:t>设置当前条目</w:t>
      </w:r>
      <w:r>
        <w:t>类型</w:t>
      </w:r>
      <w:r>
        <w:rPr>
          <w:rFonts w:hint="eastAsia"/>
        </w:rPr>
        <w:t>（从0开始），</w:t>
      </w:r>
      <w:r>
        <w:t>它的</w:t>
      </w:r>
      <w:r>
        <w:rPr>
          <w:rFonts w:hint="eastAsia"/>
        </w:rPr>
        <w:t>返回</w:t>
      </w:r>
      <w:r>
        <w:t>结果会</w:t>
      </w:r>
      <w:r>
        <w:rPr>
          <w:rFonts w:hint="eastAsia"/>
        </w:rPr>
        <w:t>回传到</w:t>
      </w:r>
      <w:r w:rsidRPr="007545CD">
        <w:t>onCreateViewHolder</w:t>
      </w:r>
      <w:r>
        <w:rPr>
          <w:rFonts w:hint="eastAsia"/>
        </w:rPr>
        <w:t>的</w:t>
      </w:r>
      <w:r w:rsidRPr="007545CD">
        <w:t>int viewType</w:t>
      </w:r>
      <w:r>
        <w:rPr>
          <w:rFonts w:hint="eastAsia"/>
        </w:rPr>
        <w:t>中</w:t>
      </w:r>
      <w:r w:rsidR="003F65E9">
        <w:rPr>
          <w:rFonts w:hint="eastAsia"/>
        </w:rPr>
        <w:t>；</w:t>
      </w:r>
    </w:p>
    <w:p w:rsidR="003F65E9" w:rsidRDefault="003F65E9" w:rsidP="003F65E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真正实现</w:t>
      </w:r>
      <w:r>
        <w:t>Banner</w:t>
      </w:r>
      <w:r>
        <w:rPr>
          <w:rFonts w:hint="eastAsia"/>
        </w:rPr>
        <w:t>显示</w:t>
      </w:r>
      <w:r>
        <w:t>的类：</w:t>
      </w: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  <w:r w:rsidRPr="003F65E9">
        <w:rPr>
          <w:rFonts w:hint="eastAsia"/>
          <w:b/>
          <w:color w:val="000000" w:themeColor="text1"/>
        </w:rPr>
        <w:t>。</w:t>
      </w:r>
    </w:p>
    <w:p w:rsidR="00F55564" w:rsidRDefault="00F55564" w:rsidP="00F55564">
      <w:pPr>
        <w:pStyle w:val="a5"/>
        <w:ind w:left="1260" w:firstLineChars="0" w:firstLine="0"/>
      </w:pPr>
    </w:p>
    <w:p w:rsidR="00F55564" w:rsidRDefault="00F55564" w:rsidP="00F55564">
      <w:pPr>
        <w:pStyle w:val="a5"/>
        <w:ind w:left="840" w:firstLineChars="0" w:firstLine="0"/>
      </w:pPr>
      <w:r>
        <w:rPr>
          <w:rFonts w:hint="eastAsia"/>
        </w:rPr>
        <w:t>各自</w:t>
      </w:r>
      <w:r>
        <w:t>代码如下：</w:t>
      </w:r>
    </w:p>
    <w:p w:rsidR="00F55564" w:rsidRDefault="00F55564" w:rsidP="00F55564">
      <w:pPr>
        <w:pStyle w:val="a5"/>
        <w:ind w:left="840" w:firstLineChars="0" w:firstLine="0"/>
      </w:pP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onCreateViewHolder</w:t>
      </w:r>
      <w:r w:rsidRPr="00F55564">
        <w:rPr>
          <w:rFonts w:hint="eastAsia"/>
          <w:b/>
          <w:color w:val="FF0000"/>
        </w:rPr>
        <w:t>()</w:t>
      </w:r>
    </w:p>
    <w:p w:rsidR="00F55564" w:rsidRPr="00F55564" w:rsidRDefault="003F65E9" w:rsidP="00F55564">
      <w:pPr>
        <w:pStyle w:val="af8"/>
        <w:rPr>
          <w:color w:val="000000"/>
        </w:rPr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1882324</wp:posOffset>
                </wp:positionH>
                <wp:positionV relativeFrom="paragraph">
                  <wp:posOffset>232677</wp:posOffset>
                </wp:positionV>
                <wp:extent cx="1439443" cy="1575128"/>
                <wp:effectExtent l="0" t="0" r="46990" b="82550"/>
                <wp:wrapNone/>
                <wp:docPr id="46" name="曲线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9443" cy="1575128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C82B99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46" o:spid="_x0000_s1026" type="#_x0000_t38" style="position:absolute;left:0;text-align:left;margin-left:148.2pt;margin-top:18.3pt;width:113.35pt;height:124.0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" adj="10800" strokecolor="red">
                <v:stroke endarrow="block"/>
              </v:shape>
            </w:pict>
          </mc:Fallback>
        </mc:AlternateContent>
      </w:r>
      <w:r w:rsidR="00F55564" w:rsidRPr="00F55564">
        <w:rPr>
          <w:color w:val="808000"/>
        </w:rPr>
        <w:t xml:space="preserve">@Override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创建</w:t>
      </w:r>
      <w:r w:rsidR="00F55564" w:rsidRPr="00F55564">
        <w:rPr>
          <w:i/>
        </w:rPr>
        <w:t>ViewHolder(</w:t>
      </w:r>
      <w:r w:rsidR="00F55564" w:rsidRPr="00F55564">
        <w:rPr>
          <w:rFonts w:hAnsi="宋体" w:hint="eastAsia"/>
          <w:i/>
        </w:rPr>
        <w:t>类似</w:t>
      </w:r>
      <w:r w:rsidR="00F55564" w:rsidRPr="00F55564">
        <w:rPr>
          <w:i/>
        </w:rPr>
        <w:t>getView())</w:t>
      </w:r>
      <w:r w:rsidR="00F55564" w:rsidRPr="00F55564">
        <w:rPr>
          <w:rFonts w:hAnsi="宋体" w:hint="eastAsia"/>
          <w:i/>
        </w:rPr>
        <w:t>，</w:t>
      </w:r>
      <w:r w:rsidR="00F55564" w:rsidRPr="00F55564">
        <w:rPr>
          <w:i/>
        </w:rPr>
        <w:t>viewType</w:t>
      </w:r>
      <w:r w:rsidR="00F55564" w:rsidRPr="00F55564">
        <w:rPr>
          <w:rFonts w:hAnsi="宋体" w:hint="eastAsia"/>
          <w:i/>
        </w:rPr>
        <w:t>来自</w:t>
      </w:r>
      <w:r w:rsidR="00F55564" w:rsidRPr="00F55564">
        <w:rPr>
          <w:i/>
        </w:rPr>
        <w:t>getItemViewType(position)</w:t>
      </w:r>
      <w:r w:rsidR="00F55564" w:rsidRPr="00F55564">
        <w:rPr>
          <w:i/>
        </w:rPr>
        <w:br/>
      </w:r>
      <w:r w:rsidR="00F55564" w:rsidRPr="00F55564">
        <w:rPr>
          <w:b/>
          <w:bCs/>
          <w:color w:val="000080"/>
        </w:rPr>
        <w:t xml:space="preserve">public </w:t>
      </w:r>
      <w:r w:rsidR="00F55564" w:rsidRPr="00F55564">
        <w:rPr>
          <w:color w:val="221FFF"/>
        </w:rPr>
        <w:t xml:space="preserve">RecyclerView.ViewHolder </w:t>
      </w:r>
      <w:r w:rsidR="00F55564" w:rsidRPr="00F55564">
        <w:rPr>
          <w:color w:val="000000"/>
        </w:rPr>
        <w:t>onCreateViewHolder(</w:t>
      </w:r>
      <w:r w:rsidR="00F55564" w:rsidRPr="00F55564">
        <w:rPr>
          <w:color w:val="221FFF"/>
        </w:rPr>
        <w:t xml:space="preserve">ViewGroup </w:t>
      </w:r>
      <w:r w:rsidR="00F55564" w:rsidRPr="00F55564">
        <w:rPr>
          <w:color w:val="000000"/>
        </w:rPr>
        <w:t xml:space="preserve">parent, </w:t>
      </w:r>
      <w:r w:rsidR="00F55564" w:rsidRPr="00F55564">
        <w:rPr>
          <w:b/>
          <w:bCs/>
          <w:color w:val="000080"/>
        </w:rPr>
        <w:t xml:space="preserve">int </w:t>
      </w:r>
      <w:r w:rsidR="00F55564" w:rsidRPr="00F55564">
        <w:rPr>
          <w:color w:val="000000"/>
        </w:rPr>
        <w:t xml:space="preserve">viewType) </w:t>
      </w:r>
      <w:r w:rsidR="00F55564" w:rsidRPr="00F55564">
        <w:rPr>
          <w:b/>
          <w:bCs/>
          <w:color w:val="FF020C"/>
        </w:rPr>
        <w:t>{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 xml:space="preserve">if </w:t>
      </w:r>
      <w:r w:rsidR="00F55564" w:rsidRPr="00F55564">
        <w:rPr>
          <w:color w:val="000000"/>
        </w:rPr>
        <w:t xml:space="preserve">(viewType == </w:t>
      </w:r>
      <w:r w:rsidR="00F55564" w:rsidRPr="00F55564">
        <w:rPr>
          <w:b/>
          <w:bCs/>
          <w:i/>
          <w:color w:val="660E7A"/>
        </w:rPr>
        <w:t>BANNER</w:t>
      </w:r>
      <w:r w:rsidR="00F55564" w:rsidRPr="00F55564">
        <w:rPr>
          <w:color w:val="000000"/>
        </w:rPr>
        <w:t xml:space="preserve">) </w:t>
      </w:r>
      <w:r w:rsidR="00F55564" w:rsidRPr="00F55564">
        <w:rPr>
          <w:b/>
          <w:bCs/>
          <w:color w:val="FF020C"/>
        </w:rPr>
        <w:t xml:space="preserve">{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传入上下文、布局</w:t>
      </w:r>
      <w:r w:rsidR="00F55564" w:rsidRPr="00F55564">
        <w:rPr>
          <w:i/>
        </w:rPr>
        <w:t>(itemview)</w:t>
      </w:r>
      <w:r w:rsidR="00F55564" w:rsidRPr="00F55564">
        <w:rPr>
          <w:i/>
        </w:rPr>
        <w:br/>
        <w:t xml:space="preserve">        </w:t>
      </w:r>
      <w:r w:rsidR="00F55564" w:rsidRPr="00F55564">
        <w:rPr>
          <w:b/>
          <w:bCs/>
          <w:color w:val="000080"/>
        </w:rPr>
        <w:t xml:space="preserve">return new </w:t>
      </w:r>
      <w:r w:rsidR="00F55564" w:rsidRPr="003F65E9">
        <w:rPr>
          <w:b/>
          <w:color w:val="FF0000"/>
        </w:rPr>
        <w:t>BannerViewHolder</w:t>
      </w:r>
      <w:r w:rsidR="00F55564" w:rsidRPr="00F55564">
        <w:rPr>
          <w:color w:val="000000"/>
        </w:rPr>
        <w:t>(</w:t>
      </w:r>
      <w:r w:rsidR="00F55564" w:rsidRPr="00F55564">
        <w:rPr>
          <w:b/>
          <w:bCs/>
          <w:color w:val="660E7A"/>
        </w:rPr>
        <w:t>context</w:t>
      </w:r>
      <w:r w:rsidR="00F55564" w:rsidRPr="00F55564">
        <w:rPr>
          <w:color w:val="000000"/>
        </w:rPr>
        <w:t xml:space="preserve">, </w:t>
      </w:r>
      <w:r w:rsidR="00F55564" w:rsidRPr="00F55564">
        <w:rPr>
          <w:b/>
          <w:bCs/>
          <w:color w:val="660E7A"/>
        </w:rPr>
        <w:t>layoutInflater</w:t>
      </w:r>
      <w:r w:rsidR="00F55564" w:rsidRPr="00F55564">
        <w:rPr>
          <w:color w:val="000000"/>
        </w:rPr>
        <w:t>.inflate(</w:t>
      </w:r>
      <w:r w:rsidR="00F55564" w:rsidRPr="00F55564">
        <w:rPr>
          <w:color w:val="221FFF"/>
        </w:rPr>
        <w:t>R.layout</w:t>
      </w:r>
      <w:r w:rsidR="00F55564" w:rsidRPr="00F55564">
        <w:rPr>
          <w:color w:val="000000"/>
        </w:rPr>
        <w:t>.</w:t>
      </w:r>
      <w:r w:rsidR="00F55564" w:rsidRPr="00F55564">
        <w:rPr>
          <w:b/>
          <w:bCs/>
          <w:i/>
          <w:color w:val="660E7A"/>
        </w:rPr>
        <w:t>banner_viewpager</w:t>
      </w:r>
      <w:r w:rsidR="00F55564" w:rsidRPr="00F55564">
        <w:rPr>
          <w:color w:val="000000"/>
        </w:rPr>
        <w:t>,</w:t>
      </w:r>
      <w:r w:rsidR="00F55564" w:rsidRPr="00F55564">
        <w:rPr>
          <w:b/>
          <w:bCs/>
          <w:color w:val="000080"/>
        </w:rPr>
        <w:t>null</w:t>
      </w:r>
      <w:r w:rsidR="00F55564" w:rsidRPr="00F55564">
        <w:rPr>
          <w:color w:val="000000"/>
        </w:rPr>
        <w:t>));</w:t>
      </w:r>
      <w:r w:rsidR="00F55564" w:rsidRPr="00F55564">
        <w:rPr>
          <w:color w:val="000000"/>
        </w:rPr>
        <w:br/>
        <w:t xml:space="preserve">    </w:t>
      </w:r>
      <w:r w:rsidR="00F55564" w:rsidRPr="00F55564">
        <w:rPr>
          <w:b/>
          <w:bCs/>
          <w:color w:val="FF020C"/>
        </w:rPr>
        <w:t>}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>return null</w:t>
      </w:r>
      <w:r w:rsidR="00F55564" w:rsidRPr="00F55564">
        <w:rPr>
          <w:color w:val="000000"/>
        </w:rPr>
        <w:t>;</w:t>
      </w:r>
      <w:r w:rsidR="00F55564" w:rsidRPr="00F55564">
        <w:rPr>
          <w:color w:val="000000"/>
        </w:rPr>
        <w:br/>
      </w:r>
      <w:r w:rsidR="00F55564"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onBindViewHolder()</w:t>
      </w:r>
    </w:p>
    <w:p w:rsidR="003F65E9" w:rsidRDefault="00F55564" w:rsidP="00F55564">
      <w:pPr>
        <w:pStyle w:val="af8"/>
        <w:rPr>
          <w:b/>
          <w:bCs/>
          <w:color w:val="FF020C"/>
        </w:rPr>
      </w:pPr>
      <w:r w:rsidRPr="00F55564">
        <w:rPr>
          <w:color w:val="808000"/>
        </w:rPr>
        <w:t xml:space="preserve">@Override 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绑定</w:t>
      </w:r>
      <w:r w:rsidRPr="00F55564">
        <w:rPr>
          <w:i/>
          <w:color w:val="058011"/>
        </w:rPr>
        <w:t>ViewHolder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void </w:t>
      </w:r>
      <w:r w:rsidRPr="00F55564">
        <w:t>onBindViewHolder(</w:t>
      </w:r>
      <w:r w:rsidRPr="00F55564">
        <w:rPr>
          <w:color w:val="221FFF"/>
        </w:rPr>
        <w:t xml:space="preserve">RecyclerView.ViewHolder </w:t>
      </w:r>
      <w:r w:rsidRPr="00F55564">
        <w:t xml:space="preserve">holder, 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</w:p>
    <w:p w:rsidR="00F55564" w:rsidRPr="00F55564" w:rsidRDefault="00F55564" w:rsidP="00F55564">
      <w:pPr>
        <w:pStyle w:val="af8"/>
      </w:pP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if </w:t>
      </w:r>
      <w:r w:rsidRPr="00F55564">
        <w:t>(</w:t>
      </w:r>
      <w:r w:rsidRPr="003F65E9">
        <w:rPr>
          <w:color w:val="FF0000"/>
        </w:rPr>
        <w:t>getItemViewType</w:t>
      </w:r>
      <w:r w:rsidRPr="00F55564">
        <w:t>(position)==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color w:val="221FFF"/>
        </w:rPr>
        <w:t xml:space="preserve">BannerViewHolder bannerViewHolder </w:t>
      </w:r>
      <w:r w:rsidRPr="00F55564">
        <w:t>= (</w:t>
      </w:r>
      <w:r w:rsidRPr="00F55564">
        <w:rPr>
          <w:color w:val="221FFF"/>
        </w:rPr>
        <w:t>BannerViewHolder</w:t>
      </w:r>
      <w:r w:rsidRPr="00F55564">
        <w:t>) holder;</w:t>
      </w:r>
      <w:r w:rsidRPr="00F55564">
        <w:br/>
        <w:t xml:space="preserve">        </w:t>
      </w:r>
      <w:r w:rsidRPr="00F55564">
        <w:rPr>
          <w:color w:val="221FFF"/>
        </w:rPr>
        <w:t>bannerViewHolder</w:t>
      </w:r>
      <w:r w:rsidRPr="00F55564">
        <w:t>.showData(</w:t>
      </w:r>
      <w:r w:rsidRPr="00F55564">
        <w:rPr>
          <w:b/>
          <w:bCs/>
          <w:color w:val="660E7A"/>
        </w:rPr>
        <w:t>resultBean</w:t>
      </w:r>
      <w:r w:rsidRPr="00F55564">
        <w:t xml:space="preserve">.getBanner_info());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传入</w:t>
      </w:r>
      <w:r w:rsidRPr="00F55564">
        <w:rPr>
          <w:i/>
          <w:color w:val="058011"/>
        </w:rPr>
        <w:t>Banner</w:t>
      </w:r>
      <w:r w:rsidRPr="00F55564">
        <w:rPr>
          <w:rFonts w:hAnsi="宋体" w:hint="eastAsia"/>
          <w:i/>
          <w:color w:val="058011"/>
        </w:rPr>
        <w:t>数据</w:t>
      </w:r>
      <w:r w:rsidRPr="00F55564">
        <w:rPr>
          <w:rFonts w:hAnsi="宋体" w:hint="eastAsia"/>
          <w:i/>
          <w:color w:val="058011"/>
        </w:rPr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  <w:color w:val="FF0000"/>
        </w:rPr>
      </w:pPr>
      <w:r w:rsidRPr="00F55564">
        <w:rPr>
          <w:b/>
          <w:color w:val="FF0000"/>
        </w:rPr>
        <w:t>getItemCount()</w:t>
      </w:r>
    </w:p>
    <w:p w:rsidR="00F55564" w:rsidRPr="00F55564" w:rsidRDefault="00F55564" w:rsidP="00F55564">
      <w:pPr>
        <w:pStyle w:val="af8"/>
        <w:rPr>
          <w:color w:val="000000"/>
        </w:rPr>
      </w:pPr>
      <w:r w:rsidRPr="00F55564">
        <w:rPr>
          <w:color w:val="808000"/>
        </w:rPr>
        <w:t xml:space="preserve">@Override   </w:t>
      </w:r>
      <w:r w:rsidRPr="00F55564">
        <w:rPr>
          <w:i/>
        </w:rPr>
        <w:t xml:space="preserve">// </w:t>
      </w:r>
      <w:r w:rsidRPr="00F55564">
        <w:rPr>
          <w:rFonts w:hAnsi="宋体" w:hint="eastAsia"/>
          <w:i/>
        </w:rPr>
        <w:t>根据</w:t>
      </w:r>
      <w:r w:rsidRPr="00F55564">
        <w:rPr>
          <w:i/>
        </w:rPr>
        <w:t>json</w:t>
      </w:r>
      <w:r w:rsidRPr="00F55564">
        <w:rPr>
          <w:rFonts w:hAnsi="宋体" w:hint="eastAsia"/>
          <w:i/>
        </w:rPr>
        <w:t>可知，有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条</w:t>
      </w:r>
      <w:r w:rsidRPr="00F55564">
        <w:rPr>
          <w:i/>
        </w:rPr>
        <w:t>item</w:t>
      </w:r>
      <w:r w:rsidRPr="00F55564">
        <w:rPr>
          <w:i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rPr>
          <w:color w:val="000000"/>
        </w:rPr>
        <w:t xml:space="preserve">getItemCount()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color w:val="0000FF"/>
        </w:rPr>
        <w:t>1</w:t>
      </w:r>
      <w:r w:rsidRPr="00F55564">
        <w:rPr>
          <w:color w:val="000000"/>
        </w:rPr>
        <w:t>;</w:t>
      </w:r>
      <w:r w:rsidRPr="00F55564">
        <w:rPr>
          <w:color w:val="000000"/>
        </w:rPr>
        <w:br/>
        <w:t xml:space="preserve">    </w:t>
      </w:r>
      <w:r w:rsidRPr="00F55564">
        <w:rPr>
          <w:i/>
        </w:rPr>
        <w:t xml:space="preserve">//return 6; // </w:t>
      </w:r>
      <w:r w:rsidRPr="00F55564">
        <w:rPr>
          <w:rFonts w:hAnsi="宋体" w:hint="eastAsia"/>
          <w:i/>
        </w:rPr>
        <w:t>一条条做，最后才是这个，为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就是返回</w:t>
      </w:r>
      <w:r w:rsidRPr="00F55564">
        <w:rPr>
          <w:i/>
        </w:rPr>
        <w:t>0~5</w:t>
      </w:r>
      <w:r w:rsidRPr="00F55564">
        <w:rPr>
          <w:i/>
        </w:rPr>
        <w:br/>
      </w:r>
      <w:r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lastRenderedPageBreak/>
        <w:t>getItemViewType</w:t>
      </w:r>
      <w:r>
        <w:rPr>
          <w:b/>
          <w:color w:val="FF0000"/>
        </w:rPr>
        <w:t>()</w:t>
      </w:r>
    </w:p>
    <w:p w:rsidR="00F55564" w:rsidRPr="00F55564" w:rsidRDefault="00F55564" w:rsidP="00F55564">
      <w:pPr>
        <w:pStyle w:val="af8"/>
      </w:pPr>
      <w:r w:rsidRPr="00F55564">
        <w:rPr>
          <w:color w:val="808000"/>
        </w:rPr>
        <w:t xml:space="preserve">@Override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获取条目的</w:t>
      </w:r>
      <w:r w:rsidRPr="00F55564">
        <w:rPr>
          <w:i/>
          <w:color w:val="058011"/>
        </w:rPr>
        <w:t>View</w:t>
      </w:r>
      <w:r w:rsidRPr="00F55564">
        <w:rPr>
          <w:rFonts w:hAnsi="宋体" w:hint="eastAsia"/>
          <w:i/>
          <w:color w:val="058011"/>
        </w:rPr>
        <w:t>类型</w:t>
      </w:r>
      <w:r w:rsidRPr="00F55564">
        <w:rPr>
          <w:i/>
          <w:color w:val="058011"/>
        </w:rPr>
        <w:t>(</w:t>
      </w:r>
      <w:r w:rsidRPr="00F55564">
        <w:rPr>
          <w:rFonts w:hAnsi="宋体" w:hint="eastAsia"/>
          <w:i/>
          <w:color w:val="058011"/>
        </w:rPr>
        <w:t>因为有</w:t>
      </w:r>
      <w:r w:rsidRPr="00F55564">
        <w:rPr>
          <w:i/>
          <w:color w:val="058011"/>
        </w:rPr>
        <w:t>6</w:t>
      </w:r>
      <w:r w:rsidRPr="00F55564">
        <w:rPr>
          <w:rFonts w:hAnsi="宋体" w:hint="eastAsia"/>
          <w:i/>
          <w:color w:val="058011"/>
        </w:rPr>
        <w:t>条</w:t>
      </w:r>
      <w:r w:rsidRPr="00F55564">
        <w:rPr>
          <w:i/>
          <w:color w:val="058011"/>
        </w:rPr>
        <w:t>)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t>getItemViewType(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switch </w:t>
      </w:r>
      <w:r w:rsidRPr="00F55564">
        <w:t xml:space="preserve">(position)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: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BANNER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CHANNEL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CHANNEL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ACT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ACT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SECKILL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SECKILL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RECOMMEND</w:t>
      </w:r>
      <w:r w:rsidRPr="00F55564">
        <w:t xml:space="preserve">: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RECOMMEND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HOT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HOT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b/>
          <w:bCs/>
          <w:color w:val="660E7A"/>
        </w:rPr>
        <w:t>currentType</w:t>
      </w:r>
      <w:r w:rsidRPr="00F55564">
        <w:t>;</w:t>
      </w:r>
      <w:r w:rsidRPr="00F55564">
        <w:br/>
      </w:r>
      <w:r w:rsidRPr="00F55564">
        <w:rPr>
          <w:b/>
          <w:bCs/>
          <w:color w:val="FF020C"/>
        </w:rPr>
        <w:t>}</w:t>
      </w:r>
    </w:p>
    <w:p w:rsidR="00F55564" w:rsidRDefault="003F65E9" w:rsidP="003F65E9">
      <w:pPr>
        <w:pStyle w:val="a5"/>
        <w:ind w:left="0" w:firstLineChars="0" w:firstLine="0"/>
        <w:rPr>
          <w:b/>
          <w:color w:val="FF0000"/>
        </w:rPr>
      </w:pP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</w:p>
    <w:p w:rsidR="003F65E9" w:rsidRDefault="003F65E9" w:rsidP="003F65E9">
      <w:pPr>
        <w:pStyle w:val="af8"/>
        <w:rPr>
          <w:b/>
          <w:bCs/>
          <w:color w:val="FF020C"/>
        </w:rPr>
      </w:pPr>
      <w:r w:rsidRPr="003F65E9">
        <w:rPr>
          <w:b/>
          <w:bCs/>
          <w:color w:val="000080"/>
        </w:rPr>
        <w:t xml:space="preserve">private class </w:t>
      </w:r>
      <w:r w:rsidRPr="003F65E9">
        <w:t xml:space="preserve">BannerViewHolder </w:t>
      </w:r>
      <w:r w:rsidRPr="003F65E9">
        <w:rPr>
          <w:b/>
          <w:bCs/>
          <w:color w:val="000080"/>
        </w:rPr>
        <w:t xml:space="preserve">extends </w:t>
      </w:r>
      <w:r w:rsidRPr="003F65E9">
        <w:t xml:space="preserve">RecyclerView.ViewHolder </w:t>
      </w:r>
      <w:r w:rsidRPr="003F65E9">
        <w:rPr>
          <w:b/>
          <w:bCs/>
          <w:color w:val="FF020C"/>
        </w:rPr>
        <w:t>{</w:t>
      </w:r>
    </w:p>
    <w:p w:rsidR="003F65E9" w:rsidRDefault="003F65E9" w:rsidP="003F65E9">
      <w:pPr>
        <w:pStyle w:val="af8"/>
        <w:rPr>
          <w:rFonts w:hAnsi="宋体"/>
          <w:i/>
          <w:color w:val="058011"/>
        </w:rPr>
      </w:pP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Context 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Banner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构造器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传入：上下文、布局文件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//      (</w:t>
      </w:r>
      <w:r w:rsidRPr="003F65E9">
        <w:rPr>
          <w:rFonts w:hAnsi="宋体" w:hint="eastAsia"/>
          <w:i/>
          <w:color w:val="058011"/>
        </w:rPr>
        <w:t>接收：上下文、布局中的控件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</w:t>
      </w:r>
      <w:r w:rsidRPr="003F65E9">
        <w:rPr>
          <w:b/>
          <w:bCs/>
          <w:color w:val="000080"/>
        </w:rPr>
        <w:t xml:space="preserve">public </w:t>
      </w:r>
      <w:r w:rsidRPr="003F65E9">
        <w:t>BannerViewHolder</w:t>
      </w:r>
      <w:r w:rsidRPr="003F65E9">
        <w:rPr>
          <w:color w:val="000000"/>
        </w:rPr>
        <w:t>(</w:t>
      </w:r>
      <w:r w:rsidRPr="003F65E9">
        <w:t xml:space="preserve">Context </w:t>
      </w:r>
      <w:r w:rsidRPr="003F65E9">
        <w:rPr>
          <w:color w:val="FF0000"/>
        </w:rPr>
        <w:t>context</w:t>
      </w:r>
      <w:r w:rsidRPr="003F65E9">
        <w:rPr>
          <w:color w:val="000000"/>
        </w:rPr>
        <w:t xml:space="preserve">, </w:t>
      </w:r>
      <w:r w:rsidRPr="003F65E9">
        <w:t xml:space="preserve">View </w:t>
      </w:r>
      <w:r w:rsidRPr="003F65E9">
        <w:rPr>
          <w:color w:val="FF0000"/>
        </w:rPr>
        <w:t>itemview</w:t>
      </w:r>
      <w:r w:rsidRPr="003F65E9">
        <w:rPr>
          <w:color w:val="000000"/>
        </w:rPr>
        <w:t xml:space="preserve">) </w:t>
      </w:r>
      <w:r w:rsidRPr="003F65E9">
        <w:rPr>
          <w:b/>
          <w:bCs/>
          <w:color w:val="FF020C"/>
        </w:rPr>
        <w:t>{</w:t>
      </w:r>
      <w:r w:rsidRPr="003F65E9">
        <w:rPr>
          <w:i/>
          <w:color w:val="058011"/>
        </w:rPr>
        <w:t>// itemview</w:t>
      </w:r>
      <w:r w:rsidRPr="003F65E9">
        <w:rPr>
          <w:rFonts w:hAnsi="宋体" w:hint="eastAsia"/>
          <w:i/>
          <w:color w:val="058011"/>
        </w:rPr>
        <w:t>：传入的布局名</w:t>
      </w:r>
    </w:p>
    <w:p w:rsidR="003F65E9" w:rsidRDefault="003F65E9" w:rsidP="003F65E9">
      <w:pPr>
        <w:pStyle w:val="af8"/>
        <w:rPr>
          <w:color w:val="000000"/>
        </w:rPr>
      </w:pP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000080"/>
        </w:rPr>
        <w:t>super</w:t>
      </w:r>
      <w:r w:rsidRPr="003F65E9">
        <w:rPr>
          <w:color w:val="000000"/>
        </w:rPr>
        <w:t>(itemview);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=context;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= (</w:t>
      </w:r>
      <w:r w:rsidRPr="003F65E9">
        <w:t>Banner</w:t>
      </w:r>
      <w:r w:rsidRPr="003F65E9">
        <w:rPr>
          <w:color w:val="000000"/>
        </w:rPr>
        <w:t xml:space="preserve">) </w:t>
      </w:r>
      <w:r w:rsidRPr="003F65E9">
        <w:rPr>
          <w:color w:val="FF0000"/>
        </w:rPr>
        <w:t>itemview</w:t>
      </w:r>
      <w:r w:rsidRPr="003F65E9">
        <w:rPr>
          <w:color w:val="000000"/>
        </w:rPr>
        <w:t>.findViewById(</w:t>
      </w:r>
      <w:r w:rsidRPr="003F65E9">
        <w:t>R.id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banner</w:t>
      </w:r>
      <w:r w:rsidRPr="003F65E9">
        <w:rPr>
          <w:color w:val="000000"/>
        </w:rPr>
        <w:t>);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接收布局中的控件</w:t>
      </w:r>
      <w:r w:rsidRPr="003F65E9">
        <w:rPr>
          <w:rFonts w:hAnsi="宋体" w:hint="eastAsia"/>
          <w:i/>
          <w:color w:val="058011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showData(List&lt;</w:t>
      </w:r>
      <w:r w:rsidRPr="003F65E9">
        <w:t>ResultBeanData.ResultBean.BannerInfoBean</w:t>
      </w:r>
      <w:r w:rsidRPr="003F65E9">
        <w:rPr>
          <w:color w:val="000000"/>
        </w:rPr>
        <w:t xml:space="preserve">&gt; banner_info)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建立一个</w:t>
      </w:r>
      <w:r w:rsidRPr="003F65E9">
        <w:rPr>
          <w:i/>
          <w:color w:val="058011"/>
        </w:rPr>
        <w:t>String</w:t>
      </w:r>
      <w:r w:rsidRPr="003F65E9">
        <w:rPr>
          <w:rFonts w:hAnsi="宋体" w:hint="eastAsia"/>
          <w:i/>
          <w:color w:val="058011"/>
        </w:rPr>
        <w:t>集合，用来装图片地址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color w:val="000000"/>
        </w:rPr>
        <w:t>List&lt;</w:t>
      </w:r>
      <w:r w:rsidRPr="003F65E9">
        <w:t>String</w:t>
      </w:r>
      <w:r w:rsidRPr="003F65E9">
        <w:rPr>
          <w:color w:val="000000"/>
        </w:rPr>
        <w:t xml:space="preserve">&gt; </w:t>
      </w:r>
      <w:r w:rsidRPr="003F65E9">
        <w:t xml:space="preserve">imagesUrl </w:t>
      </w:r>
      <w:r w:rsidRPr="003F65E9">
        <w:rPr>
          <w:color w:val="000000"/>
        </w:rPr>
        <w:t xml:space="preserve">=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>ArrayList&lt;&gt;();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 xml:space="preserve">for </w:t>
      </w:r>
      <w:r w:rsidRPr="003F65E9">
        <w:rPr>
          <w:color w:val="000000"/>
        </w:rPr>
        <w:t>(</w:t>
      </w:r>
      <w:r w:rsidRPr="003F65E9">
        <w:rPr>
          <w:b/>
          <w:bCs/>
          <w:color w:val="000080"/>
        </w:rPr>
        <w:t xml:space="preserve">int </w:t>
      </w:r>
      <w:r w:rsidRPr="003F65E9">
        <w:t xml:space="preserve">i </w:t>
      </w:r>
      <w:r w:rsidRPr="003F65E9">
        <w:rPr>
          <w:color w:val="000000"/>
        </w:rPr>
        <w:t>=</w:t>
      </w:r>
      <w:r w:rsidRPr="003F65E9">
        <w:rPr>
          <w:color w:val="0000FF"/>
        </w:rPr>
        <w:t>0</w:t>
      </w:r>
      <w:r w:rsidRPr="003F65E9">
        <w:rPr>
          <w:color w:val="000000"/>
        </w:rPr>
        <w:t xml:space="preserve">; </w:t>
      </w:r>
      <w:r w:rsidRPr="003F65E9">
        <w:t>i</w:t>
      </w:r>
      <w:r w:rsidRPr="003F65E9">
        <w:rPr>
          <w:color w:val="000000"/>
        </w:rPr>
        <w:t xml:space="preserve">&lt;banner_info.size(); </w:t>
      </w:r>
      <w:r w:rsidRPr="003F65E9">
        <w:t>i</w:t>
      </w:r>
      <w:r w:rsidRPr="003F65E9">
        <w:rPr>
          <w:color w:val="000000"/>
        </w:rPr>
        <w:t xml:space="preserve">++)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t xml:space="preserve">String url </w:t>
      </w:r>
      <w:r w:rsidRPr="003F65E9">
        <w:rPr>
          <w:color w:val="000000"/>
        </w:rPr>
        <w:t>= banner_info.get(</w:t>
      </w:r>
      <w:r w:rsidRPr="003F65E9">
        <w:t>i</w:t>
      </w:r>
      <w:r w:rsidRPr="003F65E9">
        <w:rPr>
          <w:color w:val="000000"/>
        </w:rPr>
        <w:t xml:space="preserve">).getImage();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得到每一条图片地址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t>imagesUrl</w:t>
      </w:r>
      <w:r w:rsidRPr="003F65E9">
        <w:rPr>
          <w:color w:val="000000"/>
        </w:rPr>
        <w:t>.add(</w:t>
      </w:r>
      <w:r w:rsidRPr="003F65E9">
        <w:t>url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.setBannerAnimation(</w:t>
      </w:r>
      <w:r w:rsidRPr="003F65E9">
        <w:t>Transformer</w:t>
      </w:r>
      <w:r w:rsidRPr="003F65E9">
        <w:rPr>
          <w:color w:val="000000"/>
        </w:rPr>
        <w:t>.</w:t>
      </w:r>
      <w:r w:rsidRPr="003F65E9">
        <w:rPr>
          <w:i/>
          <w:color w:val="660E7A"/>
        </w:rPr>
        <w:t>Accordion</w:t>
      </w:r>
      <w:r w:rsidRPr="003F65E9">
        <w:rPr>
          <w:color w:val="000000"/>
        </w:rPr>
        <w:t xml:space="preserve">);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手风琴动画特效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.setBannerStyle(</w:t>
      </w:r>
      <w:r w:rsidRPr="003F65E9">
        <w:t>BannerConfig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CIRCLE_INDICATOR</w:t>
      </w:r>
      <w:r w:rsidRPr="003F65E9">
        <w:rPr>
          <w:color w:val="000000"/>
        </w:rPr>
        <w:t xml:space="preserve">);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横幅加点指示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.setImages(</w:t>
      </w:r>
      <w:r w:rsidRPr="003F65E9">
        <w:t>imagesUrl</w:t>
      </w:r>
      <w:r w:rsidRPr="003F65E9">
        <w:rPr>
          <w:color w:val="000000"/>
        </w:rPr>
        <w:t xml:space="preserve">,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OnLoadImageListener()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OnLoadImage(</w:t>
      </w:r>
      <w:r w:rsidRPr="003F65E9">
        <w:t xml:space="preserve">ImageView </w:t>
      </w:r>
      <w:r w:rsidRPr="003F65E9">
        <w:rPr>
          <w:color w:val="000000"/>
        </w:rPr>
        <w:t xml:space="preserve">view, </w:t>
      </w:r>
      <w:r w:rsidRPr="003F65E9">
        <w:t xml:space="preserve">Object </w:t>
      </w:r>
      <w:r w:rsidRPr="003F65E9">
        <w:rPr>
          <w:color w:val="000000"/>
        </w:rPr>
        <w:t xml:space="preserve">url)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rPr>
          <w:i/>
          <w:color w:val="058011"/>
        </w:rPr>
        <w:t>// Glide</w:t>
      </w:r>
      <w:r w:rsidRPr="003F65E9">
        <w:rPr>
          <w:rFonts w:hAnsi="宋体" w:hint="eastAsia"/>
          <w:i/>
          <w:color w:val="058011"/>
        </w:rPr>
        <w:t>联网请求图片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使用</w:t>
      </w:r>
      <w:r w:rsidRPr="003F65E9">
        <w:rPr>
          <w:i/>
          <w:color w:val="058011"/>
        </w:rPr>
        <w:t>jar</w:t>
      </w:r>
      <w:r w:rsidRPr="003F65E9">
        <w:rPr>
          <w:rFonts w:hAnsi="宋体" w:hint="eastAsia"/>
          <w:i/>
          <w:color w:val="058011"/>
        </w:rPr>
        <w:t>包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            // </w:t>
      </w:r>
      <w:r w:rsidRPr="003F65E9">
        <w:rPr>
          <w:rFonts w:hAnsi="宋体" w:hint="eastAsia"/>
          <w:i/>
          <w:color w:val="058011"/>
        </w:rPr>
        <w:t>说明：此处将</w:t>
      </w:r>
      <w:r w:rsidRPr="003F65E9">
        <w:rPr>
          <w:i/>
          <w:color w:val="058011"/>
        </w:rPr>
        <w:t>banner</w:t>
      </w:r>
      <w:r w:rsidRPr="003F65E9">
        <w:rPr>
          <w:rFonts w:hAnsi="宋体" w:hint="eastAsia"/>
          <w:i/>
          <w:color w:val="058011"/>
        </w:rPr>
        <w:t>库中的</w:t>
      </w:r>
      <w:r w:rsidRPr="003F65E9">
        <w:rPr>
          <w:i/>
          <w:color w:val="058011"/>
        </w:rPr>
        <w:t>glide</w:t>
      </w:r>
      <w:r w:rsidRPr="003F65E9">
        <w:rPr>
          <w:rFonts w:hAnsi="宋体" w:hint="eastAsia"/>
          <w:i/>
          <w:color w:val="058011"/>
        </w:rPr>
        <w:t>版本由</w:t>
      </w:r>
      <w:r w:rsidRPr="003F65E9">
        <w:rPr>
          <w:i/>
          <w:color w:val="058011"/>
        </w:rPr>
        <w:t>3.6.1-&gt;3.7.0</w:t>
      </w:r>
      <w:r w:rsidRPr="003F65E9">
        <w:rPr>
          <w:rFonts w:hAnsi="宋体" w:hint="eastAsia"/>
          <w:i/>
          <w:color w:val="058011"/>
        </w:rPr>
        <w:t>，才能烧写通过，不然就报多重定义错</w:t>
      </w:r>
      <w:r w:rsidRPr="003F65E9">
        <w:rPr>
          <w:rFonts w:hAnsi="宋体" w:hint="eastAsia"/>
          <w:i/>
          <w:color w:val="058011"/>
        </w:rPr>
        <w:br/>
        <w:t xml:space="preserve">                </w:t>
      </w:r>
      <w:r w:rsidRPr="003F65E9">
        <w:t>Glide</w:t>
      </w:r>
      <w:r w:rsidRPr="003F65E9">
        <w:rPr>
          <w:color w:val="000000"/>
        </w:rPr>
        <w:t>.</w:t>
      </w:r>
      <w:r w:rsidRPr="003F65E9">
        <w:t>with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).load(</w:t>
      </w:r>
      <w:r w:rsidRPr="003F65E9">
        <w:t>Constants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 xml:space="preserve">BASE_URL_IMAGE </w:t>
      </w:r>
      <w:r w:rsidRPr="003F65E9">
        <w:rPr>
          <w:color w:val="000000"/>
        </w:rPr>
        <w:t>+ url).into(view);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</w:p>
    <w:p w:rsidR="003F65E9" w:rsidRPr="003F65E9" w:rsidRDefault="003F65E9" w:rsidP="003F65E9">
      <w:pPr>
        <w:pStyle w:val="af8"/>
        <w:rPr>
          <w:color w:val="000000"/>
        </w:rPr>
      </w:pPr>
      <w:r w:rsidRPr="003F65E9">
        <w:rPr>
          <w:color w:val="000000"/>
        </w:rPr>
        <w:br/>
      </w:r>
      <w:r w:rsidRPr="003F65E9">
        <w:rPr>
          <w:color w:val="000000"/>
        </w:rPr>
        <w:lastRenderedPageBreak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.setOnBannerClickListener(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OnBannerClickListener() </w:t>
      </w:r>
      <w:r w:rsidRPr="003F65E9">
        <w:rPr>
          <w:b/>
          <w:bCs/>
          <w:color w:val="FF020C"/>
        </w:rPr>
        <w:t xml:space="preserve">{   </w:t>
      </w:r>
      <w:r w:rsidRPr="003F65E9">
        <w:rPr>
          <w:i/>
          <w:color w:val="058011"/>
        </w:rPr>
        <w:t>// Banner</w:t>
      </w:r>
      <w:r w:rsidRPr="003F65E9">
        <w:rPr>
          <w:rFonts w:hAnsi="宋体" w:hint="eastAsia"/>
          <w:i/>
          <w:color w:val="058011"/>
        </w:rPr>
        <w:t>点击事件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OnBannerClick(</w:t>
      </w:r>
      <w:r w:rsidRPr="003F65E9">
        <w:rPr>
          <w:b/>
          <w:bCs/>
          <w:color w:val="000080"/>
        </w:rPr>
        <w:t xml:space="preserve">int </w:t>
      </w:r>
      <w:r w:rsidRPr="003F65E9">
        <w:rPr>
          <w:color w:val="000000"/>
        </w:rPr>
        <w:t xml:space="preserve">position)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t>Toast</w:t>
      </w:r>
      <w:r w:rsidRPr="003F65E9">
        <w:rPr>
          <w:color w:val="000000"/>
        </w:rPr>
        <w:t>.</w:t>
      </w:r>
      <w:r w:rsidRPr="003F65E9">
        <w:t>makeText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,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你点了第</w:t>
      </w:r>
      <w:r w:rsidRPr="003F65E9">
        <w:rPr>
          <w:color w:val="FF2EA0"/>
        </w:rPr>
        <w:t>"</w:t>
      </w:r>
      <w:r w:rsidRPr="003F65E9">
        <w:rPr>
          <w:color w:val="000000"/>
        </w:rPr>
        <w:t>+position+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条横幅</w:t>
      </w:r>
      <w:r w:rsidRPr="003F65E9">
        <w:rPr>
          <w:color w:val="FF2EA0"/>
        </w:rPr>
        <w:t>"</w:t>
      </w:r>
      <w:r w:rsidRPr="003F65E9">
        <w:rPr>
          <w:color w:val="000000"/>
        </w:rPr>
        <w:t>,</w:t>
      </w:r>
      <w:r w:rsidRPr="003F65E9">
        <w:t>Toast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LENGTH_SHORT</w:t>
      </w:r>
      <w:r w:rsidRPr="003F65E9">
        <w:rPr>
          <w:color w:val="000000"/>
        </w:rPr>
        <w:t>).show();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>}</w:t>
      </w:r>
    </w:p>
    <w:p w:rsidR="003F65E9" w:rsidRDefault="00D5190F" w:rsidP="00D5190F">
      <w:pPr>
        <w:pStyle w:val="4"/>
      </w:pPr>
      <w:r>
        <w:rPr>
          <w:rFonts w:hint="eastAsia"/>
        </w:rPr>
        <w:t>频道适配</w:t>
      </w:r>
      <w:r w:rsidR="00D82F1E">
        <w:rPr>
          <w:rFonts w:hint="eastAsia"/>
        </w:rPr>
        <w:t>器</w:t>
      </w:r>
      <w:r>
        <w:rPr>
          <w:rFonts w:hint="eastAsia"/>
        </w:rPr>
        <w:t>(</w:t>
      </w:r>
      <w:r>
        <w:t>Channel</w:t>
      </w:r>
      <w:r>
        <w:rPr>
          <w:rFonts w:hint="eastAsia"/>
        </w:rPr>
        <w:t>)</w:t>
      </w:r>
    </w:p>
    <w:p w:rsidR="00095349" w:rsidRDefault="00D82F1E" w:rsidP="00D82F1E">
      <w:pPr>
        <w:pStyle w:val="5"/>
      </w:pPr>
      <w:r>
        <w:rPr>
          <w:rFonts w:hint="eastAsia"/>
        </w:rPr>
        <w:t>在</w:t>
      </w:r>
      <w:r w:rsidRPr="00D82F1E">
        <w:t>onCreateViewHolder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D82F1E" w:rsidRPr="00D82F1E" w:rsidRDefault="00D82F1E" w:rsidP="00D82F1E">
      <w:pPr>
        <w:pStyle w:val="ab"/>
      </w:pPr>
      <w:r>
        <w:rPr>
          <w:noProof/>
        </w:rPr>
        <w:drawing>
          <wp:inline distT="0" distB="0" distL="0" distR="0" wp14:anchorId="579F5A88" wp14:editId="49F0952E">
            <wp:extent cx="6193155" cy="1604645"/>
            <wp:effectExtent l="19050" t="19050" r="1714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60464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F1E" w:rsidRDefault="00062AD7" w:rsidP="00062AD7">
      <w:pPr>
        <w:pStyle w:val="5"/>
      </w:pPr>
      <w:r>
        <w:rPr>
          <w:rFonts w:hint="eastAsia"/>
        </w:rPr>
        <w:t>在</w:t>
      </w:r>
      <w:r w:rsidRPr="00062AD7">
        <w:t>onBindViewHolder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062AD7" w:rsidRDefault="00062AD7" w:rsidP="00062AD7">
      <w:pPr>
        <w:pStyle w:val="ab"/>
      </w:pPr>
      <w:r>
        <w:rPr>
          <w:noProof/>
        </w:rPr>
        <w:drawing>
          <wp:inline distT="0" distB="0" distL="0" distR="0" wp14:anchorId="5554BD02" wp14:editId="612F5DAC">
            <wp:extent cx="6193155" cy="1979930"/>
            <wp:effectExtent l="19050" t="19050" r="17145" b="203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97993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62AD7" w:rsidRDefault="00062AD7" w:rsidP="00062AD7">
      <w:pPr>
        <w:pStyle w:val="5"/>
      </w:pPr>
      <w:r w:rsidRPr="00062AD7">
        <w:t>ChannelViewHolder</w:t>
      </w:r>
      <w:r>
        <w:rPr>
          <w:rFonts w:hint="eastAsia"/>
        </w:rPr>
        <w:t>实现类</w:t>
      </w:r>
    </w:p>
    <w:p w:rsidR="007A618A" w:rsidRDefault="00062AD7" w:rsidP="00062AD7">
      <w:pPr>
        <w:pStyle w:val="af8"/>
        <w:rPr>
          <w:rFonts w:hAnsi="宋体"/>
          <w:i/>
          <w:color w:val="058011"/>
        </w:rPr>
      </w:pPr>
      <w:r w:rsidRPr="00062AD7">
        <w:rPr>
          <w:b/>
          <w:bCs/>
          <w:color w:val="000080"/>
        </w:rPr>
        <w:t xml:space="preserve">private class </w:t>
      </w:r>
      <w:r w:rsidRPr="00062AD7">
        <w:t xml:space="preserve">ChannelViewHolder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RecyclerView.ViewHolder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GridView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rPr>
          <w:color w:val="FF0000"/>
        </w:rPr>
        <w:t xml:space="preserve">ChannelAdapter 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ChannelViewHolder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 xml:space="preserve">context, </w:t>
      </w:r>
      <w:r w:rsidRPr="00062AD7">
        <w:t xml:space="preserve">View </w:t>
      </w:r>
      <w:r w:rsidRPr="00062AD7">
        <w:rPr>
          <w:color w:val="000000"/>
        </w:rPr>
        <w:t xml:space="preserve">itemView)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super</w:t>
      </w:r>
      <w:r w:rsidRPr="00062AD7">
        <w:rPr>
          <w:color w:val="000000"/>
        </w:rPr>
        <w:t>(itemView);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= (</w:t>
      </w:r>
      <w:r w:rsidRPr="00062AD7">
        <w:t>GridView</w:t>
      </w:r>
      <w:r w:rsidRPr="00062AD7">
        <w:rPr>
          <w:color w:val="000000"/>
        </w:rPr>
        <w:t>) itemView.findViewById(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gv_channel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showData(</w:t>
      </w:r>
      <w:r w:rsidRPr="00062AD7">
        <w:rPr>
          <w:b/>
          <w:bCs/>
          <w:color w:val="000080"/>
        </w:rPr>
        <w:t xml:space="preserve">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数据过来了，需要设置</w:t>
      </w:r>
      <w:r w:rsidRPr="00062AD7">
        <w:rPr>
          <w:i/>
          <w:color w:val="058011"/>
        </w:rPr>
        <w:t>GridView</w:t>
      </w:r>
      <w:r w:rsidRPr="00062AD7">
        <w:rPr>
          <w:rFonts w:hAnsi="宋体" w:hint="eastAsia"/>
          <w:i/>
          <w:color w:val="058011"/>
        </w:rPr>
        <w:t>适配器</w:t>
      </w:r>
      <w:r w:rsidRPr="00062AD7">
        <w:rPr>
          <w:rFonts w:hAnsi="宋体" w:hint="eastAsia"/>
          <w:i/>
          <w:color w:val="058011"/>
        </w:rPr>
        <w:br/>
      </w:r>
      <w:r w:rsidRPr="00062AD7">
        <w:rPr>
          <w:rFonts w:hAnsi="宋体" w:hint="eastAsia"/>
          <w:i/>
          <w:color w:val="058011"/>
        </w:rPr>
        <w:lastRenderedPageBreak/>
        <w:t xml:space="preserve">        </w:t>
      </w:r>
      <w:r w:rsidRPr="00062AD7">
        <w:rPr>
          <w:b/>
          <w:bCs/>
          <w:color w:val="660E7A"/>
        </w:rPr>
        <w:t xml:space="preserve">adapter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FF0000"/>
        </w:rPr>
        <w:t>ChannelAdapter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 xml:space="preserve">,channel_info);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传入上下文和数据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.setAdapter(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.setOnItemClickListener(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000000"/>
        </w:rPr>
        <w:t xml:space="preserve">AdapterView.OnItemClickListener()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    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onItemClick(</w:t>
      </w:r>
      <w:r w:rsidRPr="00062AD7">
        <w:t>AdapterView</w:t>
      </w:r>
      <w:r w:rsidRPr="00062AD7">
        <w:rPr>
          <w:color w:val="000000"/>
        </w:rPr>
        <w:t xml:space="preserve">&lt;?&gt; view, </w:t>
      </w:r>
      <w:r w:rsidRPr="00062AD7">
        <w:t xml:space="preserve">View </w:t>
      </w:r>
      <w:r w:rsidRPr="00062AD7">
        <w:rPr>
          <w:color w:val="000000"/>
        </w:rPr>
        <w:t xml:space="preserve">view1, 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rPr>
          <w:b/>
          <w:bCs/>
          <w:color w:val="000080"/>
        </w:rPr>
        <w:t xml:space="preserve">long </w:t>
      </w:r>
      <w:r w:rsidRPr="00062AD7">
        <w:rPr>
          <w:color w:val="000000"/>
        </w:rPr>
        <w:t xml:space="preserve">l)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    </w:t>
      </w:r>
      <w:r w:rsidRPr="00062AD7">
        <w:t xml:space="preserve">String content </w:t>
      </w:r>
      <w:r w:rsidRPr="00062AD7">
        <w:rPr>
          <w:color w:val="000000"/>
        </w:rPr>
        <w:t xml:space="preserve">= </w:t>
      </w:r>
      <w:r w:rsidRPr="00062AD7">
        <w:rPr>
          <w:color w:val="660E7A"/>
        </w:rPr>
        <w:t>channel_info</w:t>
      </w:r>
      <w:r w:rsidRPr="00062AD7">
        <w:rPr>
          <w:color w:val="000000"/>
        </w:rPr>
        <w:t>.get(position).getChannel_name();</w:t>
      </w:r>
      <w:r w:rsidRPr="00062AD7">
        <w:rPr>
          <w:color w:val="000000"/>
        </w:rPr>
        <w:br/>
        <w:t xml:space="preserve">                </w:t>
      </w:r>
      <w:r w:rsidRPr="00062AD7">
        <w:t>Toast</w:t>
      </w:r>
      <w:r w:rsidRPr="00062AD7">
        <w:rPr>
          <w:color w:val="000000"/>
        </w:rPr>
        <w:t>.</w:t>
      </w:r>
      <w:r w:rsidRPr="00062AD7">
        <w:t>makeText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rPr>
          <w:color w:val="FF2EA0"/>
        </w:rPr>
        <w:t>"</w:t>
      </w:r>
      <w:r w:rsidRPr="00062AD7">
        <w:rPr>
          <w:rFonts w:hAnsi="宋体" w:hint="eastAsia"/>
          <w:color w:val="FF2EA0"/>
        </w:rPr>
        <w:t>你点击的是：</w:t>
      </w:r>
      <w:r w:rsidRPr="00062AD7">
        <w:rPr>
          <w:color w:val="FF2EA0"/>
        </w:rPr>
        <w:t>"</w:t>
      </w:r>
      <w:r w:rsidRPr="00062AD7">
        <w:rPr>
          <w:color w:val="000000"/>
        </w:rPr>
        <w:t>+</w:t>
      </w:r>
      <w:r w:rsidRPr="00062AD7">
        <w:t>content</w:t>
      </w:r>
      <w:r w:rsidRPr="00062AD7">
        <w:rPr>
          <w:color w:val="000000"/>
        </w:rPr>
        <w:t>,</w:t>
      </w:r>
      <w:r w:rsidRPr="00062AD7">
        <w:t>Toast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LENGTH_SHORT</w:t>
      </w:r>
      <w:r w:rsidRPr="00062AD7">
        <w:rPr>
          <w:color w:val="000000"/>
        </w:rPr>
        <w:t>).show();</w:t>
      </w:r>
      <w:r w:rsidRPr="00062AD7">
        <w:rPr>
          <w:color w:val="000000"/>
        </w:rPr>
        <w:br/>
        <w:t xml:space="preserve">    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 xml:space="preserve">        }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062AD7" w:rsidP="00062AD7">
      <w:pPr>
        <w:pStyle w:val="5"/>
      </w:pPr>
      <w:r w:rsidRPr="00062AD7">
        <w:t>ChannelAdapter</w:t>
      </w:r>
      <w:r>
        <w:rPr>
          <w:rFonts w:hint="eastAsia"/>
        </w:rPr>
        <w:t>类</w:t>
      </w:r>
    </w:p>
    <w:p w:rsidR="007A618A" w:rsidRDefault="00062AD7" w:rsidP="00062AD7">
      <w:pPr>
        <w:pStyle w:val="af8"/>
        <w:rPr>
          <w:color w:val="000000"/>
        </w:rPr>
      </w:pPr>
      <w:r w:rsidRPr="00062AD7">
        <w:rPr>
          <w:b/>
          <w:bCs/>
          <w:color w:val="000080"/>
        </w:rPr>
        <w:t xml:space="preserve">public class </w:t>
      </w:r>
      <w:r w:rsidRPr="00062AD7">
        <w:t xml:space="preserve">ChannelAdapter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BaseAdapter </w:t>
      </w:r>
      <w:r w:rsidRPr="00062AD7">
        <w:rPr>
          <w:b/>
          <w:bCs/>
          <w:color w:val="FF020C"/>
        </w:rPr>
        <w:t xml:space="preserve">{   </w:t>
      </w:r>
      <w:r w:rsidRPr="00062AD7">
        <w:rPr>
          <w:i/>
          <w:color w:val="058011"/>
        </w:rPr>
        <w:t>// GridView</w:t>
      </w:r>
      <w:r w:rsidRPr="00062AD7">
        <w:rPr>
          <w:rFonts w:hAnsi="宋体" w:hint="eastAsia"/>
          <w:i/>
          <w:color w:val="058011"/>
        </w:rPr>
        <w:t>的适配器，用的是</w:t>
      </w:r>
      <w:r w:rsidRPr="00062AD7">
        <w:rPr>
          <w:i/>
          <w:color w:val="058011"/>
        </w:rPr>
        <w:t>BaseAdapter</w:t>
      </w:r>
      <w:r w:rsidRPr="00062AD7">
        <w:rPr>
          <w:i/>
          <w:color w:val="058011"/>
        </w:rPr>
        <w:br/>
      </w:r>
      <w:r w:rsidRPr="00062AD7">
        <w:rPr>
          <w:i/>
          <w:color w:val="058011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ChannelAdapter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>context, List&lt;</w:t>
      </w:r>
      <w:r w:rsidRPr="00062AD7">
        <w:t>ResultBeanData.ResultBean.ChannelInfoBean</w:t>
      </w:r>
      <w:r w:rsidRPr="00062AD7">
        <w:rPr>
          <w:color w:val="000000"/>
        </w:rPr>
        <w:t>&gt;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color w:val="000000"/>
        </w:rPr>
        <w:t xml:space="preserve"> </w:t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Pr="00062AD7">
        <w:rPr>
          <w:color w:val="000000"/>
        </w:rPr>
        <w:t xml:space="preserve">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=channel_info;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int </w:t>
      </w:r>
      <w:r w:rsidRPr="00062AD7">
        <w:rPr>
          <w:color w:val="000000"/>
        </w:rPr>
        <w:t xml:space="preserve">getCount()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.size();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Object </w:t>
      </w:r>
      <w:r w:rsidRPr="00062AD7">
        <w:rPr>
          <w:color w:val="000000"/>
        </w:rPr>
        <w:t>getItem(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return null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long </w:t>
      </w:r>
      <w:r w:rsidRPr="00062AD7">
        <w:rPr>
          <w:color w:val="000000"/>
        </w:rPr>
        <w:t>getItemId(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FF"/>
        </w:rPr>
        <w:t>0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static class </w:t>
      </w:r>
      <w:r w:rsidRPr="00062AD7">
        <w:t xml:space="preserve">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ImageView 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TextView 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View </w:t>
      </w:r>
      <w:r w:rsidRPr="00062AD7">
        <w:rPr>
          <w:color w:val="000000"/>
        </w:rPr>
        <w:t>getView(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t xml:space="preserve">View </w:t>
      </w:r>
      <w:r w:rsidRPr="00062AD7">
        <w:rPr>
          <w:color w:val="000000"/>
        </w:rPr>
        <w:t xml:space="preserve">convertView, </w:t>
      </w:r>
      <w:r w:rsidRPr="00062AD7">
        <w:t xml:space="preserve">ViewGroup </w:t>
      </w:r>
      <w:r w:rsidRPr="00062AD7">
        <w:rPr>
          <w:color w:val="000000"/>
        </w:rPr>
        <w:t xml:space="preserve">parent)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t>ViewHolder viewHolder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if </w:t>
      </w:r>
      <w:r w:rsidRPr="00062AD7">
        <w:rPr>
          <w:color w:val="000000"/>
        </w:rPr>
        <w:t>(convertView==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 xml:space="preserve">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000000"/>
        </w:rPr>
        <w:t xml:space="preserve">convertView = </w:t>
      </w:r>
      <w:r w:rsidRPr="00062AD7">
        <w:t>View</w:t>
      </w:r>
      <w:r w:rsidRPr="00062AD7">
        <w:rPr>
          <w:color w:val="000000"/>
        </w:rPr>
        <w:t>.</w:t>
      </w:r>
      <w:r w:rsidRPr="00062AD7">
        <w:t>inflate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t>R.layout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item_channel</w:t>
      </w:r>
      <w:r w:rsidRPr="00062AD7">
        <w:rPr>
          <w:color w:val="000000"/>
        </w:rPr>
        <w:t>,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t>ViewHolder</w:t>
      </w:r>
      <w:r w:rsidRPr="00062AD7">
        <w:rPr>
          <w:color w:val="000000"/>
        </w:rPr>
        <w:t>();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iv_channel </w:t>
      </w:r>
      <w:r w:rsidRPr="00062AD7">
        <w:rPr>
          <w:color w:val="000000"/>
        </w:rPr>
        <w:t>= (</w:t>
      </w:r>
      <w:r w:rsidRPr="00062AD7">
        <w:t>ImageView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tv_channel </w:t>
      </w:r>
      <w:r w:rsidRPr="00062AD7">
        <w:rPr>
          <w:color w:val="000000"/>
        </w:rPr>
        <w:t>= (</w:t>
      </w:r>
      <w:r w:rsidRPr="00062AD7">
        <w:t>TextView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tv_channel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convertView.setTag(</w:t>
      </w:r>
      <w:r w:rsidRPr="00062AD7">
        <w:t>viewHolder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000080"/>
        </w:rPr>
        <w:t xml:space="preserve">else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>= (</w:t>
      </w:r>
      <w:r w:rsidRPr="00062AD7">
        <w:t>ViewHolder</w:t>
      </w:r>
      <w:r w:rsidRPr="00062AD7">
        <w:rPr>
          <w:color w:val="000000"/>
        </w:rPr>
        <w:t>) convertView.getTag();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显示图片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Glide</w:t>
      </w:r>
      <w:r w:rsidRPr="00062AD7">
        <w:rPr>
          <w:color w:val="000000"/>
        </w:rPr>
        <w:t>.</w:t>
      </w:r>
      <w:r w:rsidRPr="00062AD7">
        <w:t>with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)</w:t>
      </w:r>
      <w:r w:rsidRPr="00062AD7">
        <w:rPr>
          <w:color w:val="000000"/>
        </w:rPr>
        <w:br/>
        <w:t xml:space="preserve">             .load(</w:t>
      </w:r>
      <w:r w:rsidRPr="00062AD7">
        <w:t>Constants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BASE_URL_IMAGE</w:t>
      </w:r>
      <w:r w:rsidRPr="00062AD7">
        <w:rPr>
          <w:color w:val="000000"/>
        </w:rPr>
        <w:t>+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.get(position).getImage())</w:t>
      </w:r>
      <w:r w:rsidRPr="00062AD7">
        <w:rPr>
          <w:color w:val="000000"/>
        </w:rPr>
        <w:br/>
        <w:t xml:space="preserve">             .into(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</w:r>
      <w:r w:rsidRPr="00062AD7">
        <w:rPr>
          <w:color w:val="000000"/>
        </w:rPr>
        <w:lastRenderedPageBreak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显示文字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.setText(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.get(position).getChannel_name());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00"/>
        </w:rPr>
        <w:t xml:space="preserve">convertView;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千万不要忘了这</w:t>
      </w:r>
      <w:r w:rsidRPr="00062AD7">
        <w:rPr>
          <w:rFonts w:hAnsi="宋体" w:hint="eastAsia"/>
          <w:i/>
          <w:color w:val="058011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7A618A" w:rsidP="007A618A">
      <w:pPr>
        <w:pStyle w:val="5"/>
      </w:pPr>
      <w:r>
        <w:rPr>
          <w:rFonts w:hint="eastAsia"/>
        </w:rPr>
        <w:t>工程目录</w:t>
      </w:r>
    </w:p>
    <w:p w:rsidR="007A618A" w:rsidRDefault="007A618A" w:rsidP="007A618A">
      <w:pPr>
        <w:pStyle w:val="ab"/>
      </w:pPr>
      <w:r>
        <w:rPr>
          <w:noProof/>
        </w:rPr>
        <w:drawing>
          <wp:inline distT="0" distB="0" distL="0" distR="0" wp14:anchorId="44118CFF" wp14:editId="6DC9B7FC">
            <wp:extent cx="2566800" cy="2718000"/>
            <wp:effectExtent l="19050" t="19050" r="24130" b="254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6800" cy="2718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A618A" w:rsidRDefault="007A618A" w:rsidP="007A618A">
      <w:pPr>
        <w:pStyle w:val="5"/>
      </w:pPr>
      <w:r>
        <w:rPr>
          <w:rFonts w:hint="eastAsia"/>
        </w:rPr>
        <w:t>实现效果</w:t>
      </w:r>
    </w:p>
    <w:p w:rsidR="007A618A" w:rsidRDefault="007A618A" w:rsidP="007A618A">
      <w:pPr>
        <w:pStyle w:val="ab"/>
      </w:pPr>
      <w:r w:rsidRPr="007A618A">
        <w:rPr>
          <w:noProof/>
        </w:rPr>
        <w:drawing>
          <wp:inline distT="0" distB="0" distL="0" distR="0">
            <wp:extent cx="2268000" cy="4035600"/>
            <wp:effectExtent l="19050" t="19050" r="18415" b="22225"/>
            <wp:docPr id="48" name="图片 48" descr="D:\AndroidProgram\MyShop\png\device-2016-12-05-130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5-13032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4035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A3AA1" w:rsidRDefault="001A3AA1" w:rsidP="001A3AA1">
      <w:pPr>
        <w:pStyle w:val="5"/>
      </w:pPr>
      <w:r w:rsidRPr="001A3AA1">
        <w:lastRenderedPageBreak/>
        <w:t>channel_item</w:t>
      </w:r>
      <w:r>
        <w:t>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"match_parent"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"170dp"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:background=</w:t>
      </w:r>
      <w:r w:rsidRPr="001A3AA1">
        <w:t>"#fff"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GridView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"@+id/gv_channel"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"150dp"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:numColumns=</w:t>
      </w:r>
      <w:r w:rsidRPr="001A3AA1">
        <w:t>"5"</w:t>
      </w:r>
      <w:r w:rsidRPr="001A3AA1">
        <w:rPr>
          <w:color w:val="000000"/>
        </w:rPr>
        <w:t>&gt;&lt;/</w:t>
      </w:r>
      <w:r w:rsidRPr="001A3AA1">
        <w:rPr>
          <w:b/>
          <w:bCs/>
          <w:color w:val="000080"/>
        </w:rPr>
        <w:t>GridView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1A3AA1" w:rsidP="001A3AA1">
      <w:pPr>
        <w:pStyle w:val="5"/>
      </w:pPr>
      <w:r>
        <w:rPr>
          <w:rFonts w:hint="eastAsia"/>
        </w:rPr>
        <w:t>item_channel.xml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          </w:t>
      </w:r>
      <w:r w:rsidRPr="001A3AA1">
        <w:rPr>
          <w:color w:val="0000FF"/>
        </w:rPr>
        <w:t>xmlns:</w:t>
      </w:r>
      <w:r w:rsidRPr="001A3AA1">
        <w:rPr>
          <w:color w:val="660E7A"/>
        </w:rPr>
        <w:t>tools</w:t>
      </w:r>
      <w:r w:rsidRPr="001A3AA1">
        <w:rPr>
          <w:color w:val="0000FF"/>
        </w:rPr>
        <w:t>=</w:t>
      </w:r>
      <w:r w:rsidRPr="001A3AA1">
        <w:t>"http://schemas.android.com/tools"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:padding=</w:t>
      </w:r>
      <w:r w:rsidRPr="001A3AA1">
        <w:t>"10dp"</w:t>
      </w:r>
      <w:r w:rsidRPr="001A3AA1">
        <w:br/>
        <w:t xml:space="preserve">      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"UseCompoundDrawables"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ImageView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"@+id/iv_channel"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:src=</w:t>
      </w:r>
      <w:r w:rsidRPr="001A3AA1">
        <w:t>"@drawable/menu_cyc"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"ContentDescription"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TextView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"@+id/tv_channel"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:layout_marginTop=</w:t>
      </w:r>
      <w:r w:rsidRPr="001A3AA1">
        <w:t>"5dp"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:text=</w:t>
      </w:r>
      <w:r w:rsidRPr="001A3AA1">
        <w:t>"@string/myGoods"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:textColor=</w:t>
      </w:r>
      <w:r w:rsidRPr="001A3AA1">
        <w:t>"#000"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:textSize=</w:t>
      </w:r>
      <w:r w:rsidRPr="001A3AA1">
        <w:t>"12sp"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"HardcodedText"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8D0611" w:rsidP="008D0611">
      <w:pPr>
        <w:pStyle w:val="4"/>
      </w:pPr>
      <w:r>
        <w:rPr>
          <w:rFonts w:hint="eastAsia"/>
        </w:rPr>
        <w:t>活动</w:t>
      </w:r>
      <w:r>
        <w:t>适配器</w:t>
      </w:r>
      <w:r>
        <w:rPr>
          <w:rFonts w:hint="eastAsia"/>
        </w:rPr>
        <w:t>(</w:t>
      </w:r>
      <w:r>
        <w:t>Act</w:t>
      </w:r>
      <w:r>
        <w:rPr>
          <w:rFonts w:hint="eastAsia"/>
        </w:rPr>
        <w:t>)</w:t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视图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19959E5A" wp14:editId="27B9F4E1">
            <wp:extent cx="4838400" cy="1656000"/>
            <wp:effectExtent l="19050" t="19050" r="19685" b="209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1656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lastRenderedPageBreak/>
        <w:t>ViewHolder</w:t>
      </w:r>
      <w:r>
        <w:rPr>
          <w:rFonts w:hint="eastAsia"/>
        </w:rPr>
        <w:t>数据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4571EE04" wp14:editId="29BCEDD5">
            <wp:extent cx="4690800" cy="1821600"/>
            <wp:effectExtent l="19050" t="19050" r="14605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1821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实现类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活动</w:t>
      </w:r>
      <w:r w:rsidRPr="008D0611">
        <w:rPr>
          <w:i/>
          <w:color w:val="058011"/>
        </w:rPr>
        <w:t>ViewHolder</w:t>
      </w:r>
      <w:r w:rsidRPr="008D0611">
        <w:rPr>
          <w:rFonts w:hAnsi="宋体" w:hint="eastAsia"/>
          <w:i/>
          <w:color w:val="058011"/>
        </w:rPr>
        <w:t>实现类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private class </w:t>
      </w:r>
      <w:r w:rsidRPr="008D0611">
        <w:t xml:space="preserve">ActViewHolder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RecyclerView.ViewHolder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ViewPager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ActAdapter 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ActViewHolder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 xml:space="preserve">context, </w:t>
      </w:r>
      <w:r w:rsidRPr="008D0611">
        <w:t xml:space="preserve">View </w:t>
      </w:r>
      <w:r w:rsidRPr="008D0611">
        <w:rPr>
          <w:color w:val="000000"/>
        </w:rPr>
        <w:t xml:space="preserve">itemView) </w:t>
      </w:r>
      <w:r w:rsidRPr="008D0611">
        <w:rPr>
          <w:b/>
          <w:bCs/>
          <w:color w:val="FF020C"/>
        </w:rPr>
        <w:t xml:space="preserve">{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要接收哪些就到其</w:t>
      </w:r>
      <w:r w:rsidRPr="008D0611">
        <w:rPr>
          <w:i/>
          <w:color w:val="058011"/>
        </w:rPr>
        <w:t>itemView</w:t>
      </w:r>
      <w:r w:rsidRPr="008D0611">
        <w:rPr>
          <w:rFonts w:hAnsi="宋体" w:hint="eastAsia"/>
          <w:i/>
          <w:color w:val="058011"/>
        </w:rPr>
        <w:t>中去看有些神马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000080"/>
        </w:rPr>
        <w:t>super</w:t>
      </w:r>
      <w:r w:rsidRPr="008D0611">
        <w:rPr>
          <w:color w:val="000000"/>
        </w:rPr>
        <w:t>(itemView);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= (</w:t>
      </w:r>
      <w:r w:rsidRPr="008D0611">
        <w:t>ViewPager</w:t>
      </w:r>
      <w:r w:rsidRPr="008D0611">
        <w:rPr>
          <w:color w:val="000000"/>
        </w:rPr>
        <w:t>) itemView.findViewById(</w:t>
      </w:r>
      <w:r w:rsidRPr="008D0611">
        <w:t>R.id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act_viewpager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showData(</w:t>
      </w:r>
      <w:r w:rsidRPr="008D0611">
        <w:rPr>
          <w:b/>
          <w:bCs/>
          <w:color w:val="000080"/>
        </w:rPr>
        <w:t xml:space="preserve">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数据已到位，设置适配器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660E7A"/>
        </w:rPr>
        <w:t xml:space="preserve">adapter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ActAdapter(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,act_info);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.setAdapter(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.setPadding(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8D0611" w:rsidP="008D0611">
      <w:pPr>
        <w:pStyle w:val="5"/>
      </w:pPr>
      <w:r>
        <w:rPr>
          <w:rFonts w:hint="eastAsia"/>
        </w:rPr>
        <w:t>实现类</w:t>
      </w:r>
      <w:r>
        <w:t>中的适配器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>// ViewPager</w:t>
      </w:r>
      <w:r w:rsidRPr="008D0611">
        <w:rPr>
          <w:rFonts w:hAnsi="宋体" w:hint="eastAsia"/>
          <w:i/>
          <w:color w:val="058011"/>
        </w:rPr>
        <w:t>适配器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public class </w:t>
      </w:r>
      <w:r w:rsidRPr="008D0611">
        <w:t xml:space="preserve">ActAdapter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PagerAdapter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>// PagerAdapter(Ctrl+Q</w:t>
      </w:r>
      <w:r w:rsidRPr="008D0611">
        <w:rPr>
          <w:rFonts w:hAnsi="宋体" w:hint="eastAsia"/>
          <w:i/>
          <w:color w:val="058011"/>
        </w:rPr>
        <w:t>，看至少需要实现几种方法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构造器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ActAdapter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>context, 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=act_info;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int </w:t>
      </w:r>
      <w:r w:rsidRPr="008D0611">
        <w:rPr>
          <w:color w:val="000000"/>
        </w:rPr>
        <w:t xml:space="preserve">getCount()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 xml:space="preserve">.size();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返回总条数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boolean </w:t>
      </w:r>
      <w:r w:rsidRPr="008D0611">
        <w:rPr>
          <w:color w:val="000000"/>
        </w:rPr>
        <w:t>isViewFromObject(</w:t>
      </w:r>
      <w:r w:rsidRPr="008D0611">
        <w:t xml:space="preserve">View </w:t>
      </w:r>
      <w:r w:rsidRPr="008D0611">
        <w:rPr>
          <w:color w:val="000000"/>
        </w:rPr>
        <w:t xml:space="preserve">view,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color w:val="000000"/>
        </w:rPr>
        <w:t xml:space="preserve">view == object;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套路</w:t>
      </w:r>
      <w:r w:rsidRPr="008D0611">
        <w:rPr>
          <w:i/>
          <w:color w:val="058011"/>
        </w:rPr>
        <w:t>(object</w:t>
      </w:r>
      <w:r w:rsidRPr="008D0611">
        <w:rPr>
          <w:rFonts w:hAnsi="宋体" w:hint="eastAsia"/>
          <w:i/>
          <w:color w:val="058011"/>
        </w:rPr>
        <w:t>，这是下边这方法的返回值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lastRenderedPageBreak/>
        <w:br/>
        <w:t xml:space="preserve">    </w:t>
      </w:r>
      <w:r w:rsidRPr="008D0611">
        <w:rPr>
          <w:color w:val="808000"/>
        </w:rPr>
        <w:t xml:space="preserve">@Override   </w:t>
      </w:r>
      <w:r w:rsidRPr="008D0611">
        <w:rPr>
          <w:i/>
          <w:color w:val="058011"/>
        </w:rPr>
        <w:t>// container</w:t>
      </w:r>
      <w:r w:rsidRPr="008D0611">
        <w:rPr>
          <w:rFonts w:hAnsi="宋体" w:hint="eastAsia"/>
          <w:i/>
          <w:color w:val="058011"/>
        </w:rPr>
        <w:t>：</w:t>
      </w:r>
      <w:r w:rsidRPr="008D0611">
        <w:rPr>
          <w:i/>
          <w:color w:val="058011"/>
        </w:rPr>
        <w:t>ViewPager</w:t>
      </w:r>
      <w:r w:rsidRPr="008D0611">
        <w:rPr>
          <w:rFonts w:hAnsi="宋体" w:hint="eastAsia"/>
          <w:i/>
          <w:color w:val="058011"/>
        </w:rPr>
        <w:t>；</w:t>
      </w:r>
      <w:r w:rsidRPr="008D0611">
        <w:rPr>
          <w:i/>
          <w:color w:val="058011"/>
        </w:rPr>
        <w:t>position</w:t>
      </w:r>
      <w:r w:rsidRPr="008D0611">
        <w:rPr>
          <w:rFonts w:hAnsi="宋体" w:hint="eastAsia"/>
          <w:i/>
          <w:color w:val="058011"/>
        </w:rPr>
        <w:t>：对应页面位置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 xml:space="preserve">Object </w:t>
      </w:r>
      <w:r w:rsidRPr="008D0611">
        <w:rPr>
          <w:color w:val="000000"/>
        </w:rPr>
        <w:t>instantiateItem(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final int </w:t>
      </w:r>
      <w:r w:rsidRPr="008D0611">
        <w:rPr>
          <w:color w:val="000000"/>
        </w:rPr>
        <w:t xml:space="preserve">position)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创建页面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 xml:space="preserve">ImageView img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ImageView(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 xml:space="preserve">); 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</w:t>
      </w:r>
      <w:r w:rsidRPr="008D0611">
        <w:rPr>
          <w:i/>
          <w:color w:val="058011"/>
        </w:rPr>
        <w:t>ImageView</w:t>
      </w:r>
      <w:r w:rsidRPr="008D0611">
        <w:rPr>
          <w:rFonts w:hAnsi="宋体" w:hint="eastAsia"/>
          <w:i/>
          <w:color w:val="058011"/>
        </w:rPr>
        <w:t>对象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.setScaleType(</w:t>
      </w:r>
      <w:r w:rsidRPr="008D0611">
        <w:t>ImageView.ScaleType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FIT_XY</w:t>
      </w:r>
      <w:r w:rsidRPr="008D0611">
        <w:rPr>
          <w:color w:val="000000"/>
        </w:rPr>
        <w:t xml:space="preserve">);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设置拉伸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.setOnClickListener(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 xml:space="preserve">View.OnClickListener()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    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onClick(</w:t>
      </w:r>
      <w:r w:rsidRPr="008D0611">
        <w:t xml:space="preserve">View </w:t>
      </w:r>
      <w:r w:rsidRPr="008D0611">
        <w:rPr>
          <w:color w:val="000000"/>
        </w:rPr>
        <w:t xml:space="preserve">view)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    </w:t>
      </w:r>
      <w:r w:rsidRPr="008D0611">
        <w:t xml:space="preserve">String content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</w:t>
      </w:r>
      <w:r w:rsidRPr="008D0611">
        <w:rPr>
          <w:color w:val="660E7A"/>
        </w:rPr>
        <w:t>position</w:t>
      </w:r>
      <w:r w:rsidRPr="008D0611">
        <w:rPr>
          <w:color w:val="000000"/>
        </w:rPr>
        <w:t>).getName();</w:t>
      </w:r>
      <w:r w:rsidRPr="008D0611">
        <w:rPr>
          <w:color w:val="000000"/>
        </w:rPr>
        <w:br/>
        <w:t xml:space="preserve">                </w:t>
      </w:r>
      <w:r w:rsidRPr="008D0611">
        <w:t>Toast</w:t>
      </w:r>
      <w:r w:rsidRPr="008D0611">
        <w:rPr>
          <w:color w:val="000000"/>
        </w:rPr>
        <w:t>.</w:t>
      </w:r>
      <w:r w:rsidRPr="008D0611">
        <w:t>makeText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</w:t>
      </w:r>
      <w:r w:rsidRPr="008D0611">
        <w:t>content</w:t>
      </w:r>
      <w:r w:rsidRPr="008D0611">
        <w:rPr>
          <w:color w:val="000000"/>
        </w:rPr>
        <w:t>,</w:t>
      </w:r>
      <w:r w:rsidRPr="008D0611">
        <w:t>Toast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LENGTH_SHORT</w:t>
      </w:r>
      <w:r w:rsidRPr="008D0611">
        <w:rPr>
          <w:color w:val="000000"/>
        </w:rPr>
        <w:t>).show();</w:t>
      </w:r>
      <w:r w:rsidRPr="008D0611">
        <w:rPr>
          <w:color w:val="000000"/>
        </w:rPr>
        <w:br/>
        <w:t xml:space="preserve">        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 xml:space="preserve">        }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显示图片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Glide</w:t>
      </w:r>
      <w:r w:rsidRPr="008D0611">
        <w:rPr>
          <w:color w:val="000000"/>
        </w:rPr>
        <w:t>.</w:t>
      </w:r>
      <w:r w:rsidRPr="008D0611">
        <w:t>with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)</w:t>
      </w:r>
      <w:r w:rsidRPr="008D0611">
        <w:rPr>
          <w:color w:val="000000"/>
        </w:rPr>
        <w:br/>
        <w:t xml:space="preserve">                .load(</w:t>
      </w:r>
      <w:r w:rsidRPr="008D0611">
        <w:t>Constants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BASE_URL_IMAGE</w:t>
      </w:r>
      <w:r w:rsidRPr="008D0611">
        <w:rPr>
          <w:color w:val="000000"/>
        </w:rPr>
        <w:t>+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.get(position).getIcon_url())</w:t>
      </w:r>
      <w:r w:rsidRPr="008D0611">
        <w:rPr>
          <w:color w:val="000000"/>
        </w:rPr>
        <w:br/>
        <w:t xml:space="preserve">                .into(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添加到容器中</w:t>
      </w:r>
      <w:r w:rsidRPr="008D0611">
        <w:rPr>
          <w:i/>
          <w:color w:val="058011"/>
        </w:rPr>
        <w:t>(ViewPage</w:t>
      </w:r>
      <w:r w:rsidRPr="008D0611">
        <w:rPr>
          <w:rFonts w:hAnsi="宋体" w:hint="eastAsia"/>
          <w:i/>
          <w:color w:val="058011"/>
        </w:rPr>
        <w:t>自身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    </w:t>
      </w:r>
      <w:r w:rsidRPr="008D0611">
        <w:rPr>
          <w:color w:val="000000"/>
        </w:rPr>
        <w:t>container.addView(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t>img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destroyItem(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int </w:t>
      </w:r>
      <w:r w:rsidRPr="008D0611">
        <w:rPr>
          <w:color w:val="000000"/>
        </w:rPr>
        <w:t xml:space="preserve">position,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color w:val="000000"/>
        </w:rPr>
        <w:t>container.removeView((</w:t>
      </w:r>
      <w:r w:rsidRPr="008D0611">
        <w:t>View</w:t>
      </w:r>
      <w:r w:rsidRPr="008D0611">
        <w:rPr>
          <w:color w:val="000000"/>
        </w:rPr>
        <w:t>) object);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2D2949" w:rsidP="002D2949">
      <w:pPr>
        <w:pStyle w:val="5"/>
      </w:pPr>
      <w:r>
        <w:t>A</w:t>
      </w:r>
      <w:r>
        <w:rPr>
          <w:rFonts w:hint="eastAsia"/>
        </w:rPr>
        <w:t>ct_</w:t>
      </w:r>
      <w:r>
        <w:t>item.xml</w:t>
      </w:r>
    </w:p>
    <w:p w:rsidR="002D2949" w:rsidRPr="002D2949" w:rsidRDefault="002D2949" w:rsidP="002D2949">
      <w:pPr>
        <w:pStyle w:val="af8"/>
        <w:rPr>
          <w:color w:val="000000"/>
        </w:rPr>
      </w:pPr>
      <w:r w:rsidRPr="002D2949">
        <w:rPr>
          <w:i/>
          <w:color w:val="000000"/>
        </w:rPr>
        <w:t>&lt;?</w:t>
      </w:r>
      <w:r w:rsidRPr="002D2949">
        <w:rPr>
          <w:color w:val="0000FF"/>
        </w:rPr>
        <w:t>xml version=</w:t>
      </w:r>
      <w:r w:rsidRPr="002D2949">
        <w:t xml:space="preserve">"1.0" </w:t>
      </w:r>
      <w:r w:rsidRPr="002D2949">
        <w:rPr>
          <w:color w:val="0000FF"/>
        </w:rPr>
        <w:t>encoding=</w:t>
      </w:r>
      <w:r w:rsidRPr="002D2949">
        <w:t>"utf-8"</w:t>
      </w:r>
      <w:r w:rsidRPr="002D2949">
        <w:rPr>
          <w:i/>
          <w:color w:val="000000"/>
        </w:rPr>
        <w:t>?&gt;</w:t>
      </w:r>
      <w:r w:rsidRPr="002D2949">
        <w:rPr>
          <w:i/>
          <w:color w:val="000000"/>
        </w:rPr>
        <w:br/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 xml:space="preserve">FrameLayout </w:t>
      </w:r>
      <w:r w:rsidRPr="002D2949">
        <w:rPr>
          <w:color w:val="0000FF"/>
        </w:rPr>
        <w:t>xmlns:</w:t>
      </w:r>
      <w:r w:rsidRPr="002D2949">
        <w:rPr>
          <w:color w:val="660E7A"/>
        </w:rPr>
        <w:t>android</w:t>
      </w:r>
      <w:r w:rsidRPr="002D2949">
        <w:rPr>
          <w:color w:val="0000FF"/>
        </w:rPr>
        <w:t>=</w:t>
      </w:r>
      <w:r w:rsidRPr="002D2949">
        <w:t>"http://schemas.android.com/apk/res/android"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>"true"</w:t>
      </w:r>
      <w:r w:rsidRPr="002D2949">
        <w:rPr>
          <w:color w:val="000000"/>
        </w:rPr>
        <w:t>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 xml:space="preserve">    </w:t>
      </w:r>
      <w:r w:rsidRPr="002D2949">
        <w:rPr>
          <w:i/>
          <w:color w:val="808080"/>
        </w:rPr>
        <w:t>&lt;!--clipChildren</w:t>
      </w:r>
      <w:r w:rsidRPr="002D2949">
        <w:rPr>
          <w:rFonts w:hAnsi="宋体" w:hint="eastAsia"/>
          <w:i/>
          <w:color w:val="808080"/>
        </w:rPr>
        <w:t>中间大小</w:t>
      </w:r>
      <w:r w:rsidRPr="002D2949">
        <w:rPr>
          <w:i/>
          <w:color w:val="808080"/>
        </w:rPr>
        <w:t>--&gt;</w:t>
      </w:r>
      <w:r w:rsidRPr="002D2949">
        <w:rPr>
          <w:i/>
          <w:color w:val="808080"/>
        </w:rPr>
        <w:br/>
      </w:r>
      <w:r w:rsidRPr="002D2949">
        <w:rPr>
          <w:i/>
          <w:color w:val="808080"/>
        </w:rPr>
        <w:br/>
        <w:t xml:space="preserve">    </w:t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>android.support.v4.view.ViewPager</w:t>
      </w:r>
      <w:r w:rsidRPr="002D2949">
        <w:rPr>
          <w:b/>
          <w:bCs/>
          <w:color w:val="000080"/>
        </w:rPr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:id=</w:t>
      </w:r>
      <w:r w:rsidRPr="002D2949">
        <w:t>"@+id/act_viewpager"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"120dp"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:layout_gravity=</w:t>
      </w:r>
      <w:r w:rsidRPr="002D2949">
        <w:t>"center"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 xml:space="preserve">"true" </w:t>
      </w:r>
      <w:r w:rsidRPr="002D2949">
        <w:rPr>
          <w:color w:val="000000"/>
        </w:rPr>
        <w:t>/&gt;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>&lt;/</w:t>
      </w:r>
      <w:r w:rsidRPr="002D2949">
        <w:rPr>
          <w:b/>
          <w:bCs/>
          <w:color w:val="000080"/>
        </w:rPr>
        <w:t>FrameLayout</w:t>
      </w:r>
      <w:r w:rsidRPr="002D2949">
        <w:rPr>
          <w:color w:val="000000"/>
        </w:rPr>
        <w:t>&gt;</w:t>
      </w:r>
    </w:p>
    <w:p w:rsidR="002D2949" w:rsidRDefault="008A4FD3" w:rsidP="008A4FD3">
      <w:pPr>
        <w:pStyle w:val="5"/>
      </w:pPr>
      <w:r>
        <w:rPr>
          <w:rFonts w:hint="eastAsia"/>
        </w:rPr>
        <w:t>ViewPager</w:t>
      </w:r>
      <w:r>
        <w:rPr>
          <w:rFonts w:hint="eastAsia"/>
        </w:rPr>
        <w:t>第三方</w:t>
      </w:r>
      <w:r>
        <w:t>美化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添加依赖</w:t>
      </w:r>
    </w:p>
    <w:p w:rsidR="008A4FD3" w:rsidRPr="008A4FD3" w:rsidRDefault="008A4FD3" w:rsidP="008A4FD3">
      <w:pPr>
        <w:pStyle w:val="af8"/>
        <w:rPr>
          <w:color w:val="000000"/>
        </w:rPr>
      </w:pPr>
      <w:r w:rsidRPr="008A4FD3">
        <w:rPr>
          <w:color w:val="000000"/>
        </w:rPr>
        <w:t xml:space="preserve">compile </w:t>
      </w:r>
      <w:r w:rsidRPr="008A4FD3">
        <w:t>'com.zhy:magic-viewpager:1.0.1'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具体使用</w:t>
      </w:r>
    </w:p>
    <w:p w:rsidR="008A4FD3" w:rsidRPr="008A4FD3" w:rsidRDefault="008A4FD3" w:rsidP="008A4FD3">
      <w:pPr>
        <w:pStyle w:val="af8"/>
        <w:rPr>
          <w:b/>
          <w:bCs/>
          <w:color w:val="FF020C"/>
        </w:rPr>
      </w:pPr>
      <w:r w:rsidRPr="008A4FD3">
        <w:rPr>
          <w:b/>
          <w:bCs/>
          <w:color w:val="000080"/>
        </w:rPr>
        <w:t xml:space="preserve">public void </w:t>
      </w:r>
      <w:r w:rsidRPr="008A4FD3">
        <w:rPr>
          <w:color w:val="FF0000"/>
        </w:rPr>
        <w:t>showData</w:t>
      </w:r>
      <w:r w:rsidRPr="008A4FD3">
        <w:t>(</w:t>
      </w:r>
      <w:r w:rsidRPr="008A4FD3">
        <w:rPr>
          <w:b/>
          <w:bCs/>
          <w:color w:val="000080"/>
        </w:rPr>
        <w:t xml:space="preserve">final </w:t>
      </w:r>
      <w:r w:rsidRPr="008A4FD3">
        <w:t>List&lt;</w:t>
      </w:r>
      <w:r w:rsidRPr="008A4FD3">
        <w:rPr>
          <w:color w:val="221FFF"/>
        </w:rPr>
        <w:t>ResultBeanData.ResultBean.ActInfoBean</w:t>
      </w:r>
      <w:r w:rsidRPr="008A4FD3">
        <w:t xml:space="preserve">&gt; act_info) </w:t>
      </w:r>
      <w:r w:rsidRPr="008A4FD3">
        <w:rPr>
          <w:b/>
          <w:bCs/>
          <w:color w:val="FF020C"/>
        </w:rPr>
        <w:t>{</w:t>
      </w:r>
      <w:r w:rsidRPr="008A4FD3">
        <w:rPr>
          <w:b/>
          <w:bCs/>
          <w:color w:val="FF020C"/>
        </w:rPr>
        <w:br/>
        <w:t xml:space="preserve">    </w:t>
      </w:r>
      <w:r w:rsidRPr="008A4FD3">
        <w:rPr>
          <w:b/>
          <w:bCs/>
          <w:color w:val="660E7A"/>
        </w:rPr>
        <w:t xml:space="preserve">adapter </w:t>
      </w:r>
      <w:r w:rsidRPr="008A4FD3">
        <w:t xml:space="preserve">= </w:t>
      </w:r>
      <w:r w:rsidRPr="008A4FD3">
        <w:rPr>
          <w:b/>
          <w:bCs/>
          <w:color w:val="000080"/>
        </w:rPr>
        <w:t xml:space="preserve">new </w:t>
      </w:r>
      <w:r w:rsidRPr="008A4FD3">
        <w:t>ActAdapter(</w:t>
      </w:r>
      <w:r w:rsidRPr="008A4FD3">
        <w:rPr>
          <w:b/>
          <w:bCs/>
          <w:color w:val="660E7A"/>
        </w:rPr>
        <w:t>context</w:t>
      </w:r>
      <w:r w:rsidRPr="008A4FD3">
        <w:t>,act_info);</w:t>
      </w:r>
      <w:r>
        <w:tab/>
      </w:r>
      <w:r>
        <w:tab/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数据已到位，设置适配器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.setAdapter(</w:t>
      </w:r>
      <w:r w:rsidRPr="008A4FD3">
        <w:rPr>
          <w:b/>
          <w:bCs/>
          <w:color w:val="660E7A"/>
        </w:rPr>
        <w:t>adapter</w:t>
      </w:r>
      <w:r w:rsidRPr="008A4FD3">
        <w:t>);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.setPadding(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>
        <w:t>);</w:t>
      </w:r>
      <w:r w:rsidRPr="008A4FD3">
        <w:br/>
        <w:t xml:space="preserve">    </w:t>
      </w:r>
      <w:r w:rsidRPr="008A4FD3">
        <w:rPr>
          <w:i/>
          <w:color w:val="058011"/>
        </w:rPr>
        <w:t>// ViewPager</w:t>
      </w:r>
      <w:r w:rsidRPr="008A4FD3">
        <w:rPr>
          <w:rFonts w:hAnsi="宋体" w:hint="eastAsia"/>
          <w:i/>
          <w:color w:val="058011"/>
        </w:rPr>
        <w:t>第三方美化</w:t>
      </w:r>
      <w:r w:rsidRPr="008A4FD3">
        <w:rPr>
          <w:rFonts w:hAnsi="宋体" w:hint="eastAsia"/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.setOffscreenPageLimit(</w:t>
      </w:r>
      <w:r w:rsidRPr="008A4FD3">
        <w:rPr>
          <w:color w:val="0000FF"/>
        </w:rPr>
        <w:t>3</w:t>
      </w:r>
      <w:r w:rsidRPr="008A4FD3">
        <w:t xml:space="preserve">); </w:t>
      </w:r>
      <w:r>
        <w:tab/>
      </w:r>
      <w:r>
        <w:tab/>
      </w:r>
      <w:r w:rsidRPr="008A4FD3">
        <w:rPr>
          <w:i/>
          <w:color w:val="058011"/>
        </w:rPr>
        <w:t>// &gt;=3</w:t>
      </w:r>
      <w:r w:rsidRPr="008A4FD3">
        <w:rPr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.setPageTransformer(</w:t>
      </w:r>
      <w:r w:rsidRPr="008A4FD3">
        <w:rPr>
          <w:b/>
          <w:bCs/>
          <w:color w:val="000080"/>
        </w:rPr>
        <w:t>true</w:t>
      </w:r>
      <w:r w:rsidRPr="008A4FD3">
        <w:t xml:space="preserve">, </w:t>
      </w:r>
      <w:r w:rsidRPr="008A4FD3">
        <w:rPr>
          <w:b/>
          <w:bCs/>
          <w:color w:val="000080"/>
        </w:rPr>
        <w:t xml:space="preserve">new </w:t>
      </w:r>
      <w:r w:rsidRPr="008A4FD3">
        <w:t xml:space="preserve">RotateDownPageTransformer());    </w:t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扇形</w:t>
      </w:r>
      <w:r w:rsidRPr="008A4FD3">
        <w:rPr>
          <w:rFonts w:hAnsi="宋体" w:hint="eastAsia"/>
          <w:i/>
          <w:color w:val="058011"/>
        </w:rPr>
        <w:br/>
      </w:r>
      <w:r w:rsidRPr="008A4FD3">
        <w:rPr>
          <w:b/>
          <w:bCs/>
          <w:color w:val="FF020C"/>
        </w:rPr>
        <w:t>}</w:t>
      </w:r>
    </w:p>
    <w:p w:rsidR="008A4FD3" w:rsidRDefault="00DE299F" w:rsidP="00DE299F">
      <w:pPr>
        <w:pStyle w:val="4"/>
      </w:pPr>
      <w:r>
        <w:rPr>
          <w:rFonts w:hint="eastAsia"/>
        </w:rPr>
        <w:lastRenderedPageBreak/>
        <w:t>秒杀</w:t>
      </w:r>
      <w:r>
        <w:t>适配器</w:t>
      </w:r>
      <w:r>
        <w:rPr>
          <w:rFonts w:hint="eastAsia"/>
        </w:rPr>
        <w:t>(</w:t>
      </w:r>
      <w:r>
        <w:t>Seckill</w:t>
      </w:r>
      <w:r>
        <w:rPr>
          <w:rFonts w:hint="eastAsia"/>
        </w:rPr>
        <w:t>)</w:t>
      </w:r>
    </w:p>
    <w:p w:rsidR="0062080B" w:rsidRDefault="0062080B" w:rsidP="0062080B">
      <w:pPr>
        <w:pStyle w:val="5"/>
      </w:pPr>
      <w:r w:rsidRPr="0062080B">
        <w:t>onCreateViewHolder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color w:val="000080"/>
        </w:rPr>
        <w:t xml:space="preserve">if </w:t>
      </w:r>
      <w:r w:rsidRPr="0062080B">
        <w:t xml:space="preserve">(viewType == </w:t>
      </w:r>
      <w:r w:rsidRPr="0062080B">
        <w:rPr>
          <w:i/>
          <w:color w:val="660E7A"/>
        </w:rPr>
        <w:t>SECKILL</w:t>
      </w:r>
      <w:r w:rsidRPr="0062080B">
        <w:t xml:space="preserve">) </w:t>
      </w:r>
      <w:r w:rsidRPr="0062080B">
        <w:rPr>
          <w:color w:val="FF020C"/>
        </w:rPr>
        <w:t>{</w:t>
      </w:r>
      <w:r w:rsidRPr="0062080B">
        <w:rPr>
          <w:color w:val="FF020C"/>
        </w:rPr>
        <w:br/>
        <w:t xml:space="preserve">    </w:t>
      </w:r>
      <w:r w:rsidRPr="0062080B">
        <w:rPr>
          <w:color w:val="000080"/>
        </w:rPr>
        <w:t xml:space="preserve">return new  </w:t>
      </w:r>
      <w:r w:rsidRPr="0062080B">
        <w:t>SeckillViewHolder(</w:t>
      </w:r>
      <w:r w:rsidRPr="0062080B">
        <w:rPr>
          <w:color w:val="660E7A"/>
        </w:rPr>
        <w:t>context</w:t>
      </w:r>
      <w:r w:rsidRPr="0062080B">
        <w:t>,</w:t>
      </w:r>
      <w:r w:rsidRPr="0062080B">
        <w:rPr>
          <w:color w:val="660E7A"/>
        </w:rPr>
        <w:t>layoutInflater</w:t>
      </w:r>
      <w:r w:rsidRPr="0062080B">
        <w:t>.inflate(</w:t>
      </w:r>
      <w:r w:rsidRPr="0062080B">
        <w:rPr>
          <w:color w:val="221FFF"/>
        </w:rPr>
        <w:t>R.layout</w:t>
      </w:r>
      <w:r w:rsidRPr="0062080B">
        <w:t>.</w:t>
      </w:r>
      <w:r w:rsidRPr="0062080B">
        <w:rPr>
          <w:i/>
          <w:color w:val="660E7A"/>
        </w:rPr>
        <w:t>seckill_item</w:t>
      </w:r>
      <w:r w:rsidRPr="0062080B">
        <w:t>,</w:t>
      </w:r>
      <w:r w:rsidRPr="0062080B">
        <w:rPr>
          <w:color w:val="000080"/>
        </w:rPr>
        <w:t>null</w:t>
      </w:r>
      <w:r w:rsidRPr="0062080B">
        <w:t>));</w:t>
      </w:r>
      <w:r w:rsidRPr="0062080B">
        <w:br/>
      </w:r>
      <w:r w:rsidRPr="0062080B">
        <w:rPr>
          <w:color w:val="FF020C"/>
        </w:rPr>
        <w:t>}</w:t>
      </w:r>
    </w:p>
    <w:p w:rsidR="0062080B" w:rsidRDefault="0062080B" w:rsidP="0062080B">
      <w:pPr>
        <w:pStyle w:val="5"/>
      </w:pPr>
      <w:r w:rsidRPr="0062080B">
        <w:t>onBindViewHolder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b/>
          <w:bCs/>
          <w:color w:val="000080"/>
        </w:rPr>
        <w:t xml:space="preserve">if </w:t>
      </w:r>
      <w:r w:rsidRPr="0062080B">
        <w:t xml:space="preserve">(getItemViewType(position) == </w:t>
      </w:r>
      <w:r w:rsidRPr="0062080B">
        <w:rPr>
          <w:b/>
          <w:bCs/>
          <w:i/>
          <w:color w:val="660E7A"/>
        </w:rPr>
        <w:t>SECKILL</w:t>
      </w:r>
      <w:r w:rsidRPr="0062080B">
        <w:t xml:space="preserve">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color w:val="221FFF"/>
        </w:rPr>
        <w:t xml:space="preserve">SeckillViewHolder seckillViewHolder </w:t>
      </w:r>
      <w:r w:rsidRPr="0062080B">
        <w:t>= (</w:t>
      </w:r>
      <w:r w:rsidRPr="0062080B">
        <w:rPr>
          <w:color w:val="221FFF"/>
        </w:rPr>
        <w:t>SeckillViewHolder</w:t>
      </w:r>
      <w:r w:rsidRPr="0062080B">
        <w:t>) holder;</w:t>
      </w:r>
      <w:r w:rsidRPr="0062080B">
        <w:br/>
        <w:t xml:space="preserve">    </w:t>
      </w:r>
      <w:r w:rsidRPr="0062080B">
        <w:rPr>
          <w:color w:val="221FFF"/>
        </w:rPr>
        <w:t>seckillViewHolder</w:t>
      </w:r>
      <w:r w:rsidRPr="0062080B">
        <w:t>.showData(</w:t>
      </w:r>
      <w:r w:rsidRPr="0062080B">
        <w:rPr>
          <w:b/>
          <w:bCs/>
          <w:color w:val="660E7A"/>
        </w:rPr>
        <w:t>resultBean</w:t>
      </w:r>
      <w:r w:rsidRPr="0062080B">
        <w:t>.getSeckill_info());</w:t>
      </w:r>
      <w:r w:rsidRPr="0062080B">
        <w:br/>
      </w:r>
      <w:r w:rsidRPr="0062080B">
        <w:rPr>
          <w:b/>
          <w:bCs/>
          <w:color w:val="FF020C"/>
        </w:rPr>
        <w:t>}</w:t>
      </w:r>
    </w:p>
    <w:p w:rsidR="0062080B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 w:rsidR="0062080B">
        <w:rPr>
          <w:rFonts w:hint="eastAsia"/>
        </w:rPr>
        <w:t>实现类</w:t>
      </w:r>
    </w:p>
    <w:p w:rsidR="0062080B" w:rsidRDefault="0062080B" w:rsidP="0062080B">
      <w:pPr>
        <w:pStyle w:val="af8"/>
        <w:rPr>
          <w:b/>
          <w:bCs/>
          <w:color w:val="000080"/>
        </w:rPr>
      </w:pP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秒杀</w:t>
      </w:r>
      <w:r w:rsidRPr="0062080B">
        <w:rPr>
          <w:i/>
          <w:color w:val="058011"/>
        </w:rPr>
        <w:t>viewHolder</w:t>
      </w:r>
      <w:r w:rsidRPr="0062080B">
        <w:rPr>
          <w:i/>
          <w:color w:val="058011"/>
        </w:rPr>
        <w:br/>
      </w:r>
      <w:r w:rsidRPr="0062080B">
        <w:rPr>
          <w:b/>
          <w:bCs/>
          <w:color w:val="000080"/>
        </w:rPr>
        <w:t xml:space="preserve">private class </w:t>
      </w:r>
      <w:r w:rsidRPr="0062080B">
        <w:t xml:space="preserve">SeckillViewHolder </w:t>
      </w:r>
      <w:r w:rsidRPr="0062080B">
        <w:rPr>
          <w:b/>
          <w:bCs/>
          <w:color w:val="000080"/>
        </w:rPr>
        <w:t xml:space="preserve">extends </w:t>
      </w:r>
      <w:r w:rsidRPr="0062080B">
        <w:t xml:space="preserve">RecyclerView.ViewHolder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private final </w:t>
      </w:r>
      <w:r w:rsidRPr="0062080B">
        <w:t xml:space="preserve">Context 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TextView </w:t>
      </w:r>
      <w:r w:rsidRPr="0062080B">
        <w:rPr>
          <w:b/>
          <w:bCs/>
          <w:color w:val="660E7A"/>
        </w:rPr>
        <w:t>tv_time_seckill</w:t>
      </w:r>
      <w:r w:rsidRPr="0062080B">
        <w:rPr>
          <w:color w:val="000000"/>
        </w:rPr>
        <w:t>,</w:t>
      </w:r>
      <w:r w:rsidRPr="0062080B">
        <w:rPr>
          <w:b/>
          <w:bCs/>
          <w:color w:val="660E7A"/>
        </w:rPr>
        <w:t>tv_more_seckill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RecyclerView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SeckillAdapter 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public </w:t>
      </w:r>
      <w:r w:rsidRPr="0062080B">
        <w:t>SeckillViewHolder</w:t>
      </w:r>
      <w:r w:rsidRPr="0062080B">
        <w:rPr>
          <w:color w:val="000000"/>
        </w:rPr>
        <w:t>(</w:t>
      </w:r>
      <w:r w:rsidRPr="0062080B">
        <w:t xml:space="preserve">Context </w:t>
      </w:r>
      <w:r w:rsidRPr="0062080B">
        <w:rPr>
          <w:color w:val="000000"/>
        </w:rPr>
        <w:t xml:space="preserve">context, </w:t>
      </w:r>
      <w:r w:rsidRPr="0062080B">
        <w:t xml:space="preserve">View </w:t>
      </w:r>
      <w:r w:rsidRPr="0062080B">
        <w:rPr>
          <w:color w:val="000000"/>
        </w:rPr>
        <w:t xml:space="preserve">itemView)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b/>
          <w:bCs/>
          <w:color w:val="000080"/>
        </w:rPr>
        <w:t>super</w:t>
      </w:r>
      <w:r w:rsidRPr="0062080B">
        <w:rPr>
          <w:color w:val="000000"/>
        </w:rPr>
        <w:t>(itemView);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000080"/>
        </w:rPr>
        <w:t>this</w:t>
      </w:r>
      <w:r w:rsidRPr="0062080B">
        <w:rPr>
          <w:color w:val="000000"/>
        </w:rPr>
        <w:t>.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=context;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tv_time_seckill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tv_time_seckill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tv_more_seckill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tv_more_seckill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rv_seckill </w:t>
      </w:r>
      <w:r w:rsidRPr="0062080B">
        <w:rPr>
          <w:color w:val="000000"/>
        </w:rPr>
        <w:t>= (</w:t>
      </w:r>
      <w:r w:rsidRPr="0062080B">
        <w:t>RecyclerView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rv_seckill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public void </w:t>
      </w:r>
      <w:r w:rsidRPr="0062080B">
        <w:rPr>
          <w:color w:val="000000"/>
        </w:rPr>
        <w:t>showData(</w:t>
      </w:r>
      <w:r w:rsidRPr="0062080B">
        <w:rPr>
          <w:b/>
          <w:bCs/>
          <w:color w:val="000080"/>
        </w:rPr>
        <w:t xml:space="preserve">final </w:t>
      </w:r>
      <w:r w:rsidRPr="0062080B">
        <w:t xml:space="preserve">ResultBeanData.ResultBean.SeckillInfoBean </w:t>
      </w:r>
      <w:r w:rsidRPr="0062080B">
        <w:rPr>
          <w:color w:val="000000"/>
        </w:rPr>
        <w:t xml:space="preserve">seckill_info)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文本和</w:t>
      </w:r>
      <w:r w:rsidRPr="0062080B">
        <w:rPr>
          <w:i/>
          <w:color w:val="058011"/>
        </w:rPr>
        <w:t>RecyclerView</w:t>
      </w:r>
      <w:r w:rsidRPr="0062080B">
        <w:rPr>
          <w:rFonts w:hAnsi="宋体" w:hint="eastAsia"/>
          <w:i/>
          <w:color w:val="058011"/>
        </w:rPr>
        <w:t>的适配器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 xml:space="preserve">adapter </w:t>
      </w:r>
      <w:r w:rsidRPr="0062080B">
        <w:rPr>
          <w:color w:val="000000"/>
        </w:rPr>
        <w:t xml:space="preserve">= </w:t>
      </w:r>
      <w:r w:rsidRPr="0062080B">
        <w:rPr>
          <w:b/>
          <w:bCs/>
          <w:color w:val="000080"/>
        </w:rPr>
        <w:t xml:space="preserve">new </w:t>
      </w:r>
      <w:r w:rsidRPr="0062080B">
        <w:rPr>
          <w:color w:val="000000"/>
        </w:rPr>
        <w:t>SeckillAdapter(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 xml:space="preserve">,seckill_info.getList());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只需传入集合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.setAdapter(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.setLayoutManager(</w:t>
      </w:r>
      <w:r w:rsidRPr="0062080B">
        <w:rPr>
          <w:b/>
          <w:bCs/>
          <w:color w:val="000080"/>
        </w:rPr>
        <w:t xml:space="preserve">new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水平正序</w:t>
      </w:r>
    </w:p>
    <w:p w:rsidR="0062080B" w:rsidRPr="0062080B" w:rsidRDefault="0062080B" w:rsidP="0062080B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Pr="0062080B">
        <w:rPr>
          <w:color w:val="000000"/>
        </w:rPr>
        <w:t>LinearLayoutManager(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,</w:t>
      </w:r>
      <w:r w:rsidRPr="0062080B">
        <w:t>LinearLayoutManager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HORIZONTAL</w:t>
      </w:r>
      <w:r w:rsidRPr="0062080B">
        <w:rPr>
          <w:color w:val="000000"/>
        </w:rPr>
        <w:t>,</w:t>
      </w:r>
      <w:r w:rsidRPr="0062080B">
        <w:rPr>
          <w:b/>
          <w:bCs/>
          <w:color w:val="000080"/>
        </w:rPr>
        <w:t>false</w:t>
      </w:r>
      <w:r w:rsidRPr="0062080B">
        <w:rPr>
          <w:color w:val="000000"/>
        </w:rPr>
        <w:t xml:space="preserve">)); </w:t>
      </w:r>
      <w:r w:rsidRPr="0062080B">
        <w:rPr>
          <w:rFonts w:hAnsi="宋体" w:hint="eastAsia"/>
          <w:i/>
          <w:color w:val="058011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  <w:t>}</w:t>
      </w:r>
    </w:p>
    <w:p w:rsidR="00CF61E5" w:rsidRPr="00E36FEF" w:rsidRDefault="0062080B" w:rsidP="00CF61E5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适配器</w:t>
      </w:r>
      <w:r w:rsidR="00CF61E5">
        <w:rPr>
          <w:rFonts w:hint="eastAsia"/>
        </w:rPr>
        <w:t>(</w:t>
      </w:r>
      <w:r w:rsidR="00CF61E5" w:rsidRPr="00CF61E5">
        <w:t>RecyclerView</w:t>
      </w:r>
      <w:r w:rsidR="00CF61E5">
        <w:rPr>
          <w:rFonts w:hint="eastAsia"/>
        </w:rPr>
        <w:t>单一</w:t>
      </w:r>
      <w:r w:rsidR="00CF61E5">
        <w:rPr>
          <w:rFonts w:hint="eastAsia"/>
        </w:rPr>
        <w:t>ViewHolder)</w:t>
      </w:r>
    </w:p>
    <w:p w:rsidR="00CF61E5" w:rsidRPr="00CF61E5" w:rsidRDefault="00CF61E5" w:rsidP="00CF61E5">
      <w:pPr>
        <w:pStyle w:val="af8"/>
        <w:rPr>
          <w:color w:val="000000"/>
        </w:rPr>
      </w:pPr>
      <w:r w:rsidRPr="00CF61E5">
        <w:rPr>
          <w:b/>
          <w:bCs/>
          <w:color w:val="000080"/>
        </w:rPr>
        <w:t xml:space="preserve">public class </w:t>
      </w:r>
      <w:r w:rsidRPr="00CF61E5">
        <w:t xml:space="preserve">SeckillAdapter </w:t>
      </w:r>
      <w:r w:rsidRPr="00CF61E5">
        <w:rPr>
          <w:b/>
          <w:bCs/>
          <w:color w:val="000080"/>
        </w:rPr>
        <w:t xml:space="preserve">extends </w:t>
      </w:r>
      <w:r w:rsidRPr="00CF61E5">
        <w:t>RecyclerView.Adapter</w:t>
      </w:r>
      <w:r w:rsidRPr="00CF61E5">
        <w:rPr>
          <w:color w:val="000000"/>
        </w:rPr>
        <w:t>&lt;</w:t>
      </w:r>
      <w:r w:rsidRPr="00CF61E5">
        <w:rPr>
          <w:color w:val="FF0000"/>
        </w:rPr>
        <w:t>SeckillAdapter</w:t>
      </w:r>
      <w:r w:rsidRPr="00CF61E5">
        <w:t>.</w:t>
      </w:r>
      <w:r w:rsidRPr="00CF61E5">
        <w:rPr>
          <w:color w:val="FF0000"/>
        </w:rPr>
        <w:t>ViewHolder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FF020C"/>
        </w:rPr>
        <w:t xml:space="preserve">{   </w:t>
      </w:r>
      <w:r w:rsidRPr="00CF61E5">
        <w:rPr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ImageView 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TextView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,</w:t>
      </w:r>
      <w:r w:rsidRPr="00CF61E5">
        <w:rPr>
          <w:b/>
          <w:bCs/>
          <w:color w:val="660E7A"/>
        </w:rPr>
        <w:t>tv_origin_price</w:t>
      </w:r>
      <w:r>
        <w:rPr>
          <w:color w:val="000000"/>
        </w:rPr>
        <w:t>;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t xml:space="preserve">Context 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rPr>
          <w:color w:val="000000"/>
        </w:rPr>
        <w:t>List&lt;</w:t>
      </w:r>
      <w:r w:rsidRPr="00CF61E5">
        <w:t>ResultBeanData.ResultBean.SeckillInfoBean.ListBean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public class </w:t>
      </w:r>
      <w:r w:rsidRPr="00CF61E5">
        <w:rPr>
          <w:color w:val="FF0000"/>
        </w:rPr>
        <w:t>ViewHolder</w:t>
      </w:r>
      <w:r w:rsidRPr="00CF61E5">
        <w:t xml:space="preserve"> </w:t>
      </w:r>
      <w:r w:rsidRPr="00CF61E5">
        <w:rPr>
          <w:b/>
          <w:bCs/>
          <w:color w:val="000080"/>
        </w:rPr>
        <w:t xml:space="preserve">extends </w:t>
      </w:r>
      <w:r w:rsidRPr="00CF61E5">
        <w:t xml:space="preserve">RecyclerView.ViewHolder </w:t>
      </w:r>
      <w:r w:rsidRPr="00CF61E5">
        <w:rPr>
          <w:b/>
          <w:bCs/>
          <w:color w:val="FF020C"/>
        </w:rPr>
        <w:t xml:space="preserve">{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必须是</w:t>
      </w:r>
      <w:r>
        <w:rPr>
          <w:i/>
          <w:color w:val="058011"/>
        </w:rPr>
        <w:t>public</w:t>
      </w:r>
      <w:r w:rsidRPr="00CF61E5">
        <w:rPr>
          <w:i/>
          <w:color w:val="058011"/>
        </w:rPr>
        <w:br/>
        <w:t xml:space="preserve">        </w:t>
      </w:r>
      <w:r w:rsidRPr="00CF61E5">
        <w:rPr>
          <w:b/>
          <w:bCs/>
          <w:color w:val="000080"/>
        </w:rPr>
        <w:t xml:space="preserve">public </w:t>
      </w:r>
      <w:r w:rsidRPr="00CF61E5">
        <w:t>ViewHolder</w:t>
      </w:r>
      <w:r w:rsidRPr="00CF61E5">
        <w:rPr>
          <w:color w:val="000000"/>
        </w:rPr>
        <w:t>(</w:t>
      </w:r>
      <w:r w:rsidRPr="00CF61E5">
        <w:t xml:space="preserve">View </w:t>
      </w:r>
      <w:r w:rsidRPr="00CF61E5">
        <w:rPr>
          <w:color w:val="000000"/>
        </w:rPr>
        <w:t xml:space="preserve">itemView)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    </w:t>
      </w:r>
      <w:r w:rsidRPr="00CF61E5"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iv_figure </w:t>
      </w:r>
      <w:r w:rsidRPr="00CF61E5">
        <w:rPr>
          <w:color w:val="000000"/>
        </w:rPr>
        <w:t>= (</w:t>
      </w:r>
      <w:r w:rsidRPr="00CF61E5">
        <w:t>ImageView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tv_cover_price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tv_cover_price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tv_origin_price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tv_origin_price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 xml:space="preserve">    }</w:t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构造器</w:t>
      </w:r>
      <w:r w:rsidRPr="00CF61E5">
        <w:rPr>
          <w:rFonts w:hAnsi="宋体" w:hint="eastAsia"/>
          <w:i/>
          <w:color w:val="058011"/>
        </w:rPr>
        <w:br/>
      </w:r>
      <w:r w:rsidRPr="00CF61E5">
        <w:rPr>
          <w:rFonts w:hAnsi="宋体" w:hint="eastAsia"/>
          <w:i/>
          <w:color w:val="058011"/>
        </w:rPr>
        <w:lastRenderedPageBreak/>
        <w:t xml:space="preserve">    </w:t>
      </w:r>
      <w:r w:rsidRPr="00CF61E5">
        <w:rPr>
          <w:b/>
          <w:bCs/>
          <w:color w:val="000080"/>
          <w:sz w:val="15"/>
          <w:szCs w:val="15"/>
        </w:rPr>
        <w:t>public</w:t>
      </w:r>
      <w:r w:rsidRPr="00CF61E5">
        <w:rPr>
          <w:b/>
          <w:bCs/>
          <w:color w:val="000080"/>
        </w:rPr>
        <w:t xml:space="preserve"> </w:t>
      </w:r>
      <w:r w:rsidRPr="00CF61E5">
        <w:rPr>
          <w:sz w:val="15"/>
          <w:szCs w:val="15"/>
        </w:rPr>
        <w:t>SeckillAdapter</w:t>
      </w:r>
      <w:r w:rsidRPr="00CF61E5">
        <w:rPr>
          <w:color w:val="000000"/>
          <w:sz w:val="15"/>
          <w:szCs w:val="15"/>
        </w:rPr>
        <w:t>(</w:t>
      </w:r>
      <w:r w:rsidRPr="00CF61E5">
        <w:rPr>
          <w:sz w:val="15"/>
          <w:szCs w:val="15"/>
        </w:rPr>
        <w:t xml:space="preserve">Context </w:t>
      </w:r>
      <w:r w:rsidRPr="00CF61E5">
        <w:rPr>
          <w:color w:val="000000"/>
          <w:sz w:val="15"/>
          <w:szCs w:val="15"/>
        </w:rPr>
        <w:t>context, List&lt;</w:t>
      </w:r>
      <w:r w:rsidRPr="00CF61E5">
        <w:rPr>
          <w:sz w:val="15"/>
          <w:szCs w:val="15"/>
        </w:rPr>
        <w:t>ResultBeanData.ResultBean.SeckillInfoBean.ListBean</w:t>
      </w:r>
      <w:r w:rsidRPr="00CF61E5">
        <w:rPr>
          <w:color w:val="000000"/>
          <w:sz w:val="15"/>
          <w:szCs w:val="15"/>
        </w:rPr>
        <w:t>&gt; seckill_infoList)</w:t>
      </w:r>
      <w:r w:rsidRPr="00CF61E5">
        <w:rPr>
          <w:color w:val="000000"/>
        </w:rPr>
        <w:t xml:space="preserve">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=context;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=seckill_infoList;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</w:t>
      </w:r>
      <w:r w:rsidRPr="00CF61E5">
        <w:t xml:space="preserve">ViewHolder </w:t>
      </w:r>
      <w:r w:rsidRPr="00CF61E5">
        <w:rPr>
          <w:color w:val="000000"/>
        </w:rPr>
        <w:t>onCreateViewHolder(</w:t>
      </w:r>
      <w:r w:rsidRPr="00CF61E5">
        <w:t xml:space="preserve">ViewGroup </w:t>
      </w:r>
      <w:r w:rsidRPr="00CF61E5">
        <w:rPr>
          <w:color w:val="000000"/>
        </w:rPr>
        <w:t xml:space="preserve">parent, </w:t>
      </w:r>
      <w:r w:rsidRPr="00CF61E5">
        <w:rPr>
          <w:b/>
          <w:bCs/>
          <w:color w:val="000080"/>
        </w:rPr>
        <w:t xml:space="preserve">int </w:t>
      </w:r>
      <w:r w:rsidRPr="00CF61E5">
        <w:rPr>
          <w:color w:val="000000"/>
        </w:rPr>
        <w:t xml:space="preserve">viewType)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t xml:space="preserve">View itemView </w:t>
      </w:r>
      <w:r w:rsidRPr="00CF61E5">
        <w:rPr>
          <w:color w:val="000000"/>
        </w:rPr>
        <w:t xml:space="preserve">= </w:t>
      </w:r>
      <w:r w:rsidRPr="00CF61E5">
        <w:t>View</w:t>
      </w:r>
      <w:r w:rsidRPr="00CF61E5">
        <w:rPr>
          <w:color w:val="000000"/>
        </w:rPr>
        <w:t>.</w:t>
      </w:r>
      <w:r w:rsidRPr="00CF61E5">
        <w:t>inflate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 xml:space="preserve">, </w:t>
      </w:r>
      <w:r w:rsidRPr="00CF61E5">
        <w:t>R.layout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item_seckill</w:t>
      </w:r>
      <w:r w:rsidRPr="00CF61E5">
        <w:rPr>
          <w:color w:val="000000"/>
        </w:rPr>
        <w:t>,</w:t>
      </w:r>
      <w:r w:rsidRPr="00CF61E5">
        <w:rPr>
          <w:b/>
          <w:bCs/>
          <w:color w:val="000080"/>
        </w:rPr>
        <w:t>null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 xml:space="preserve">return new </w:t>
      </w:r>
      <w:r w:rsidRPr="00CF61E5">
        <w:rPr>
          <w:color w:val="000000"/>
        </w:rPr>
        <w:t>ViewHolder(</w:t>
      </w:r>
      <w:r w:rsidRPr="00CF61E5">
        <w:t>itemView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void </w:t>
      </w:r>
      <w:r w:rsidRPr="00CF61E5">
        <w:rPr>
          <w:color w:val="000000"/>
        </w:rPr>
        <w:t>onBindViewHolder(</w:t>
      </w:r>
      <w:r w:rsidRPr="00CF61E5">
        <w:t xml:space="preserve">ViewHolder </w:t>
      </w:r>
      <w:r w:rsidRPr="00CF61E5">
        <w:rPr>
          <w:color w:val="000000"/>
        </w:rPr>
        <w:t xml:space="preserve">holder, </w:t>
      </w:r>
      <w:r w:rsidRPr="00CF61E5">
        <w:rPr>
          <w:b/>
          <w:bCs/>
          <w:color w:val="000080"/>
        </w:rPr>
        <w:t xml:space="preserve">final int </w:t>
      </w:r>
      <w:r w:rsidRPr="00CF61E5">
        <w:rPr>
          <w:color w:val="000000"/>
        </w:rPr>
        <w:t xml:space="preserve">position)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i/>
          <w:color w:val="058011"/>
        </w:rPr>
        <w:t xml:space="preserve">// 1 </w:t>
      </w:r>
      <w:r w:rsidRPr="00CF61E5">
        <w:rPr>
          <w:rFonts w:hAnsi="宋体" w:hint="eastAsia"/>
          <w:i/>
          <w:color w:val="058011"/>
        </w:rPr>
        <w:t>根据位置得到对应数据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rPr>
          <w:b/>
          <w:bCs/>
          <w:color w:val="000080"/>
          <w:sz w:val="15"/>
          <w:szCs w:val="15"/>
        </w:rPr>
        <w:t xml:space="preserve">final </w:t>
      </w:r>
      <w:r w:rsidRPr="00CF61E5">
        <w:rPr>
          <w:sz w:val="15"/>
          <w:szCs w:val="15"/>
        </w:rPr>
        <w:t xml:space="preserve">ResultBeanData.ResultBean.SeckillInfoBean.ListBean seckill_list </w:t>
      </w:r>
      <w:r w:rsidRPr="00CF61E5">
        <w:rPr>
          <w:color w:val="000000"/>
          <w:sz w:val="15"/>
          <w:szCs w:val="15"/>
        </w:rPr>
        <w:t xml:space="preserve">= </w:t>
      </w:r>
      <w:r w:rsidRPr="00CF61E5">
        <w:rPr>
          <w:b/>
          <w:bCs/>
          <w:color w:val="660E7A"/>
          <w:sz w:val="15"/>
          <w:szCs w:val="15"/>
        </w:rPr>
        <w:t>seckill_infoList</w:t>
      </w:r>
      <w:r w:rsidRPr="00CF61E5">
        <w:rPr>
          <w:color w:val="000000"/>
          <w:sz w:val="15"/>
          <w:szCs w:val="15"/>
        </w:rPr>
        <w:t>.get(position);</w:t>
      </w:r>
      <w:r w:rsidRPr="00CF61E5">
        <w:rPr>
          <w:color w:val="000000"/>
        </w:rPr>
        <w:br/>
        <w:t xml:space="preserve">        </w:t>
      </w:r>
      <w:r w:rsidRPr="00CF61E5">
        <w:rPr>
          <w:i/>
          <w:color w:val="058011"/>
        </w:rPr>
        <w:t xml:space="preserve">// 2 </w:t>
      </w:r>
      <w:r w:rsidRPr="00CF61E5">
        <w:rPr>
          <w:rFonts w:hAnsi="宋体" w:hint="eastAsia"/>
          <w:i/>
          <w:color w:val="058011"/>
        </w:rPr>
        <w:t>绑定数据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t>Glide</w:t>
      </w:r>
      <w:r w:rsidRPr="00CF61E5">
        <w:rPr>
          <w:color w:val="000000"/>
        </w:rPr>
        <w:t>.</w:t>
      </w:r>
      <w:r w:rsidRPr="00CF61E5">
        <w:t>with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).load(</w:t>
      </w:r>
      <w:r w:rsidRPr="00CF61E5">
        <w:t>Constants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BASE_URL_IMAGE</w:t>
      </w:r>
      <w:r w:rsidRPr="00CF61E5">
        <w:rPr>
          <w:color w:val="000000"/>
        </w:rPr>
        <w:t>+</w:t>
      </w:r>
      <w:r w:rsidRPr="00CF61E5">
        <w:t>seckill_list</w:t>
      </w:r>
      <w:r w:rsidRPr="00CF61E5">
        <w:rPr>
          <w:color w:val="000000"/>
        </w:rPr>
        <w:t>.getFigure()).into(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.setText(</w:t>
      </w:r>
      <w:r w:rsidRPr="00CF61E5">
        <w:t>seckill_list</w:t>
      </w:r>
      <w:r w:rsidRPr="00CF61E5">
        <w:rPr>
          <w:color w:val="000000"/>
        </w:rPr>
        <w:t>.getCover_price());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tv_origin_price</w:t>
      </w:r>
      <w:r w:rsidRPr="00CF61E5">
        <w:rPr>
          <w:color w:val="000000"/>
        </w:rPr>
        <w:t>.setText(</w:t>
      </w:r>
      <w:r w:rsidRPr="00CF61E5">
        <w:t>seckill_list</w:t>
      </w:r>
      <w:r w:rsidR="00E7497B">
        <w:rPr>
          <w:color w:val="000000"/>
        </w:rPr>
        <w:t>.getOrigin_price());</w:t>
      </w:r>
      <w:r w:rsidR="00E7497B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int </w:t>
      </w:r>
      <w:r w:rsidRPr="00CF61E5">
        <w:rPr>
          <w:color w:val="000000"/>
        </w:rPr>
        <w:t xml:space="preserve">getItemCount()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 xml:space="preserve">return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 xml:space="preserve">.size();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得到集合大小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>}</w:t>
      </w:r>
    </w:p>
    <w:p w:rsidR="0062080B" w:rsidRDefault="00CF61E5" w:rsidP="00E7497B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Seckill</w:t>
      </w:r>
      <w:r>
        <w:rPr>
          <w:rFonts w:hint="eastAsia"/>
        </w:rPr>
        <w:t>适配器</w:t>
      </w:r>
      <w:r w:rsidR="00E7497B" w:rsidRPr="00E7497B">
        <w:t>(RecyclerView)</w:t>
      </w:r>
      <w:r w:rsidR="00E7497B">
        <w:rPr>
          <w:rFonts w:hint="eastAsia"/>
        </w:rPr>
        <w:t>适配器</w:t>
      </w:r>
    </w:p>
    <w:p w:rsidR="00E7497B" w:rsidRPr="00E7497B" w:rsidRDefault="00E7497B" w:rsidP="00E7497B">
      <w:pPr>
        <w:pStyle w:val="af8"/>
      </w:pPr>
      <w:r w:rsidRPr="00E7497B">
        <w:rPr>
          <w:b/>
          <w:bCs/>
          <w:color w:val="000080"/>
        </w:rPr>
        <w:t xml:space="preserve">public void </w:t>
      </w:r>
      <w:r w:rsidRPr="00E7497B">
        <w:t>showData(</w:t>
      </w:r>
      <w:r w:rsidRPr="00E7497B">
        <w:rPr>
          <w:b/>
          <w:bCs/>
          <w:color w:val="000080"/>
        </w:rPr>
        <w:t xml:space="preserve">final </w:t>
      </w:r>
      <w:r w:rsidRPr="00E7497B">
        <w:rPr>
          <w:color w:val="221FFF"/>
        </w:rPr>
        <w:t xml:space="preserve">ResultBeanData.ResultBean.SeckillInfoBean </w:t>
      </w:r>
      <w:r w:rsidRPr="00E7497B">
        <w:t xml:space="preserve">seckill_info) </w:t>
      </w:r>
      <w:r w:rsidRPr="00E7497B">
        <w:rPr>
          <w:b/>
          <w:bCs/>
          <w:color w:val="FF020C"/>
        </w:rPr>
        <w:t>{</w:t>
      </w:r>
      <w:r w:rsidRPr="00E7497B">
        <w:rPr>
          <w:b/>
          <w:bCs/>
          <w:color w:val="FF020C"/>
        </w:rPr>
        <w:br/>
        <w:t xml:space="preserve">    </w:t>
      </w:r>
      <w:r w:rsidRPr="00E7497B">
        <w:rPr>
          <w:b/>
          <w:bCs/>
          <w:color w:val="660E7A"/>
        </w:rPr>
        <w:t xml:space="preserve">adapter </w:t>
      </w:r>
      <w:r w:rsidRPr="00E7497B">
        <w:t xml:space="preserve">= </w:t>
      </w:r>
      <w:r w:rsidRPr="00E7497B">
        <w:rPr>
          <w:b/>
          <w:bCs/>
          <w:color w:val="000080"/>
        </w:rPr>
        <w:t xml:space="preserve">new </w:t>
      </w:r>
      <w:r w:rsidRPr="00E7497B">
        <w:t>SeckillAdapter(</w:t>
      </w:r>
      <w:r w:rsidRPr="00E7497B">
        <w:rPr>
          <w:b/>
          <w:bCs/>
          <w:color w:val="660E7A"/>
        </w:rPr>
        <w:t>context</w:t>
      </w:r>
      <w:r w:rsidRPr="00E7497B">
        <w:t xml:space="preserve">,seckill_info.getList());   </w:t>
      </w:r>
      <w:r w:rsidRPr="00E7497B">
        <w:rPr>
          <w:i/>
          <w:color w:val="058011"/>
        </w:rPr>
        <w:t xml:space="preserve">// </w:t>
      </w:r>
      <w:r w:rsidRPr="00E7497B">
        <w:rPr>
          <w:rFonts w:hAnsi="宋体" w:hint="eastAsia"/>
          <w:i/>
          <w:color w:val="058011"/>
        </w:rPr>
        <w:t>只需传入集合</w:t>
      </w:r>
      <w:r w:rsidRPr="00E7497B">
        <w:rPr>
          <w:rFonts w:hAnsi="宋体" w:hint="eastAsia"/>
          <w:i/>
          <w:color w:val="058011"/>
        </w:rPr>
        <w:br/>
        <w:t xml:space="preserve">    </w:t>
      </w:r>
      <w:r w:rsidRPr="00E7497B">
        <w:rPr>
          <w:b/>
          <w:bCs/>
          <w:color w:val="660E7A"/>
        </w:rPr>
        <w:t>rv_seckill</w:t>
      </w:r>
      <w:r w:rsidRPr="00E7497B">
        <w:t>.setAdapter(</w:t>
      </w:r>
      <w:r w:rsidRPr="00E7497B">
        <w:rPr>
          <w:b/>
          <w:bCs/>
          <w:color w:val="660E7A"/>
        </w:rPr>
        <w:t>adapter</w:t>
      </w:r>
      <w:r w:rsidRPr="00E7497B">
        <w:t>);</w:t>
      </w:r>
      <w:r w:rsidRPr="00E7497B">
        <w:br/>
        <w:t xml:space="preserve">    </w:t>
      </w:r>
      <w:r w:rsidRPr="00E7497B">
        <w:rPr>
          <w:b/>
          <w:bCs/>
          <w:color w:val="660E7A"/>
          <w:sz w:val="15"/>
          <w:szCs w:val="15"/>
        </w:rPr>
        <w:t>rv_seckill</w:t>
      </w:r>
      <w:r w:rsidRPr="00E7497B">
        <w:rPr>
          <w:sz w:val="15"/>
          <w:szCs w:val="15"/>
        </w:rPr>
        <w:t>.setLayoutManager(</w:t>
      </w:r>
      <w:r w:rsidRPr="00E7497B">
        <w:rPr>
          <w:b/>
          <w:bCs/>
          <w:color w:val="000080"/>
          <w:sz w:val="15"/>
          <w:szCs w:val="15"/>
        </w:rPr>
        <w:t xml:space="preserve">new </w:t>
      </w:r>
      <w:r w:rsidRPr="00E7497B">
        <w:rPr>
          <w:sz w:val="15"/>
          <w:szCs w:val="15"/>
        </w:rPr>
        <w:t>LinearLayoutManager(</w:t>
      </w:r>
      <w:r w:rsidRPr="00E7497B">
        <w:rPr>
          <w:b/>
          <w:bCs/>
          <w:color w:val="660E7A"/>
          <w:sz w:val="15"/>
          <w:szCs w:val="15"/>
        </w:rPr>
        <w:t>context</w:t>
      </w:r>
      <w:r w:rsidRPr="00E7497B">
        <w:rPr>
          <w:sz w:val="15"/>
          <w:szCs w:val="15"/>
        </w:rPr>
        <w:t>,</w:t>
      </w:r>
      <w:r w:rsidRPr="00E7497B">
        <w:rPr>
          <w:color w:val="221FFF"/>
          <w:sz w:val="15"/>
          <w:szCs w:val="15"/>
        </w:rPr>
        <w:t>LinearLayoutManager</w:t>
      </w:r>
      <w:r w:rsidRPr="00E7497B">
        <w:rPr>
          <w:sz w:val="15"/>
          <w:szCs w:val="15"/>
        </w:rPr>
        <w:t>.</w:t>
      </w:r>
      <w:r w:rsidRPr="00E7497B">
        <w:rPr>
          <w:b/>
          <w:bCs/>
          <w:i/>
          <w:color w:val="660E7A"/>
          <w:sz w:val="15"/>
          <w:szCs w:val="15"/>
        </w:rPr>
        <w:t>HORIZONTAL</w:t>
      </w:r>
      <w:r w:rsidRPr="00E7497B">
        <w:rPr>
          <w:sz w:val="15"/>
          <w:szCs w:val="15"/>
        </w:rPr>
        <w:t>,</w:t>
      </w:r>
      <w:r w:rsidRPr="00E7497B">
        <w:rPr>
          <w:b/>
          <w:bCs/>
          <w:color w:val="000080"/>
          <w:sz w:val="15"/>
          <w:szCs w:val="15"/>
        </w:rPr>
        <w:t>false</w:t>
      </w:r>
      <w:r w:rsidRPr="00E7497B">
        <w:rPr>
          <w:sz w:val="15"/>
          <w:szCs w:val="15"/>
        </w:rPr>
        <w:t xml:space="preserve">)); </w:t>
      </w:r>
      <w:r w:rsidRPr="00E7497B">
        <w:rPr>
          <w:i/>
          <w:color w:val="058011"/>
          <w:sz w:val="15"/>
          <w:szCs w:val="15"/>
        </w:rPr>
        <w:t xml:space="preserve">// </w:t>
      </w:r>
      <w:r w:rsidRPr="00E7497B">
        <w:rPr>
          <w:rFonts w:hAnsi="宋体" w:hint="eastAsia"/>
          <w:i/>
          <w:color w:val="058011"/>
          <w:sz w:val="15"/>
          <w:szCs w:val="15"/>
        </w:rPr>
        <w:t>水平正序</w:t>
      </w:r>
      <w:r w:rsidRPr="00E7497B">
        <w:rPr>
          <w:rFonts w:hAnsi="宋体" w:hint="eastAsia"/>
          <w:i/>
          <w:color w:val="058011"/>
        </w:rPr>
        <w:br/>
      </w:r>
      <w:r w:rsidRPr="00E7497B">
        <w:rPr>
          <w:b/>
          <w:bCs/>
          <w:color w:val="FF020C"/>
        </w:rPr>
        <w:t>}</w:t>
      </w:r>
    </w:p>
    <w:p w:rsidR="00E7497B" w:rsidRDefault="00E7497B" w:rsidP="00E7497B">
      <w:pPr>
        <w:pStyle w:val="5"/>
      </w:pPr>
      <w:r>
        <w:rPr>
          <w:rFonts w:hint="eastAsia"/>
        </w:rPr>
        <w:t>实现</w:t>
      </w:r>
      <w:r>
        <w:t>效果</w:t>
      </w:r>
    </w:p>
    <w:p w:rsidR="00E7497B" w:rsidRDefault="00A61D65" w:rsidP="00E7497B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F923ADD" wp14:editId="17E907BB">
                <wp:simplePos x="0" y="0"/>
                <wp:positionH relativeFrom="column">
                  <wp:posOffset>4684518</wp:posOffset>
                </wp:positionH>
                <wp:positionV relativeFrom="paragraph">
                  <wp:posOffset>2672633</wp:posOffset>
                </wp:positionV>
                <wp:extent cx="1303757" cy="465455"/>
                <wp:effectExtent l="0" t="0" r="10795" b="1079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65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秒杀（1.12.5）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3ADD" id="文本框 59" o:spid="_x0000_s1029" type="#_x0000_t202" style="position:absolute;left:0;text-align:left;margin-left:368.85pt;margin-top:210.45pt;width:102.65pt;height:36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" fillcolor="white [3201]" strokeweight=".5pt">
                <v:textbox>
                  <w:txbxContent>
                    <w:p w:rsidR="00601C62" w:rsidRDefault="00601C62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秒杀（1.12.5）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8A371F4" wp14:editId="51576F63">
                <wp:simplePos x="0" y="0"/>
                <wp:positionH relativeFrom="column">
                  <wp:posOffset>4690417</wp:posOffset>
                </wp:positionH>
                <wp:positionV relativeFrom="paragraph">
                  <wp:posOffset>1362976</wp:posOffset>
                </wp:positionV>
                <wp:extent cx="1291959" cy="436245"/>
                <wp:effectExtent l="0" t="0" r="22860" b="2095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1959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活动（1.12.4）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71F4" id="文本框 58" o:spid="_x0000_s1030" type="#_x0000_t202" style="position:absolute;left:0;text-align:left;margin-left:369.3pt;margin-top:107.3pt;width:101.75pt;height:34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" fillcolor="white [3201]" strokeweight=".5pt">
                <v:textbox>
                  <w:txbxContent>
                    <w:p w:rsidR="00601C62" w:rsidRDefault="00601C62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活动（1.12.4）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2590953" wp14:editId="4CC77F42">
                <wp:simplePos x="0" y="0"/>
                <wp:positionH relativeFrom="column">
                  <wp:posOffset>4696316</wp:posOffset>
                </wp:positionH>
                <wp:positionV relativeFrom="paragraph">
                  <wp:posOffset>643255</wp:posOffset>
                </wp:positionV>
                <wp:extent cx="1303757" cy="447675"/>
                <wp:effectExtent l="0" t="0" r="10795" b="2857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频道（1.12.3）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0953" id="文本框 57" o:spid="_x0000_s1031" type="#_x0000_t202" style="position:absolute;left:0;text-align:left;margin-left:369.8pt;margin-top:50.65pt;width:102.65pt;height:35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" fillcolor="white [3201]" strokeweight=".5pt">
                <v:textbox>
                  <w:txbxContent>
                    <w:p w:rsidR="00601C62" w:rsidRDefault="00601C62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频道（1.12.3）</w:t>
                      </w:r>
                    </w:p>
                  </w:txbxContent>
                </v:textbox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C69D31B" wp14:editId="22D47B44">
                <wp:simplePos x="0" y="0"/>
                <wp:positionH relativeFrom="column">
                  <wp:posOffset>4041488</wp:posOffset>
                </wp:positionH>
                <wp:positionV relativeFrom="paragraph">
                  <wp:posOffset>2920406</wp:posOffset>
                </wp:positionV>
                <wp:extent cx="607634" cy="300375"/>
                <wp:effectExtent l="0" t="38100" r="59690" b="23495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634" cy="300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67329E" id="直接箭头连接符 56" o:spid="_x0000_s1026" type="#_x0000_t32" style="position:absolute;left:0;text-align:left;margin-left:318.25pt;margin-top:229.95pt;width:47.85pt;height:23.65pt;flip:y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4047388</wp:posOffset>
                </wp:positionH>
                <wp:positionV relativeFrom="paragraph">
                  <wp:posOffset>1622548</wp:posOffset>
                </wp:positionV>
                <wp:extent cx="589812" cy="259572"/>
                <wp:effectExtent l="0" t="38100" r="58420" b="2667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812" cy="259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A832A5" id="直接箭头连接符 55" o:spid="_x0000_s1026" type="#_x0000_t32" style="position:absolute;left:0;text-align:left;margin-left:318.7pt;margin-top:127.75pt;width:46.45pt;height:20.45pt;flip:y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4023790</wp:posOffset>
                </wp:positionH>
                <wp:positionV relativeFrom="paragraph">
                  <wp:posOffset>908726</wp:posOffset>
                </wp:positionV>
                <wp:extent cx="613533" cy="253672"/>
                <wp:effectExtent l="0" t="38100" r="53340" b="3238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533" cy="253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5E575" id="直接箭头连接符 54" o:spid="_x0000_s1026" type="#_x0000_t32" style="position:absolute;left:0;text-align:left;margin-left:316.85pt;margin-top:71.55pt;width:48.3pt;height:19.95pt;flip:y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2077003</wp:posOffset>
                </wp:positionH>
                <wp:positionV relativeFrom="paragraph">
                  <wp:posOffset>755343</wp:posOffset>
                </wp:positionV>
                <wp:extent cx="2029378" cy="820010"/>
                <wp:effectExtent l="0" t="0" r="28575" b="1841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378" cy="820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935B4" id="矩形 53" o:spid="_x0000_s1026" style="position:absolute;left:0;text-align:left;margin-left:163.55pt;margin-top:59.5pt;width:159.8pt;height:64.5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" filled="f" strokecolor="red" strokeweight="2pt"/>
            </w:pict>
          </mc:Fallback>
        </mc:AlternateContent>
      </w:r>
      <w:r w:rsidR="00E36FE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2094701</wp:posOffset>
                </wp:positionH>
                <wp:positionV relativeFrom="paragraph">
                  <wp:posOffset>2277376</wp:posOffset>
                </wp:positionV>
                <wp:extent cx="2005781" cy="1120878"/>
                <wp:effectExtent l="0" t="0" r="13970" b="2222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781" cy="1120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82E046" id="矩形 52" o:spid="_x0000_s1026" style="position:absolute;left:0;text-align:left;margin-left:164.95pt;margin-top:179.3pt;width:157.95pt;height:88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" filled="f" strokecolor="red" strokeweight="2pt"/>
            </w:pict>
          </mc:Fallback>
        </mc:AlternateContent>
      </w:r>
      <w:r w:rsidR="00E7497B" w:rsidRPr="00E7497B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51" name="图片 51" descr="D:\AndroidProgram\MyShop\png\device-2016-12-06-11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6-11283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5456" w:rsidRPr="00105456" w:rsidRDefault="00D60838" w:rsidP="00105456">
      <w:pPr>
        <w:pStyle w:val="5"/>
      </w:pPr>
      <w:r>
        <w:rPr>
          <w:rFonts w:hint="eastAsia"/>
        </w:rPr>
        <w:lastRenderedPageBreak/>
        <w:t>自定义</w:t>
      </w:r>
      <w:r w:rsidRPr="00D60838">
        <w:t>RecyclerView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tem</w:t>
      </w:r>
      <w:r>
        <w:rPr>
          <w:rFonts w:hint="eastAsia"/>
        </w:rPr>
        <w:t>监听</w:t>
      </w:r>
    </w:p>
    <w:p w:rsidR="00BD3433" w:rsidRDefault="00BD3433" w:rsidP="00105456">
      <w:pPr>
        <w:pStyle w:val="a5"/>
        <w:numPr>
          <w:ilvl w:val="0"/>
          <w:numId w:val="12"/>
        </w:numPr>
        <w:ind w:firstLineChars="0"/>
      </w:pPr>
      <w:r w:rsidRPr="00BD3433">
        <w:t>RecyclerView</w:t>
      </w:r>
      <w:r>
        <w:rPr>
          <w:rFonts w:hint="eastAsia"/>
        </w:rPr>
        <w:t>没有</w:t>
      </w:r>
      <w:r>
        <w:t>点击事件，要在</w:t>
      </w:r>
      <w:r>
        <w:rPr>
          <w:rFonts w:hint="eastAsia"/>
        </w:rPr>
        <w:t>其</w:t>
      </w:r>
      <w:r>
        <w:t>适配器中设置</w:t>
      </w:r>
      <w:r w:rsidR="00105456">
        <w:rPr>
          <w:rFonts w:hint="eastAsia"/>
        </w:rPr>
        <w:t>；</w:t>
      </w:r>
    </w:p>
    <w:p w:rsidR="00105456" w:rsidRDefault="00105456" w:rsidP="00105456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eckill_item.xml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原例</w:t>
      </w:r>
      <w:r w:rsidRPr="00105456">
        <w:rPr>
          <w:rFonts w:hint="eastAsia"/>
        </w:rPr>
        <w:t>宽度为380dp导致横向图片的最后一张只能显示半张</w:t>
      </w:r>
      <w:r>
        <w:rPr>
          <w:rFonts w:hint="eastAsia"/>
        </w:rPr>
        <w:t>，</w:t>
      </w:r>
      <w:r>
        <w:t>应改为</w:t>
      </w:r>
      <w:r w:rsidRPr="00105456">
        <w:t>match_parent</w:t>
      </w:r>
      <w:r>
        <w:rPr>
          <w:rFonts w:hint="eastAsia"/>
        </w:rPr>
        <w:t>。</w:t>
      </w:r>
    </w:p>
    <w:p w:rsidR="00105456" w:rsidRDefault="00105456" w:rsidP="00105456">
      <w:pPr>
        <w:pStyle w:val="a5"/>
        <w:ind w:left="420" w:firstLineChars="0" w:firstLine="0"/>
      </w:pP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定义点击事件接口</w:t>
      </w:r>
    </w:p>
    <w:p w:rsidR="00105456" w:rsidRDefault="00105456" w:rsidP="00105456">
      <w:pPr>
        <w:pStyle w:val="af8"/>
        <w:rPr>
          <w:b/>
          <w:bCs/>
          <w:color w:val="FF020C"/>
        </w:rPr>
      </w:pPr>
      <w:r w:rsidRPr="00105456">
        <w:rPr>
          <w:b/>
          <w:bCs/>
          <w:color w:val="000080"/>
        </w:rPr>
        <w:t xml:space="preserve">public interface </w:t>
      </w:r>
      <w:r w:rsidRPr="00105456">
        <w:t xml:space="preserve">OnSeckillRecyclerView </w:t>
      </w:r>
      <w:r w:rsidRPr="00105456">
        <w:rPr>
          <w:b/>
          <w:bCs/>
          <w:color w:val="FF020C"/>
        </w:rPr>
        <w:t>{</w:t>
      </w:r>
    </w:p>
    <w:p w:rsidR="00105456" w:rsidRDefault="00105456" w:rsidP="00105456">
      <w:pPr>
        <w:pStyle w:val="af8"/>
        <w:ind w:firstLine="420"/>
      </w:pPr>
      <w:r w:rsidRPr="00105456">
        <w:rPr>
          <w:i/>
          <w:color w:val="058011"/>
        </w:rPr>
        <w:t xml:space="preserve">// </w:t>
      </w:r>
      <w:r w:rsidRPr="00105456">
        <w:rPr>
          <w:rFonts w:hAnsi="宋体" w:hint="eastAsia"/>
          <w:i/>
          <w:color w:val="058011"/>
        </w:rPr>
        <w:t>某条被点击的时候回调</w:t>
      </w:r>
      <w:r>
        <w:rPr>
          <w:rFonts w:hAnsi="宋体" w:hint="eastAsia"/>
          <w:i/>
          <w:color w:val="058011"/>
        </w:rPr>
        <w:t>，</w:t>
      </w:r>
      <w:r>
        <w:rPr>
          <w:rFonts w:hAnsi="宋体"/>
          <w:i/>
          <w:color w:val="058011"/>
        </w:rPr>
        <w:t>右边为传入参数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 xml:space="preserve">void </w:t>
      </w:r>
      <w:r w:rsidRPr="00105456">
        <w:t>onItemClick(</w:t>
      </w:r>
      <w:r w:rsidRPr="00105456">
        <w:rPr>
          <w:b/>
          <w:bCs/>
          <w:color w:val="000080"/>
        </w:rPr>
        <w:t xml:space="preserve">int </w:t>
      </w:r>
      <w:r w:rsidRPr="00105456">
        <w:t>position,</w:t>
      </w:r>
      <w:r>
        <w:t xml:space="preserve"> </w:t>
      </w:r>
      <w:r w:rsidRPr="00105456">
        <w:t>List&lt;</w:t>
      </w:r>
      <w:r w:rsidRPr="00105456">
        <w:rPr>
          <w:color w:val="221FFF"/>
        </w:rPr>
        <w:t>ResultBeanData.ResultBean.SeckillInfoBean.ListBean</w:t>
      </w:r>
      <w:r w:rsidRPr="00105456">
        <w:t>&gt;</w:t>
      </w:r>
    </w:p>
    <w:p w:rsidR="00105456" w:rsidRPr="00105456" w:rsidRDefault="00105456" w:rsidP="00105456">
      <w:pPr>
        <w:pStyle w:val="af8"/>
      </w:pPr>
      <w:r w:rsidRPr="00105456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05456">
        <w:t xml:space="preserve">seckill_infoList); </w:t>
      </w:r>
      <w:r w:rsidRPr="00105456">
        <w:rPr>
          <w:rFonts w:hAnsi="宋体" w:hint="eastAsia"/>
          <w:i/>
          <w:color w:val="058011"/>
        </w:rPr>
        <w:br/>
      </w:r>
      <w:r w:rsidRPr="00105456">
        <w:rPr>
          <w:b/>
          <w:bCs/>
          <w:color w:val="FF020C"/>
        </w:rPr>
        <w:t>}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定义接口对象</w:t>
      </w:r>
    </w:p>
    <w:p w:rsidR="00105456" w:rsidRPr="00105456" w:rsidRDefault="00105456" w:rsidP="00105456">
      <w:pPr>
        <w:pStyle w:val="af8"/>
      </w:pPr>
      <w:r w:rsidRPr="00105456">
        <w:rPr>
          <w:color w:val="000080"/>
        </w:rPr>
        <w:t xml:space="preserve">private </w:t>
      </w:r>
      <w:r w:rsidRPr="00105456">
        <w:t xml:space="preserve">OnSeckillRecyclerView </w:t>
      </w:r>
      <w:r w:rsidRPr="00105456">
        <w:rPr>
          <w:color w:val="660E7A"/>
        </w:rPr>
        <w:t>onSeckillRecyclerView</w:t>
      </w:r>
      <w:r w:rsidRPr="00105456">
        <w:t>;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setter接口对象(Alt+Insert)</w:t>
      </w:r>
    </w:p>
    <w:p w:rsidR="00105456" w:rsidRPr="00105456" w:rsidRDefault="00105456" w:rsidP="00105456">
      <w:pPr>
        <w:pStyle w:val="af8"/>
      </w:pPr>
      <w:r w:rsidRPr="00105456">
        <w:rPr>
          <w:b/>
          <w:bCs/>
          <w:color w:val="000080"/>
        </w:rPr>
        <w:t xml:space="preserve">public void </w:t>
      </w:r>
      <w:r w:rsidRPr="00105456">
        <w:t xml:space="preserve">setOnSeckillRecyclerView(OnSeckillRecyclerView onSeckillRecyclerView) </w:t>
      </w:r>
      <w:r w:rsidRPr="00105456">
        <w:rPr>
          <w:b/>
          <w:bCs/>
          <w:color w:val="FF020C"/>
        </w:rPr>
        <w:t>{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>this</w:t>
      </w:r>
      <w:r w:rsidRPr="00105456">
        <w:t>.</w:t>
      </w:r>
      <w:r w:rsidRPr="00105456">
        <w:rPr>
          <w:b/>
          <w:bCs/>
          <w:color w:val="660E7A"/>
        </w:rPr>
        <w:t xml:space="preserve">onSeckillRecyclerView </w:t>
      </w:r>
      <w:r w:rsidRPr="00105456">
        <w:t>= onSeckillRecyclerView;</w:t>
      </w:r>
      <w:r w:rsidRPr="00105456">
        <w:br/>
      </w:r>
      <w:r w:rsidRPr="00105456">
        <w:rPr>
          <w:b/>
          <w:bCs/>
          <w:color w:val="FF020C"/>
        </w:rPr>
        <w:t>}</w:t>
      </w:r>
    </w:p>
    <w:p w:rsidR="00105456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ViewHolder</w:t>
      </w:r>
      <w:r w:rsidRPr="00716F57">
        <w:t>(View itemView)</w:t>
      </w:r>
      <w:r>
        <w:rPr>
          <w:rFonts w:hint="eastAsia"/>
        </w:rPr>
        <w:t>中</w:t>
      </w:r>
      <w:r>
        <w:t>监听</w:t>
      </w:r>
      <w:r>
        <w:rPr>
          <w:rFonts w:hint="eastAsia"/>
        </w:rPr>
        <w:t>item</w:t>
      </w:r>
      <w:r>
        <w:t>View</w:t>
      </w:r>
    </w:p>
    <w:p w:rsidR="00716F57" w:rsidRPr="00716F57" w:rsidRDefault="00716F57" w:rsidP="00716F57">
      <w:pPr>
        <w:pStyle w:val="af8"/>
      </w:pPr>
      <w:r w:rsidRPr="00716F57">
        <w:t>itemView.setOnClickListener(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View.OnClickListener()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onClick(</w:t>
      </w:r>
      <w:r w:rsidRPr="00716F57">
        <w:rPr>
          <w:color w:val="221FFF"/>
        </w:rPr>
        <w:t xml:space="preserve">View </w:t>
      </w:r>
      <w:r w:rsidRPr="00716F57">
        <w:t xml:space="preserve">view)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</w:r>
      <w:r w:rsidRPr="00716F57">
        <w:rPr>
          <w:b/>
          <w:bCs/>
          <w:color w:val="FF020C"/>
        </w:rPr>
        <w:br/>
        <w:t xml:space="preserve">        </w:t>
      </w:r>
      <w:r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接口对象判空</w:t>
      </w:r>
      <w:r w:rsidRPr="00716F57">
        <w:rPr>
          <w:rFonts w:hAnsi="宋体" w:hint="eastAsia"/>
          <w:i/>
          <w:color w:val="058011"/>
        </w:rPr>
        <w:br/>
        <w:t xml:space="preserve">        </w:t>
      </w:r>
      <w:r w:rsidRPr="00716F57">
        <w:rPr>
          <w:b/>
          <w:bCs/>
          <w:color w:val="000080"/>
        </w:rPr>
        <w:t xml:space="preserve">if </w:t>
      </w:r>
      <w:r w:rsidRPr="00716F57">
        <w:t>(</w:t>
      </w:r>
      <w:r w:rsidRPr="00716F57">
        <w:rPr>
          <w:b/>
          <w:bCs/>
          <w:color w:val="660E7A"/>
        </w:rPr>
        <w:t xml:space="preserve">onSeckillRecyclerView </w:t>
      </w:r>
      <w:r w:rsidRPr="00716F57">
        <w:t xml:space="preserve">!= </w:t>
      </w:r>
      <w:r w:rsidRPr="00716F57">
        <w:rPr>
          <w:b/>
          <w:bCs/>
          <w:color w:val="000080"/>
        </w:rPr>
        <w:t>null</w:t>
      </w:r>
      <w:r w:rsidRPr="00716F57">
        <w:t xml:space="preserve">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    </w:t>
      </w:r>
      <w:r w:rsidRPr="00716F57">
        <w:rPr>
          <w:b/>
          <w:bCs/>
          <w:color w:val="660E7A"/>
        </w:rPr>
        <w:t>onSeckillRecyclerView</w:t>
      </w:r>
      <w:r w:rsidRPr="00716F57">
        <w:t>.onItemClick(getLayoutPosition(),</w:t>
      </w:r>
      <w:r w:rsidRPr="00716F57">
        <w:rPr>
          <w:b/>
          <w:bCs/>
          <w:color w:val="660E7A"/>
        </w:rPr>
        <w:t>seckill_infoList</w:t>
      </w:r>
      <w:r>
        <w:t>);</w:t>
      </w:r>
      <w:r>
        <w:tab/>
      </w:r>
      <w:r w:rsidRPr="00716F57"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与</w:t>
      </w:r>
      <w:r w:rsidRPr="00716F57">
        <w:rPr>
          <w:i/>
          <w:color w:val="058011"/>
        </w:rPr>
        <w:t xml:space="preserve"> 1 </w:t>
      </w:r>
      <w:r w:rsidRPr="00716F57">
        <w:rPr>
          <w:rFonts w:hAnsi="宋体" w:hint="eastAsia"/>
          <w:i/>
          <w:color w:val="058011"/>
        </w:rPr>
        <w:t>呼应</w:t>
      </w:r>
      <w:r w:rsidRPr="00716F57">
        <w:rPr>
          <w:i/>
          <w:color w:val="058011"/>
        </w:rPr>
        <w:br/>
        <w:t xml:space="preserve">    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 xml:space="preserve">    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适配器</w:t>
      </w:r>
      <w:r>
        <w:t>外</w:t>
      </w:r>
      <w:r>
        <w:rPr>
          <w:rFonts w:hint="eastAsia"/>
        </w:rPr>
        <w:t>（showData内）</w:t>
      </w:r>
      <w:r>
        <w:t>调用</w:t>
      </w:r>
    </w:p>
    <w:p w:rsidR="00716F57" w:rsidRDefault="00716F57" w:rsidP="00716F57">
      <w:pPr>
        <w:pStyle w:val="af8"/>
      </w:pPr>
      <w:r w:rsidRPr="00716F57">
        <w:rPr>
          <w:b/>
          <w:bCs/>
          <w:color w:val="660E7A"/>
        </w:rPr>
        <w:t>adapter</w:t>
      </w:r>
      <w:r w:rsidRPr="00716F57">
        <w:t>.setOnSeckillRecyclerView(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SeckillAdapter.OnSeckillRecyclerView()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onItemClick(</w:t>
      </w:r>
      <w:r w:rsidRPr="00716F57">
        <w:rPr>
          <w:b/>
          <w:bCs/>
          <w:color w:val="000080"/>
        </w:rPr>
        <w:t xml:space="preserve">int </w:t>
      </w:r>
      <w:r w:rsidRPr="00716F57">
        <w:t>position, List&lt;</w:t>
      </w:r>
      <w:r w:rsidRPr="00716F57">
        <w:rPr>
          <w:color w:val="221FFF"/>
        </w:rPr>
        <w:t>ResultBeanData.ResultBean.SeckillInfoBean.ListBean</w:t>
      </w:r>
      <w:r w:rsidRPr="00716F57">
        <w:t>&gt;</w:t>
      </w:r>
    </w:p>
    <w:p w:rsidR="00716F57" w:rsidRPr="00716F57" w:rsidRDefault="00716F57" w:rsidP="00716F57">
      <w:pPr>
        <w:pStyle w:val="af8"/>
      </w:pPr>
      <w:r w:rsidRPr="00716F57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16F57">
        <w:t xml:space="preserve">seckill_infoList)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</w:t>
      </w:r>
      <w:r w:rsidRPr="00716F57">
        <w:rPr>
          <w:color w:val="221FFF"/>
        </w:rPr>
        <w:t xml:space="preserve">String content </w:t>
      </w:r>
      <w:r w:rsidRPr="00716F57">
        <w:t xml:space="preserve">= </w:t>
      </w:r>
      <w:r w:rsidRPr="00716F57">
        <w:rPr>
          <w:color w:val="660E7A"/>
        </w:rPr>
        <w:t>seckill_info</w:t>
      </w:r>
      <w:r w:rsidRPr="00716F57">
        <w:t>.getList().get(position).getName();</w:t>
      </w:r>
      <w:r w:rsidRPr="00716F57">
        <w:br/>
        <w:t xml:space="preserve">        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color w:val="221FFF"/>
        </w:rPr>
        <w:t>makeText</w:t>
      </w:r>
      <w:r w:rsidRPr="00716F57">
        <w:t>(</w:t>
      </w:r>
      <w:r w:rsidRPr="00716F57">
        <w:rPr>
          <w:b/>
          <w:bCs/>
          <w:color w:val="660E7A"/>
        </w:rPr>
        <w:t>context</w:t>
      </w:r>
      <w:r w:rsidRPr="00716F57">
        <w:t>,</w:t>
      </w:r>
      <w:r w:rsidRPr="00716F57">
        <w:rPr>
          <w:color w:val="221FFF"/>
        </w:rPr>
        <w:t>content</w:t>
      </w:r>
      <w:r w:rsidRPr="00716F57">
        <w:t>,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b/>
          <w:bCs/>
          <w:i/>
          <w:color w:val="660E7A"/>
        </w:rPr>
        <w:t>LENGTH_SHORT</w:t>
      </w:r>
      <w:r w:rsidRPr="00716F57">
        <w:t>).show();</w:t>
      </w:r>
      <w:r w:rsidRPr="00716F57">
        <w:br/>
        <w:t xml:space="preserve">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555A1B" w:rsidP="00555A1B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倒计时</w:t>
      </w:r>
      <w:r>
        <w:rPr>
          <w:rFonts w:hint="eastAsia"/>
        </w:rPr>
        <w:t xml:space="preserve"> </w:t>
      </w:r>
      <w:r>
        <w:t>(</w:t>
      </w:r>
      <w:r w:rsidR="007A3DFF">
        <w:rPr>
          <w:rFonts w:hint="eastAsia"/>
        </w:rPr>
        <w:t>该</w:t>
      </w:r>
      <w:r w:rsidR="007A3DFF">
        <w:rPr>
          <w:rFonts w:hint="eastAsia"/>
        </w:rPr>
        <w:t>ViewHolder</w:t>
      </w:r>
      <w:r w:rsidR="007A3DFF">
        <w:rPr>
          <w:rFonts w:hint="eastAsia"/>
        </w:rPr>
        <w:t>类</w:t>
      </w:r>
      <w:r w:rsidR="007A3DFF">
        <w:t>中实现</w:t>
      </w:r>
      <w:r>
        <w:t>Handler</w:t>
      </w:r>
      <w:r w:rsidR="00CC0B3A">
        <w:rPr>
          <w:rFonts w:hint="eastAsia"/>
        </w:rPr>
        <w:t>接收</w:t>
      </w:r>
      <w:r>
        <w:t>)</w:t>
      </w:r>
    </w:p>
    <w:p w:rsidR="00555A1B" w:rsidRDefault="00555A1B" w:rsidP="00555A1B">
      <w:pPr>
        <w:ind w:firstLine="420"/>
      </w:pPr>
      <w:r>
        <w:rPr>
          <w:rFonts w:hint="eastAsia"/>
        </w:rPr>
        <w:t>思想</w:t>
      </w:r>
      <w:r>
        <w:t>：从服务端读取起始于结束时间，并让其</w:t>
      </w:r>
      <w:r>
        <w:rPr>
          <w:rFonts w:hint="eastAsia"/>
        </w:rPr>
        <w:t>相减得到</w:t>
      </w:r>
      <w:r>
        <w:t>秒杀时间。</w:t>
      </w:r>
    </w:p>
    <w:p w:rsidR="00555A1B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得到</w:t>
      </w:r>
      <w:r>
        <w:t>差值时间</w:t>
      </w:r>
    </w:p>
    <w:p w:rsidR="003B7429" w:rsidRPr="003B7429" w:rsidRDefault="003B7429" w:rsidP="003B7429">
      <w:pPr>
        <w:pStyle w:val="af8"/>
        <w:rPr>
          <w:sz w:val="15"/>
          <w:szCs w:val="15"/>
        </w:rPr>
      </w:pPr>
      <w:r w:rsidRPr="003B7429">
        <w:rPr>
          <w:b/>
          <w:bCs/>
          <w:color w:val="660E7A"/>
          <w:sz w:val="15"/>
          <w:szCs w:val="15"/>
        </w:rPr>
        <w:t>time_dt</w:t>
      </w:r>
      <w:r w:rsidRPr="003B7429">
        <w:rPr>
          <w:sz w:val="15"/>
          <w:szCs w:val="15"/>
        </w:rPr>
        <w:t>=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(seckill_info.getEnd_time()) –</w:t>
      </w:r>
      <w:r>
        <w:rPr>
          <w:rFonts w:hint="eastAsia"/>
          <w:sz w:val="15"/>
          <w:szCs w:val="15"/>
        </w:rPr>
        <w:t xml:space="preserve"> 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(seckill_info.getStart_time());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1s后</w:t>
      </w:r>
      <w:r>
        <w:t>发送消息</w:t>
      </w:r>
    </w:p>
    <w:p w:rsidR="003B7429" w:rsidRDefault="003B7429" w:rsidP="003B7429">
      <w:pPr>
        <w:pStyle w:val="af8"/>
      </w:pPr>
      <w:r w:rsidRPr="003B7429">
        <w:rPr>
          <w:b/>
          <w:bCs/>
          <w:color w:val="660E7A"/>
        </w:rPr>
        <w:t>handler</w:t>
      </w:r>
      <w:r w:rsidRPr="003B7429">
        <w:t>.sendEmptyMessageDelayed(</w:t>
      </w:r>
      <w:r w:rsidRPr="003B7429">
        <w:rPr>
          <w:color w:val="0000FF"/>
        </w:rPr>
        <w:t>0</w:t>
      </w:r>
      <w:r w:rsidRPr="003B7429">
        <w:t>,</w:t>
      </w:r>
      <w:r w:rsidRPr="003B7429">
        <w:rPr>
          <w:color w:val="0000FF"/>
        </w:rPr>
        <w:t>1000</w:t>
      </w:r>
      <w:r w:rsidRPr="003B7429">
        <w:t xml:space="preserve">);    </w:t>
      </w:r>
      <w:r w:rsidRPr="003B7429">
        <w:rPr>
          <w:i/>
          <w:color w:val="058011"/>
        </w:rPr>
        <w:t xml:space="preserve">// </w:t>
      </w:r>
      <w:r w:rsidRPr="003B7429">
        <w:rPr>
          <w:rFonts w:hAnsi="宋体" w:hint="eastAsia"/>
          <w:i/>
          <w:color w:val="058011"/>
        </w:rPr>
        <w:t>无标志，</w:t>
      </w:r>
      <w:r w:rsidRPr="003B7429">
        <w:rPr>
          <w:i/>
          <w:color w:val="058011"/>
        </w:rPr>
        <w:t>1s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Handler接收处理（其ViewHolder实现类</w:t>
      </w:r>
      <w:r>
        <w:t>中</w:t>
      </w:r>
      <w:r>
        <w:rPr>
          <w:rFonts w:hint="eastAsia"/>
        </w:rPr>
        <w:t>）</w:t>
      </w:r>
    </w:p>
    <w:p w:rsidR="007A3DFF" w:rsidRPr="007A3DFF" w:rsidRDefault="007A3DFF" w:rsidP="007A3DFF">
      <w:pPr>
        <w:pStyle w:val="af8"/>
      </w:pPr>
      <w:r w:rsidRPr="007A3DFF">
        <w:rPr>
          <w:b/>
          <w:bCs/>
          <w:color w:val="000080"/>
        </w:rPr>
        <w:t xml:space="preserve">private </w:t>
      </w:r>
      <w:r w:rsidRPr="007A3DFF">
        <w:rPr>
          <w:color w:val="221FFF"/>
        </w:rPr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t xml:space="preserve">Handler() </w:t>
      </w:r>
      <w:r w:rsidRPr="007A3DFF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t>handleMessage(</w:t>
      </w:r>
      <w:r w:rsidRPr="007A3DFF">
        <w:rPr>
          <w:color w:val="221FFF"/>
        </w:rPr>
        <w:t xml:space="preserve">Message </w:t>
      </w:r>
      <w:r w:rsidRPr="007A3DFF"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t>.handleMessage(msg);</w:t>
      </w:r>
      <w:r w:rsidRPr="007A3DFF">
        <w:br/>
      </w:r>
      <w:r w:rsidRPr="007A3DFF">
        <w:lastRenderedPageBreak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t>-=</w:t>
      </w:r>
      <w:r w:rsidRPr="007A3DFF">
        <w:rPr>
          <w:color w:val="0000FF"/>
        </w:rPr>
        <w:t>1000</w:t>
      </w:r>
      <w:r w:rsidRPr="007A3DFF"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t>= (</w:t>
      </w:r>
      <w:r w:rsidRPr="007A3DFF">
        <w:rPr>
          <w:b/>
          <w:bCs/>
          <w:color w:val="000080"/>
        </w:rPr>
        <w:t>int</w:t>
      </w:r>
      <w:r w:rsidRPr="007A3DFF">
        <w:t>) (</w:t>
      </w:r>
      <w:r w:rsidRPr="007A3DFF">
        <w:rPr>
          <w:b/>
          <w:bCs/>
          <w:color w:val="660E7A"/>
        </w:rPr>
        <w:t>time_dt</w:t>
      </w:r>
      <w:r w:rsidRPr="007A3DFF">
        <w:t>/</w:t>
      </w:r>
      <w:r w:rsidRPr="007A3DFF">
        <w:rPr>
          <w:color w:val="0000FF"/>
        </w:rPr>
        <w:t>1000</w:t>
      </w:r>
      <w:r w:rsidRPr="007A3DFF"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color w:val="FF0000"/>
        </w:rPr>
        <w:t>sec_to_hh_mm_ss();</w:t>
      </w:r>
      <w:r w:rsidRPr="007A3DFF">
        <w:t xml:space="preserve">  </w:t>
      </w:r>
      <w:r w:rsidRPr="007A3DFF">
        <w:rPr>
          <w:b/>
          <w:i/>
          <w:color w:val="FF0000"/>
        </w:rPr>
        <w:t xml:space="preserve">// </w:t>
      </w:r>
      <w:r w:rsidRPr="007A3DFF">
        <w:rPr>
          <w:rFonts w:hAnsi="宋体" w:hint="eastAsia"/>
          <w:b/>
          <w:i/>
          <w:color w:val="FF0000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tv_time_seckill</w:t>
      </w:r>
      <w:r w:rsidRPr="007A3DFF">
        <w:t>.setText(</w:t>
      </w:r>
      <w:r w:rsidRPr="007A3DFF">
        <w:rPr>
          <w:b/>
          <w:bCs/>
          <w:color w:val="660E7A"/>
        </w:rPr>
        <w:t>str_hour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str_min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str_sec</w:t>
      </w:r>
      <w:r w:rsidRPr="007A3DFF">
        <w:t>);</w:t>
      </w:r>
      <w:r w:rsidRPr="007A3DFF">
        <w:br/>
      </w:r>
      <w:r w:rsidRPr="007A3DFF"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.removeMessages(</w:t>
      </w:r>
      <w:r w:rsidRPr="007A3DFF">
        <w:rPr>
          <w:color w:val="0000FF"/>
        </w:rPr>
        <w:t>0</w:t>
      </w:r>
      <w:r w:rsidRPr="007A3DFF">
        <w:t>);</w:t>
      </w:r>
      <w:r w:rsidRPr="007A3DFF"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.sendEmptyMessageDelayed(</w:t>
      </w:r>
      <w:r w:rsidRPr="007A3DFF">
        <w:rPr>
          <w:color w:val="0000FF"/>
        </w:rPr>
        <w:t>0</w:t>
      </w:r>
      <w:r w:rsidRPr="007A3DFF">
        <w:t>,</w:t>
      </w:r>
      <w:r w:rsidRPr="007A3DFF">
        <w:rPr>
          <w:color w:val="0000FF"/>
        </w:rPr>
        <w:t>1000</w:t>
      </w:r>
      <w:r w:rsidRPr="007A3DFF"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t xml:space="preserve">&lt;= </w:t>
      </w:r>
      <w:r w:rsidRPr="007A3DFF">
        <w:rPr>
          <w:color w:val="0000FF"/>
        </w:rPr>
        <w:t xml:space="preserve">0 </w:t>
      </w:r>
      <w:r w:rsidRPr="007A3DFF"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t>);</w:t>
      </w:r>
      <w:r w:rsidRPr="007A3DFF">
        <w:br/>
        <w:t xml:space="preserve">            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color w:val="221FFF"/>
        </w:rPr>
        <w:t>makeText</w:t>
      </w:r>
      <w:r w:rsidRPr="007A3DFF">
        <w:t>(</w:t>
      </w:r>
      <w:r w:rsidRPr="007A3DFF">
        <w:rPr>
          <w:b/>
          <w:bCs/>
          <w:color w:val="660E7A"/>
        </w:rPr>
        <w:t>context</w:t>
      </w:r>
      <w:r w:rsidRPr="007A3DFF"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t>,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t>).show();</w:t>
      </w:r>
      <w:r w:rsidRPr="007A3DFF"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  <w:r w:rsidRPr="007A3DFF">
        <w:t>;</w:t>
      </w:r>
    </w:p>
    <w:p w:rsidR="003B7429" w:rsidRDefault="007A3DFF" w:rsidP="007A3DFF">
      <w:pPr>
        <w:pStyle w:val="a5"/>
        <w:ind w:left="0" w:firstLineChars="0" w:firstLine="0"/>
      </w:pPr>
      <w:r>
        <w:rPr>
          <w:rFonts w:hint="eastAsia"/>
        </w:rPr>
        <w:t>重要方法</w:t>
      </w:r>
      <w:r w:rsidRPr="007A3DFF">
        <w:t>sec_to_hh_mm_ss();</w:t>
      </w:r>
    </w:p>
    <w:p w:rsidR="007A3DFF" w:rsidRPr="007A3DFF" w:rsidRDefault="007A3DFF" w:rsidP="007A3DFF">
      <w:pPr>
        <w:pStyle w:val="af8"/>
      </w:pPr>
      <w:r w:rsidRPr="007A3DFF">
        <w:rPr>
          <w:color w:val="000080"/>
        </w:rPr>
        <w:t xml:space="preserve">private void </w:t>
      </w:r>
      <w:r w:rsidRPr="007A3DFF">
        <w:t xml:space="preserve">sec_to_hh_mm_ss()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</w:t>
      </w:r>
      <w:r w:rsidRPr="007A3DFF">
        <w:rPr>
          <w:color w:val="660E7A"/>
        </w:rPr>
        <w:t>hour</w:t>
      </w:r>
      <w:r w:rsidRPr="007A3DFF">
        <w:t>=</w:t>
      </w:r>
      <w:r w:rsidRPr="007A3DFF">
        <w:rPr>
          <w:color w:val="660E7A"/>
        </w:rPr>
        <w:t>sec</w:t>
      </w:r>
      <w:r w:rsidRPr="007A3DFF">
        <w:t>/</w:t>
      </w:r>
      <w:r w:rsidRPr="007A3DFF">
        <w:rPr>
          <w:color w:val="0000FF"/>
        </w:rPr>
        <w:t>3600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min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)/</w:t>
      </w:r>
      <w:r w:rsidRPr="007A3DFF">
        <w:rPr>
          <w:color w:val="0000FF"/>
        </w:rPr>
        <w:t>60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sec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)%</w:t>
      </w:r>
      <w:r w:rsidRPr="007A3DFF">
        <w:rPr>
          <w:color w:val="0000FF"/>
        </w:rPr>
        <w:t>60</w:t>
      </w:r>
      <w:r w:rsidRPr="007A3DFF">
        <w:t>;</w:t>
      </w:r>
      <w:r w:rsidRPr="007A3DFF">
        <w:br/>
      </w:r>
      <w:r w:rsidRPr="007A3DFF"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hour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min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sec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  <w:t>}</w:t>
      </w:r>
    </w:p>
    <w:p w:rsidR="007A3DFF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>
        <w:t>完整实现</w:t>
      </w:r>
    </w:p>
    <w:p w:rsidR="001C4EE8" w:rsidRDefault="007A3DFF" w:rsidP="007A3DFF">
      <w:pPr>
        <w:pStyle w:val="af8"/>
        <w:rPr>
          <w:b/>
          <w:bCs/>
          <w:color w:val="000080"/>
        </w:rPr>
      </w:pP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</w:t>
      </w:r>
      <w:r w:rsidRPr="007A3DFF">
        <w:rPr>
          <w:i/>
          <w:color w:val="058011"/>
        </w:rPr>
        <w:t>viewHolder</w:t>
      </w:r>
      <w:r w:rsidRPr="007A3DFF">
        <w:rPr>
          <w:i/>
          <w:color w:val="058011"/>
        </w:rPr>
        <w:br/>
      </w:r>
      <w:r w:rsidRPr="007A3DFF">
        <w:rPr>
          <w:b/>
          <w:bCs/>
          <w:color w:val="000080"/>
        </w:rPr>
        <w:t xml:space="preserve">private class </w:t>
      </w:r>
      <w:r w:rsidRPr="007A3DFF">
        <w:t xml:space="preserve">SeckillViewHolder </w:t>
      </w:r>
      <w:r w:rsidRPr="007A3DFF">
        <w:rPr>
          <w:b/>
          <w:bCs/>
          <w:color w:val="000080"/>
        </w:rPr>
        <w:t xml:space="preserve">extends </w:t>
      </w:r>
      <w:r w:rsidRPr="007A3DFF">
        <w:t xml:space="preserve">RecyclerView.ViewHolder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final </w:t>
      </w:r>
      <w:r w:rsidRPr="007A3DFF">
        <w:t xml:space="preserve">Context 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TextView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tv_more_seckill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RecyclerView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SeckillAdapter 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int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String 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lastRenderedPageBreak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 xml:space="preserve">Handler()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handleMessage(</w:t>
      </w:r>
      <w:r w:rsidRPr="007A3DFF">
        <w:t xml:space="preserve">Message </w:t>
      </w:r>
      <w:r w:rsidRPr="007A3DFF">
        <w:rPr>
          <w:color w:val="000000"/>
        </w:rPr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.handleMessage(msg);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-=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 (</w:t>
      </w:r>
      <w:r w:rsidRPr="007A3DFF">
        <w:rPr>
          <w:b/>
          <w:bCs/>
          <w:color w:val="000080"/>
        </w:rPr>
        <w:t>int</w:t>
      </w:r>
      <w:r w:rsidRPr="007A3DFF">
        <w:rPr>
          <w:color w:val="000000"/>
        </w:rPr>
        <w:t>) (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/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color w:val="000000"/>
        </w:rPr>
        <w:t xml:space="preserve">sec_to_hh_mm_ss();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.setText(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.removeMessages(</w:t>
      </w:r>
      <w:r w:rsidRPr="007A3DFF">
        <w:rPr>
          <w:color w:val="0000FF"/>
        </w:rPr>
        <w:t>0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rPr>
          <w:color w:val="000000"/>
        </w:rPr>
        <w:t xml:space="preserve">&lt;= </w:t>
      </w:r>
      <w:r w:rsidRPr="007A3DFF">
        <w:rPr>
          <w:color w:val="0000FF"/>
        </w:rPr>
        <w:t xml:space="preserve">0 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public </w:t>
      </w:r>
      <w:r w:rsidRPr="007A3DFF">
        <w:t>SeckillViewHolder</w:t>
      </w:r>
      <w:r w:rsidRPr="007A3DFF">
        <w:rPr>
          <w:color w:val="000000"/>
        </w:rPr>
        <w:t>(</w:t>
      </w:r>
      <w:r w:rsidRPr="007A3DFF">
        <w:t xml:space="preserve">Context </w:t>
      </w:r>
      <w:r w:rsidRPr="007A3DFF">
        <w:rPr>
          <w:color w:val="000000"/>
        </w:rPr>
        <w:t xml:space="preserve">context, </w:t>
      </w:r>
      <w:r w:rsidRPr="007A3DFF">
        <w:t xml:space="preserve">View </w:t>
      </w:r>
      <w:r w:rsidRPr="007A3DFF">
        <w:rPr>
          <w:color w:val="000000"/>
        </w:rPr>
        <w:t xml:space="preserve">itemView)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(itemView);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>this</w:t>
      </w:r>
      <w:r w:rsidRPr="007A3DFF">
        <w:rPr>
          <w:color w:val="000000"/>
        </w:rPr>
        <w:t>.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=context;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tv_time_seckill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tv_time_seckill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tv_more_seckill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tv_more_seckill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rv_seckill </w:t>
      </w:r>
      <w:r w:rsidRPr="007A3DFF">
        <w:rPr>
          <w:color w:val="000000"/>
        </w:rPr>
        <w:t>= (</w:t>
      </w:r>
      <w:r w:rsidRPr="007A3DFF">
        <w:t>RecyclerView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rv_seckill</w:t>
      </w:r>
      <w:r w:rsidR="001C4EE8">
        <w:rPr>
          <w:color w:val="000000"/>
        </w:rPr>
        <w:t>);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showData(</w:t>
      </w:r>
      <w:r w:rsidRPr="007A3DFF">
        <w:rPr>
          <w:b/>
          <w:bCs/>
          <w:color w:val="000080"/>
        </w:rPr>
        <w:t xml:space="preserve">final </w:t>
      </w:r>
      <w:r w:rsidRPr="007A3DFF">
        <w:t xml:space="preserve">ResultBeanData.ResultBean.SeckillInfoBean </w:t>
      </w:r>
      <w:r w:rsidRPr="007A3DFF">
        <w:rPr>
          <w:color w:val="000000"/>
        </w:rPr>
        <w:t xml:space="preserve">seckill_info)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文本和</w:t>
      </w:r>
      <w:r w:rsidRPr="007A3DFF">
        <w:rPr>
          <w:i/>
          <w:color w:val="058011"/>
        </w:rPr>
        <w:t>RecyclerView</w:t>
      </w:r>
      <w:r w:rsidRPr="007A3DFF">
        <w:rPr>
          <w:rFonts w:hAnsi="宋体" w:hint="eastAsia"/>
          <w:i/>
          <w:color w:val="058011"/>
        </w:rPr>
        <w:t>的适配器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 xml:space="preserve">adapter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>SeckillAdapter(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 xml:space="preserve">,seckill_info.getList());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只需传入集合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.setAdapter(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.setLayoutManager(</w:t>
      </w:r>
      <w:r w:rsidRPr="007A3DFF">
        <w:rPr>
          <w:b/>
          <w:bCs/>
          <w:color w:val="000080"/>
        </w:rPr>
        <w:t xml:space="preserve">new </w:t>
      </w:r>
    </w:p>
    <w:p w:rsidR="001C4EE8" w:rsidRDefault="001C4EE8" w:rsidP="007A3DFF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="007A3DFF" w:rsidRPr="007A3DFF">
        <w:rPr>
          <w:color w:val="000000"/>
        </w:rPr>
        <w:t>LinearLayoutManager(</w:t>
      </w:r>
      <w:r w:rsidR="007A3DFF" w:rsidRPr="007A3DFF">
        <w:rPr>
          <w:b/>
          <w:bCs/>
          <w:color w:val="660E7A"/>
        </w:rPr>
        <w:t>context</w:t>
      </w:r>
      <w:r w:rsidR="007A3DFF" w:rsidRPr="007A3DFF">
        <w:rPr>
          <w:color w:val="000000"/>
        </w:rPr>
        <w:t>,</w:t>
      </w:r>
      <w:r w:rsidR="007A3DFF" w:rsidRPr="007A3DFF">
        <w:t>LinearLayoutManager</w:t>
      </w:r>
      <w:r w:rsidR="007A3DFF" w:rsidRPr="007A3DFF">
        <w:rPr>
          <w:color w:val="000000"/>
        </w:rPr>
        <w:t>.</w:t>
      </w:r>
      <w:r w:rsidR="007A3DFF" w:rsidRPr="007A3DFF">
        <w:rPr>
          <w:b/>
          <w:bCs/>
          <w:i/>
          <w:color w:val="660E7A"/>
        </w:rPr>
        <w:t>HORIZONTAL</w:t>
      </w:r>
      <w:r w:rsidR="007A3DFF" w:rsidRPr="007A3DFF">
        <w:rPr>
          <w:color w:val="000000"/>
        </w:rPr>
        <w:t>,</w:t>
      </w:r>
      <w:r w:rsidR="007A3DFF" w:rsidRPr="007A3DFF">
        <w:rPr>
          <w:b/>
          <w:bCs/>
          <w:color w:val="000080"/>
        </w:rPr>
        <w:t>false</w:t>
      </w:r>
      <w:r w:rsidR="007A3DFF" w:rsidRPr="007A3DFF">
        <w:rPr>
          <w:color w:val="000000"/>
        </w:rPr>
        <w:t xml:space="preserve">)); </w:t>
      </w:r>
      <w:r w:rsidR="007A3DFF" w:rsidRPr="007A3DFF">
        <w:rPr>
          <w:i/>
          <w:color w:val="058011"/>
        </w:rPr>
        <w:t xml:space="preserve">// </w:t>
      </w:r>
      <w:r w:rsidR="007A3DFF" w:rsidRPr="007A3DFF">
        <w:rPr>
          <w:rFonts w:hAnsi="宋体" w:hint="eastAsia"/>
          <w:i/>
          <w:color w:val="058011"/>
        </w:rPr>
        <w:t>水平正序</w:t>
      </w:r>
      <w:r w:rsidR="007A3DFF" w:rsidRPr="007A3DFF">
        <w:rPr>
          <w:rFonts w:hAnsi="宋体" w:hint="eastAsia"/>
          <w:i/>
          <w:color w:val="058011"/>
        </w:rPr>
        <w:br/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i/>
          <w:color w:val="058011"/>
        </w:rPr>
        <w:t>// item</w:t>
      </w:r>
      <w:r w:rsidR="007A3DFF" w:rsidRPr="007A3DFF">
        <w:rPr>
          <w:rFonts w:hAnsi="宋体" w:hint="eastAsia"/>
          <w:i/>
          <w:color w:val="058011"/>
        </w:rPr>
        <w:t>点击事件</w:t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b/>
          <w:bCs/>
          <w:color w:val="660E7A"/>
        </w:rPr>
        <w:t>adapter</w:t>
      </w:r>
      <w:r w:rsidR="007A3DFF" w:rsidRPr="007A3DFF">
        <w:rPr>
          <w:color w:val="000000"/>
        </w:rPr>
        <w:t>.setOnSeckillRecyclerView(</w:t>
      </w:r>
      <w:r w:rsidR="007A3DFF" w:rsidRPr="007A3DFF">
        <w:rPr>
          <w:b/>
          <w:bCs/>
          <w:color w:val="000080"/>
        </w:rPr>
        <w:t xml:space="preserve">new </w:t>
      </w:r>
      <w:r w:rsidR="007A3DFF" w:rsidRPr="007A3DFF">
        <w:rPr>
          <w:color w:val="000000"/>
        </w:rPr>
        <w:t xml:space="preserve">SeckillAdapter.OnSeckillRecyclerView() </w:t>
      </w:r>
      <w:r w:rsidR="007A3DFF" w:rsidRPr="007A3DFF">
        <w:rPr>
          <w:b/>
          <w:bCs/>
          <w:color w:val="FF020C"/>
        </w:rPr>
        <w:t>{</w:t>
      </w:r>
      <w:r w:rsidR="007A3DFF" w:rsidRPr="007A3DFF">
        <w:rPr>
          <w:b/>
          <w:bCs/>
          <w:color w:val="FF020C"/>
        </w:rPr>
        <w:br/>
        <w:t xml:space="preserve">            </w:t>
      </w:r>
      <w:r w:rsidR="007A3DFF" w:rsidRPr="007A3DFF">
        <w:rPr>
          <w:color w:val="808000"/>
        </w:rPr>
        <w:t>@Override</w:t>
      </w:r>
      <w:r w:rsidR="007A3DFF" w:rsidRPr="007A3DFF">
        <w:rPr>
          <w:color w:val="808000"/>
        </w:rPr>
        <w:br/>
        <w:t xml:space="preserve">            </w:t>
      </w:r>
      <w:r w:rsidR="007A3DFF" w:rsidRPr="007A3DFF">
        <w:rPr>
          <w:b/>
          <w:bCs/>
          <w:color w:val="000080"/>
        </w:rPr>
        <w:t xml:space="preserve">public void </w:t>
      </w:r>
      <w:r w:rsidR="007A3DFF" w:rsidRPr="007A3DFF">
        <w:rPr>
          <w:color w:val="000000"/>
        </w:rPr>
        <w:t>onItemClick(</w:t>
      </w:r>
      <w:r w:rsidR="007A3DFF" w:rsidRPr="007A3DFF">
        <w:rPr>
          <w:b/>
          <w:bCs/>
          <w:color w:val="000080"/>
        </w:rPr>
        <w:t xml:space="preserve">int </w:t>
      </w:r>
      <w:r w:rsidR="007A3DFF" w:rsidRPr="007A3DFF">
        <w:rPr>
          <w:color w:val="000000"/>
        </w:rPr>
        <w:t>position,</w:t>
      </w:r>
    </w:p>
    <w:p w:rsidR="001C4EE8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 xml:space="preserve">                  </w:t>
      </w:r>
      <w:r w:rsidRPr="007A3DFF">
        <w:rPr>
          <w:color w:val="000000"/>
        </w:rPr>
        <w:t>List&lt;</w:t>
      </w:r>
      <w:r w:rsidRPr="007A3DFF">
        <w:t>ResultBeanData.ResultBean.SeckillInfoBean.ListBean</w:t>
      </w:r>
      <w:r w:rsidRPr="007A3DFF">
        <w:rPr>
          <w:color w:val="000000"/>
        </w:rPr>
        <w:t xml:space="preserve">&gt; seckill_infoList)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    </w:t>
      </w:r>
      <w:r w:rsidRPr="007A3DFF">
        <w:t xml:space="preserve">String content </w:t>
      </w:r>
      <w:r w:rsidRPr="007A3DFF">
        <w:rPr>
          <w:color w:val="000000"/>
        </w:rPr>
        <w:t xml:space="preserve">= </w:t>
      </w:r>
      <w:r w:rsidRPr="007A3DFF">
        <w:rPr>
          <w:color w:val="660E7A"/>
        </w:rPr>
        <w:t>seckill_info</w:t>
      </w:r>
      <w:r w:rsidRPr="007A3DFF">
        <w:rPr>
          <w:color w:val="000000"/>
        </w:rPr>
        <w:t>.getList().get(position).getName();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t>content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秒杀倒计时</w:t>
      </w:r>
      <w:r w:rsidRPr="007A3DFF">
        <w:rPr>
          <w:i/>
          <w:color w:val="058011"/>
        </w:rPr>
        <w:t>ms(</w:t>
      </w:r>
      <w:r w:rsidRPr="007A3DFF">
        <w:rPr>
          <w:rFonts w:hAnsi="宋体" w:hint="eastAsia"/>
          <w:i/>
          <w:color w:val="058011"/>
        </w:rPr>
        <w:t>范围由服务器上的起停实现来定</w:t>
      </w:r>
      <w:r w:rsidRPr="007A3DFF">
        <w:rPr>
          <w:i/>
          <w:color w:val="058011"/>
        </w:rPr>
        <w:t>)</w:t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=</w:t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 xml:space="preserve">(seckill_info.getEnd_time()) </w:t>
      </w:r>
      <w:r w:rsidR="001C4EE8">
        <w:rPr>
          <w:color w:val="000000"/>
        </w:rPr>
        <w:t>–</w:t>
      </w:r>
    </w:p>
    <w:p w:rsidR="007A3DFF" w:rsidRPr="007A3DFF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>(seckill_info.getStart_time());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void </w:t>
      </w:r>
      <w:r w:rsidRPr="007A3DFF">
        <w:rPr>
          <w:color w:val="000000"/>
        </w:rPr>
        <w:t xml:space="preserve">sec_to_hh_mm_ss()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=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/</w:t>
      </w:r>
      <w:r w:rsidRPr="007A3DFF">
        <w:rPr>
          <w:color w:val="0000FF"/>
        </w:rPr>
        <w:t>3600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)/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lastRenderedPageBreak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)%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</w:p>
    <w:p w:rsidR="007A3DFF" w:rsidRDefault="00770DA7" w:rsidP="00770DA7">
      <w:pPr>
        <w:pStyle w:val="4"/>
      </w:pPr>
      <w:r>
        <w:rPr>
          <w:rFonts w:hint="eastAsia"/>
        </w:rPr>
        <w:t>推荐</w:t>
      </w:r>
      <w:r>
        <w:t>适配器</w:t>
      </w:r>
      <w:r w:rsidR="004D3638">
        <w:rPr>
          <w:rFonts w:hint="eastAsia"/>
        </w:rPr>
        <w:t>(</w:t>
      </w:r>
      <w:r w:rsidR="004D3638">
        <w:t>Recommend</w:t>
      </w:r>
      <w:r w:rsidR="004D3638">
        <w:rPr>
          <w:rFonts w:hint="eastAsia"/>
        </w:rPr>
        <w:t>)</w:t>
      </w:r>
    </w:p>
    <w:p w:rsidR="00034B60" w:rsidRDefault="00034B60" w:rsidP="00034B60">
      <w:pPr>
        <w:pStyle w:val="5"/>
      </w:pPr>
      <w:r w:rsidRPr="00034B60">
        <w:t>onCreateViewHolder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color w:val="000080"/>
        </w:rPr>
        <w:t xml:space="preserve">if </w:t>
      </w:r>
      <w:r w:rsidRPr="00034B60">
        <w:t xml:space="preserve">(viewType == </w:t>
      </w:r>
      <w:r w:rsidRPr="00034B60">
        <w:rPr>
          <w:i/>
          <w:color w:val="660E7A"/>
        </w:rPr>
        <w:t>RECOMMEND</w:t>
      </w:r>
      <w:r w:rsidRPr="00034B60">
        <w:t xml:space="preserve">) </w:t>
      </w:r>
      <w:r w:rsidRPr="00034B60">
        <w:rPr>
          <w:color w:val="FF020C"/>
        </w:rPr>
        <w:t>{</w:t>
      </w:r>
      <w:r w:rsidRPr="00034B60">
        <w:rPr>
          <w:color w:val="FF020C"/>
        </w:rPr>
        <w:br/>
        <w:t xml:space="preserve">    </w:t>
      </w:r>
      <w:r w:rsidRPr="00034B60">
        <w:rPr>
          <w:color w:val="000080"/>
        </w:rPr>
        <w:t xml:space="preserve">return new </w:t>
      </w:r>
      <w:r w:rsidRPr="00034B60">
        <w:t>RecommendViewHolder(</w:t>
      </w:r>
      <w:r w:rsidRPr="00034B60">
        <w:rPr>
          <w:color w:val="660E7A"/>
        </w:rPr>
        <w:t>context</w:t>
      </w:r>
      <w:r w:rsidRPr="00034B60">
        <w:t>,</w:t>
      </w:r>
      <w:r w:rsidRPr="00034B60">
        <w:rPr>
          <w:color w:val="660E7A"/>
        </w:rPr>
        <w:t>layoutInflater</w:t>
      </w:r>
      <w:r w:rsidRPr="00034B60">
        <w:t>.inflate(</w:t>
      </w:r>
      <w:r w:rsidRPr="00034B60">
        <w:rPr>
          <w:color w:val="221FFF"/>
        </w:rPr>
        <w:t>R.layout</w:t>
      </w:r>
      <w:r w:rsidRPr="00034B60">
        <w:t>.</w:t>
      </w:r>
      <w:r w:rsidRPr="00034B60">
        <w:rPr>
          <w:i/>
          <w:color w:val="660E7A"/>
        </w:rPr>
        <w:t>recommend_item</w:t>
      </w:r>
      <w:r w:rsidRPr="00034B60">
        <w:t>,</w:t>
      </w:r>
      <w:r w:rsidRPr="00034B60">
        <w:rPr>
          <w:color w:val="000080"/>
        </w:rPr>
        <w:t>null</w:t>
      </w:r>
      <w:r w:rsidRPr="00034B60">
        <w:t>));</w:t>
      </w:r>
      <w:r w:rsidRPr="00034B60">
        <w:br/>
      </w:r>
      <w:r w:rsidRPr="00034B60">
        <w:rPr>
          <w:color w:val="FF020C"/>
        </w:rPr>
        <w:t>}</w:t>
      </w:r>
    </w:p>
    <w:p w:rsidR="00034B60" w:rsidRDefault="00034B60" w:rsidP="00034B60">
      <w:pPr>
        <w:pStyle w:val="5"/>
      </w:pPr>
      <w:r w:rsidRPr="00034B60">
        <w:t>onBindViewHolder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b/>
          <w:bCs/>
          <w:color w:val="000080"/>
        </w:rPr>
        <w:t xml:space="preserve">if </w:t>
      </w:r>
      <w:r w:rsidRPr="00034B60">
        <w:t xml:space="preserve">(getItemViewType(position) == </w:t>
      </w:r>
      <w:r w:rsidRPr="00034B60">
        <w:rPr>
          <w:b/>
          <w:bCs/>
          <w:i/>
          <w:color w:val="660E7A"/>
        </w:rPr>
        <w:t>RECOMMEND</w:t>
      </w:r>
      <w:r w:rsidRPr="00034B60"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221FFF"/>
        </w:rPr>
        <w:t xml:space="preserve">RecommendViewHolder recommendViewHolder </w:t>
      </w:r>
      <w:r w:rsidRPr="00034B60">
        <w:t>= (</w:t>
      </w:r>
      <w:r w:rsidRPr="00034B60">
        <w:rPr>
          <w:color w:val="221FFF"/>
        </w:rPr>
        <w:t>RecommendViewHolder</w:t>
      </w:r>
      <w:r w:rsidRPr="00034B60">
        <w:t>) holder;</w:t>
      </w:r>
      <w:r w:rsidRPr="00034B60">
        <w:br/>
        <w:t xml:space="preserve">    </w:t>
      </w:r>
      <w:r w:rsidRPr="00034B60">
        <w:rPr>
          <w:color w:val="221FFF"/>
        </w:rPr>
        <w:t>recommendViewHolder</w:t>
      </w:r>
      <w:r w:rsidRPr="00034B60">
        <w:t>.showData(</w:t>
      </w:r>
      <w:r w:rsidRPr="00034B60">
        <w:rPr>
          <w:b/>
          <w:bCs/>
          <w:color w:val="660E7A"/>
        </w:rPr>
        <w:t>resultBean</w:t>
      </w:r>
      <w:r w:rsidRPr="00034B60">
        <w:t>.getRecommend_info());</w:t>
      </w:r>
      <w:r w:rsidRPr="00034B60">
        <w:br/>
      </w:r>
      <w:r w:rsidRPr="00034B60">
        <w:rPr>
          <w:b/>
          <w:bCs/>
          <w:color w:val="FF020C"/>
        </w:rPr>
        <w:t>}</w:t>
      </w:r>
    </w:p>
    <w:p w:rsidR="00034B60" w:rsidRDefault="00034B60" w:rsidP="00034B60">
      <w:pPr>
        <w:pStyle w:val="5"/>
      </w:pPr>
      <w:r w:rsidRPr="00034B60">
        <w:t xml:space="preserve">RecommendViewHolder </w:t>
      </w:r>
      <w:r>
        <w:rPr>
          <w:rFonts w:hint="eastAsia"/>
        </w:rPr>
        <w:t>实现类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i/>
          <w:color w:val="058011"/>
        </w:rPr>
        <w:t>// RecommendViewHolder</w:t>
      </w:r>
      <w:r w:rsidRPr="00034B60">
        <w:rPr>
          <w:rFonts w:hAnsi="宋体" w:hint="eastAsia"/>
          <w:i/>
          <w:color w:val="058011"/>
        </w:rPr>
        <w:t>实现类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频道中有</w:t>
      </w:r>
      <w:r w:rsidRPr="00034B60">
        <w:rPr>
          <w:i/>
          <w:color w:val="058011"/>
        </w:rPr>
        <w:t>Gridview)</w:t>
      </w:r>
      <w:r w:rsidRPr="00034B60">
        <w:rPr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RecommendViewHolder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RecyclerView.ViewHolder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tv_more_recommend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GridView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public </w:t>
      </w:r>
      <w:r w:rsidRPr="00034B60">
        <w:t>RecommendViewHolder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 xml:space="preserve">context, </w:t>
      </w:r>
      <w:r w:rsidRPr="00034B60">
        <w:t xml:space="preserve">View </w:t>
      </w:r>
      <w:r w:rsidRPr="00034B60">
        <w:rPr>
          <w:color w:val="000000"/>
        </w:rPr>
        <w:t xml:space="preserve">itemView)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b/>
          <w:bCs/>
          <w:color w:val="000080"/>
        </w:rPr>
        <w:t>super</w:t>
      </w:r>
      <w:r w:rsidRPr="00034B60">
        <w:rPr>
          <w:color w:val="000000"/>
        </w:rPr>
        <w:t>(itemView);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实例化</w:t>
      </w:r>
      <w:r w:rsidRPr="00034B60">
        <w:rPr>
          <w:i/>
          <w:color w:val="058011"/>
        </w:rPr>
        <w:t>itemView</w:t>
      </w:r>
      <w:r w:rsidRPr="00034B60">
        <w:rPr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 xml:space="preserve">tv_more_recommend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tv_more_recommend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 xml:space="preserve">gv_recommend </w:t>
      </w:r>
      <w:r w:rsidRPr="00034B60">
        <w:rPr>
          <w:color w:val="000000"/>
        </w:rPr>
        <w:t>= (</w:t>
      </w:r>
      <w:r w:rsidRPr="00034B60">
        <w:t>GridView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gv_recommend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showData(</w:t>
      </w:r>
      <w:r w:rsidRPr="00034B60">
        <w:rPr>
          <w:b/>
          <w:bCs/>
          <w:color w:val="000080"/>
        </w:rPr>
        <w:t xml:space="preserve">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>&gt; recommend_info)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ab/>
        <w:t xml:space="preserve">  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数据已到，设置</w:t>
      </w:r>
      <w:r w:rsidRPr="00034B60">
        <w:rPr>
          <w:i/>
          <w:color w:val="058011"/>
        </w:rPr>
        <w:t>GridView</w:t>
      </w:r>
      <w:r w:rsidRPr="00034B60">
        <w:rPr>
          <w:rFonts w:hAnsi="宋体" w:hint="eastAsia"/>
          <w:i/>
          <w:color w:val="058011"/>
        </w:rPr>
        <w:t>适配器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t xml:space="preserve">RecommendAdapter adapter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>RecommendAdapter(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,recommend_info);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.setAdapter(</w:t>
      </w:r>
      <w:r w:rsidRPr="00034B60">
        <w:t>adapter</w:t>
      </w:r>
      <w:r w:rsidRPr="00034B60">
        <w:rPr>
          <w:color w:val="000000"/>
        </w:rPr>
        <w:t>);</w:t>
      </w:r>
    </w:p>
    <w:p w:rsidR="00034B60" w:rsidRP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.setOnItemClickListener(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 xml:space="preserve">AdapterView.OnItemClickListener()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lastRenderedPageBreak/>
        <w:t xml:space="preserve">            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    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onItemClick(</w:t>
      </w:r>
      <w:r w:rsidRPr="00034B60">
        <w:t>AdapterView</w:t>
      </w:r>
      <w:r w:rsidRPr="00034B60">
        <w:rPr>
          <w:color w:val="000000"/>
        </w:rPr>
        <w:t xml:space="preserve">&lt;?&gt; view, </w:t>
      </w:r>
      <w:r w:rsidRPr="00034B60">
        <w:t xml:space="preserve">View </w:t>
      </w:r>
      <w:r w:rsidRPr="00034B60">
        <w:rPr>
          <w:color w:val="000000"/>
        </w:rPr>
        <w:t xml:space="preserve">view1, 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rPr>
          <w:b/>
          <w:bCs/>
          <w:color w:val="000080"/>
        </w:rPr>
        <w:t xml:space="preserve">long </w:t>
      </w:r>
      <w:r w:rsidRPr="00034B60">
        <w:rPr>
          <w:color w:val="000000"/>
        </w:rPr>
        <w:t xml:space="preserve">l)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        </w:t>
      </w:r>
      <w:r w:rsidRPr="00034B60">
        <w:t xml:space="preserve">String content </w:t>
      </w:r>
      <w:r w:rsidRPr="00034B60">
        <w:rPr>
          <w:color w:val="000000"/>
        </w:rPr>
        <w:t xml:space="preserve">= </w:t>
      </w:r>
      <w:r w:rsidRPr="00034B60">
        <w:rPr>
          <w:color w:val="660E7A"/>
        </w:rPr>
        <w:t>recommend_info</w:t>
      </w:r>
      <w:r w:rsidRPr="00034B60">
        <w:rPr>
          <w:color w:val="000000"/>
        </w:rPr>
        <w:t>.get(position).getName();</w:t>
      </w:r>
      <w:r w:rsidRPr="00034B60">
        <w:rPr>
          <w:color w:val="000000"/>
        </w:rPr>
        <w:br/>
        <w:t xml:space="preserve">                    </w:t>
      </w:r>
      <w:r w:rsidRPr="00034B60">
        <w:t>Toast</w:t>
      </w:r>
      <w:r w:rsidRPr="00034B60">
        <w:rPr>
          <w:color w:val="000000"/>
        </w:rPr>
        <w:t>.</w:t>
      </w:r>
      <w:r w:rsidRPr="00034B60">
        <w:t>makeText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</w:t>
      </w:r>
      <w:r w:rsidRPr="00034B60">
        <w:t>content</w:t>
      </w:r>
      <w:r w:rsidRPr="00034B60">
        <w:rPr>
          <w:color w:val="000000"/>
        </w:rPr>
        <w:t>,</w:t>
      </w:r>
      <w:r w:rsidRPr="00034B60">
        <w:t>Toast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LENGTH_SHORT</w:t>
      </w:r>
      <w:r w:rsidRPr="00034B60">
        <w:rPr>
          <w:color w:val="000000"/>
        </w:rPr>
        <w:t>).show();</w:t>
      </w:r>
      <w:r w:rsidRPr="00034B60">
        <w:rPr>
          <w:color w:val="000000"/>
        </w:rPr>
        <w:br/>
        <w:t xml:space="preserve">        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        }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}</w:t>
      </w:r>
      <w:r w:rsidRPr="00034B60">
        <w:rPr>
          <w:b/>
          <w:bCs/>
          <w:color w:val="FF020C"/>
        </w:rPr>
        <w:br/>
        <w:t>}</w:t>
      </w:r>
    </w:p>
    <w:p w:rsidR="00034B60" w:rsidRDefault="00034B60" w:rsidP="00034B60">
      <w:pPr>
        <w:pStyle w:val="5"/>
      </w:pPr>
      <w:r w:rsidRPr="00034B60">
        <w:t>RecommendAdapter</w:t>
      </w:r>
      <w:r>
        <w:rPr>
          <w:rFonts w:hint="eastAsia"/>
        </w:rPr>
        <w:t>适配器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b/>
          <w:bCs/>
          <w:color w:val="000080"/>
        </w:rPr>
        <w:t xml:space="preserve">public class </w:t>
      </w:r>
      <w:r w:rsidRPr="00034B60">
        <w:t xml:space="preserve">RecommendAdapter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BaseAdapter </w:t>
      </w:r>
      <w:r w:rsidRPr="00034B60">
        <w:rPr>
          <w:b/>
          <w:bCs/>
          <w:color w:val="FF020C"/>
        </w:rPr>
        <w:t xml:space="preserve">{ </w:t>
      </w:r>
      <w:r w:rsidRPr="00034B60">
        <w:rPr>
          <w:i/>
          <w:color w:val="058011"/>
        </w:rPr>
        <w:t>// GridView</w:t>
      </w:r>
      <w:r w:rsidRPr="00034B60">
        <w:rPr>
          <w:rFonts w:hAnsi="宋体" w:hint="eastAsia"/>
          <w:i/>
          <w:color w:val="058011"/>
        </w:rPr>
        <w:t>所用的适配器</w:t>
      </w:r>
      <w:r w:rsidRPr="00034B60">
        <w:rPr>
          <w:rFonts w:hAnsi="宋体" w:hint="eastAsia"/>
          <w:i/>
          <w:color w:val="058011"/>
        </w:rPr>
        <w:br/>
      </w:r>
      <w:r w:rsidRPr="00034B60">
        <w:rPr>
          <w:rFonts w:hAnsi="宋体" w:hint="eastAsia"/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 xml:space="preserve">&gt;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>RecommendAdapter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>context, List&lt;</w:t>
      </w:r>
      <w:r w:rsidRPr="00034B60">
        <w:t>ResultBeanData.ResultBean.RecommendInfoBean</w:t>
      </w:r>
      <w:r w:rsidRPr="00034B60">
        <w:rPr>
          <w:color w:val="000000"/>
        </w:rPr>
        <w:t>&gt;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 xml:space="preserve">                                                                                      </w:t>
      </w:r>
      <w:r w:rsidRPr="00034B60">
        <w:rPr>
          <w:color w:val="000000"/>
        </w:rPr>
        <w:t xml:space="preserve">recommend_info)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=recommend_info;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int </w:t>
      </w:r>
      <w:r w:rsidRPr="00034B60">
        <w:rPr>
          <w:color w:val="000000"/>
        </w:rPr>
        <w:t xml:space="preserve">getCount()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.size();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Object </w:t>
      </w:r>
      <w:r w:rsidRPr="00034B60">
        <w:rPr>
          <w:color w:val="000000"/>
        </w:rPr>
        <w:t>getItem(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return null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long </w:t>
      </w:r>
      <w:r w:rsidRPr="00034B60">
        <w:rPr>
          <w:color w:val="000000"/>
        </w:rPr>
        <w:t>getItemId(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FF"/>
        </w:rPr>
        <w:t>0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ImageView 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,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View </w:t>
      </w:r>
      <w:r w:rsidRPr="00034B60">
        <w:rPr>
          <w:color w:val="000000"/>
        </w:rPr>
        <w:t>getView(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t xml:space="preserve">View </w:t>
      </w:r>
      <w:r w:rsidRPr="00034B60">
        <w:rPr>
          <w:color w:val="000000"/>
        </w:rPr>
        <w:t xml:space="preserve">convertView, </w:t>
      </w:r>
      <w:r w:rsidRPr="00034B60">
        <w:t xml:space="preserve">ViewGroup </w:t>
      </w:r>
      <w:r w:rsidRPr="00034B60">
        <w:rPr>
          <w:color w:val="000000"/>
        </w:rPr>
        <w:t xml:space="preserve">parent) </w:t>
      </w:r>
      <w:r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t xml:space="preserve">ViewHolder viewHolder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t>ViewHolder</w:t>
      </w:r>
      <w:r w:rsidRPr="00034B60">
        <w:rPr>
          <w:color w:val="000000"/>
        </w:rPr>
        <w:t>();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if </w:t>
      </w:r>
      <w:r w:rsidRPr="00034B60">
        <w:rPr>
          <w:color w:val="000000"/>
        </w:rPr>
        <w:t xml:space="preserve">(convertView == 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color w:val="000000"/>
        </w:rPr>
        <w:t xml:space="preserve">convertView = </w:t>
      </w:r>
      <w:r w:rsidRPr="00034B60">
        <w:t>View</w:t>
      </w:r>
      <w:r w:rsidRPr="00034B60">
        <w:rPr>
          <w:color w:val="000000"/>
        </w:rPr>
        <w:t>.</w:t>
      </w:r>
      <w:r w:rsidRPr="00034B60">
        <w:t>inflate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 xml:space="preserve">, </w:t>
      </w:r>
      <w:r w:rsidRPr="00034B60">
        <w:t>R.layout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item_recommend_grid_view</w:t>
      </w:r>
      <w:r w:rsidRPr="00034B60">
        <w:rPr>
          <w:color w:val="000000"/>
        </w:rPr>
        <w:t>,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iv_recommend </w:t>
      </w:r>
      <w:r w:rsidRPr="00034B60">
        <w:rPr>
          <w:color w:val="000000"/>
        </w:rPr>
        <w:t>= (</w:t>
      </w:r>
      <w:r w:rsidRPr="00034B60">
        <w:t>ImageView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tv_name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tv_name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tv_price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tv_price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convertView.setTag(</w:t>
      </w:r>
      <w:r w:rsidRPr="00034B60">
        <w:t>viewHolder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000080"/>
        </w:rPr>
        <w:t xml:space="preserve">else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= (</w:t>
      </w:r>
      <w:r w:rsidRPr="00034B60">
        <w:t>ViewHolder</w:t>
      </w:r>
      <w:r w:rsidRPr="00034B60">
        <w:rPr>
          <w:color w:val="000000"/>
        </w:rPr>
        <w:t>) convertView.getTag();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接下来就该显示数据了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一个</w:t>
      </w:r>
      <w:r w:rsidRPr="00034B60">
        <w:rPr>
          <w:i/>
          <w:color w:val="058011"/>
        </w:rPr>
        <w:t>img</w:t>
      </w:r>
      <w:r w:rsidRPr="00034B60">
        <w:rPr>
          <w:rFonts w:hAnsi="宋体" w:hint="eastAsia"/>
          <w:i/>
          <w:color w:val="058011"/>
        </w:rPr>
        <w:t>，两个</w:t>
      </w:r>
      <w:r>
        <w:rPr>
          <w:i/>
          <w:color w:val="058011"/>
        </w:rPr>
        <w:t>txt)</w:t>
      </w:r>
      <w:r>
        <w:rPr>
          <w:i/>
          <w:color w:val="058011"/>
        </w:rPr>
        <w:br/>
        <w:t xml:space="preserve">        </w:t>
      </w:r>
      <w:r w:rsidRPr="00034B60">
        <w:t>Glide</w:t>
      </w:r>
      <w:r w:rsidRPr="00034B60">
        <w:rPr>
          <w:color w:val="000000"/>
        </w:rPr>
        <w:t>.</w:t>
      </w:r>
      <w:r w:rsidRPr="00034B60">
        <w:t>with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).load(</w:t>
      </w:r>
      <w:r w:rsidRPr="00034B60">
        <w:t>Constants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BASE_URL_IMAGE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.get(position).getFigure())</w:t>
      </w:r>
    </w:p>
    <w:p w:rsidR="00034B60" w:rsidRPr="00034B60" w:rsidRDefault="00034B60" w:rsidP="00034B60">
      <w:pPr>
        <w:pStyle w:val="af8"/>
        <w:ind w:firstLineChars="3700" w:firstLine="6660"/>
      </w:pPr>
      <w:r w:rsidRPr="00034B60">
        <w:rPr>
          <w:color w:val="000000"/>
        </w:rPr>
        <w:t>.into(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.setText(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.get(position).getName());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.setText(</w:t>
      </w:r>
      <w:r w:rsidRPr="00034B60">
        <w:rPr>
          <w:color w:val="FF2EA0"/>
        </w:rPr>
        <w:t>"</w:t>
      </w:r>
      <w:r w:rsidRPr="00034B60">
        <w:rPr>
          <w:rFonts w:hAnsi="宋体" w:hint="eastAsia"/>
          <w:color w:val="FF2EA0"/>
        </w:rPr>
        <w:t>￥</w:t>
      </w:r>
      <w:r w:rsidRPr="00034B60">
        <w:rPr>
          <w:color w:val="FF2EA0"/>
        </w:rPr>
        <w:t>"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.get(position).getCover_price());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00"/>
        </w:rPr>
        <w:t>convertView;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>}</w:t>
      </w:r>
    </w:p>
    <w:p w:rsidR="00034B60" w:rsidRDefault="00CB5A1F" w:rsidP="00CB5A1F">
      <w:pPr>
        <w:pStyle w:val="5"/>
      </w:pPr>
      <w:r>
        <w:rPr>
          <w:rFonts w:hint="eastAsia"/>
        </w:rPr>
        <w:lastRenderedPageBreak/>
        <w:t>实现效果</w:t>
      </w:r>
    </w:p>
    <w:p w:rsidR="00CB5A1F" w:rsidRDefault="00CB5A1F" w:rsidP="00CB5A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4885096</wp:posOffset>
                </wp:positionH>
                <wp:positionV relativeFrom="paragraph">
                  <wp:posOffset>1944472</wp:posOffset>
                </wp:positionV>
                <wp:extent cx="1592826" cy="477561"/>
                <wp:effectExtent l="0" t="0" r="26670" b="1778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826" cy="477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CB5A1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2" type="#_x0000_t202" style="position:absolute;left:0;text-align:left;margin-left:384.65pt;margin-top:153.1pt;width:125.4pt;height:37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" fillcolor="white [3201]" strokeweight=".5pt">
                <v:textbox>
                  <w:txbxContent>
                    <w:p w:rsidR="00601C62" w:rsidRDefault="00601C62" w:rsidP="00CB5A1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2192245</wp:posOffset>
                </wp:positionV>
                <wp:extent cx="825910" cy="820011"/>
                <wp:effectExtent l="0" t="38100" r="50800" b="18415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10" cy="820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6E9648" id="直接箭头连接符 62" o:spid="_x0000_s1026" type="#_x0000_t32" style="position:absolute;left:0;text-align:left;margin-left:318.25pt;margin-top:172.6pt;width:65.05pt;height:64.55p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1260147</wp:posOffset>
                </wp:positionV>
                <wp:extent cx="2023479" cy="2182762"/>
                <wp:effectExtent l="0" t="0" r="15240" b="2730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479" cy="2182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FE05D5" id="矩形 61" o:spid="_x0000_s1026" style="position:absolute;left:0;text-align:left;margin-left:164pt;margin-top:99.2pt;width:159.35pt;height:171.8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6yvoQIAAIU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" filled="f" strokecolor="red" strokeweight="2pt"/>
            </w:pict>
          </mc:Fallback>
        </mc:AlternateContent>
      </w:r>
      <w:r w:rsidRPr="00CB5A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0" name="图片 60" descr="D:\AndroidProgram\MyShop\png\device-2016-12-07-11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1110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781F" w:rsidRDefault="007D781F" w:rsidP="007D781F">
      <w:pPr>
        <w:pStyle w:val="4"/>
      </w:pPr>
      <w:r>
        <w:rPr>
          <w:rFonts w:hint="eastAsia"/>
        </w:rPr>
        <w:t>热卖</w:t>
      </w:r>
      <w:r>
        <w:t>适配器</w:t>
      </w:r>
      <w:r>
        <w:rPr>
          <w:rFonts w:hint="eastAsia"/>
        </w:rPr>
        <w:t>(</w:t>
      </w:r>
      <w:r>
        <w:t>Hot</w:t>
      </w:r>
      <w:r>
        <w:rPr>
          <w:rFonts w:hint="eastAsia"/>
        </w:rPr>
        <w:t>)</w:t>
      </w:r>
    </w:p>
    <w:p w:rsidR="007D781F" w:rsidRDefault="007D781F" w:rsidP="007D781F">
      <w:pPr>
        <w:pStyle w:val="5"/>
      </w:pPr>
      <w:r w:rsidRPr="007D781F">
        <w:t>onCreateViewHolder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color w:val="000080"/>
        </w:rPr>
        <w:t xml:space="preserve">if </w:t>
      </w:r>
      <w:r w:rsidRPr="007D781F">
        <w:t xml:space="preserve">(viewType == </w:t>
      </w:r>
      <w:r w:rsidRPr="007D781F">
        <w:rPr>
          <w:i/>
          <w:color w:val="660E7A"/>
        </w:rPr>
        <w:t>HOT</w:t>
      </w:r>
      <w:r w:rsidRPr="007D781F">
        <w:t xml:space="preserve">) </w:t>
      </w:r>
      <w:r w:rsidRPr="007D781F">
        <w:rPr>
          <w:color w:val="FF020C"/>
        </w:rPr>
        <w:t>{</w:t>
      </w:r>
      <w:r w:rsidRPr="007D781F">
        <w:rPr>
          <w:color w:val="FF020C"/>
        </w:rPr>
        <w:br/>
        <w:t xml:space="preserve">    </w:t>
      </w:r>
      <w:r w:rsidRPr="007D781F">
        <w:rPr>
          <w:color w:val="000080"/>
        </w:rPr>
        <w:t xml:space="preserve">return new </w:t>
      </w:r>
      <w:r w:rsidRPr="007D781F">
        <w:t>HotViewHolder(</w:t>
      </w:r>
      <w:r w:rsidRPr="007D781F">
        <w:rPr>
          <w:color w:val="660E7A"/>
        </w:rPr>
        <w:t>context</w:t>
      </w:r>
      <w:r w:rsidRPr="007D781F">
        <w:t>,</w:t>
      </w:r>
      <w:r w:rsidRPr="007D781F">
        <w:rPr>
          <w:color w:val="660E7A"/>
        </w:rPr>
        <w:t>layoutInflater</w:t>
      </w:r>
      <w:r w:rsidRPr="007D781F">
        <w:t>.inflate(</w:t>
      </w:r>
      <w:r w:rsidRPr="007D781F">
        <w:rPr>
          <w:color w:val="221FFF"/>
        </w:rPr>
        <w:t>R.layout</w:t>
      </w:r>
      <w:r w:rsidRPr="007D781F">
        <w:t>.</w:t>
      </w:r>
      <w:r w:rsidRPr="007D781F">
        <w:rPr>
          <w:i/>
          <w:color w:val="660E7A"/>
        </w:rPr>
        <w:t>hot_item</w:t>
      </w:r>
      <w:r w:rsidRPr="007D781F">
        <w:t>,</w:t>
      </w:r>
      <w:r w:rsidRPr="007D781F">
        <w:rPr>
          <w:color w:val="000080"/>
        </w:rPr>
        <w:t>null</w:t>
      </w:r>
      <w:r w:rsidRPr="007D781F">
        <w:t>));</w:t>
      </w:r>
      <w:r w:rsidRPr="007D781F">
        <w:br/>
      </w:r>
      <w:r w:rsidRPr="007D781F">
        <w:rPr>
          <w:color w:val="FF020C"/>
        </w:rPr>
        <w:t>}</w:t>
      </w:r>
    </w:p>
    <w:p w:rsidR="007D781F" w:rsidRDefault="007D781F" w:rsidP="007D781F">
      <w:pPr>
        <w:pStyle w:val="5"/>
      </w:pPr>
      <w:r w:rsidRPr="007D781F">
        <w:t>onBindViewHolder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b/>
          <w:bCs/>
          <w:color w:val="000080"/>
        </w:rPr>
        <w:t xml:space="preserve">if </w:t>
      </w:r>
      <w:r w:rsidRPr="007D781F">
        <w:t xml:space="preserve">(getItemViewType(position) == </w:t>
      </w:r>
      <w:r w:rsidRPr="007D781F">
        <w:rPr>
          <w:b/>
          <w:bCs/>
          <w:i/>
          <w:color w:val="660E7A"/>
        </w:rPr>
        <w:t>HOT</w:t>
      </w:r>
      <w:r w:rsidRPr="007D781F"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221FFF"/>
        </w:rPr>
        <w:t xml:space="preserve">HotViewHolder hotViewholder </w:t>
      </w:r>
      <w:r w:rsidRPr="007D781F">
        <w:t>= (</w:t>
      </w:r>
      <w:r w:rsidRPr="007D781F">
        <w:rPr>
          <w:color w:val="221FFF"/>
        </w:rPr>
        <w:t>HotViewHolder</w:t>
      </w:r>
      <w:r w:rsidRPr="007D781F">
        <w:t>) holder;</w:t>
      </w:r>
      <w:r w:rsidRPr="007D781F">
        <w:br/>
        <w:t xml:space="preserve">    </w:t>
      </w:r>
      <w:r w:rsidRPr="007D781F">
        <w:rPr>
          <w:color w:val="221FFF"/>
        </w:rPr>
        <w:t>hotViewholder</w:t>
      </w:r>
      <w:r w:rsidRPr="007D781F">
        <w:t>.showData(</w:t>
      </w:r>
      <w:r w:rsidRPr="007D781F">
        <w:rPr>
          <w:b/>
          <w:bCs/>
          <w:color w:val="660E7A"/>
        </w:rPr>
        <w:t>resultBean</w:t>
      </w:r>
      <w:r w:rsidRPr="007D781F">
        <w:t>.getHot_info());</w:t>
      </w:r>
      <w:r w:rsidRPr="007D781F">
        <w:br/>
      </w:r>
      <w:r w:rsidRPr="007D781F">
        <w:rPr>
          <w:b/>
          <w:bCs/>
          <w:color w:val="FF020C"/>
        </w:rPr>
        <w:t>}</w:t>
      </w:r>
    </w:p>
    <w:p w:rsidR="007D781F" w:rsidRDefault="007D781F" w:rsidP="007D781F">
      <w:pPr>
        <w:pStyle w:val="5"/>
      </w:pPr>
      <w:r w:rsidRPr="007D781F">
        <w:t xml:space="preserve">HotViewHolder </w:t>
      </w:r>
      <w:r>
        <w:rPr>
          <w:rFonts w:hint="eastAsia"/>
        </w:rPr>
        <w:t>实现类</w:t>
      </w:r>
    </w:p>
    <w:p w:rsidR="007D781F" w:rsidRPr="007D781F" w:rsidRDefault="007D781F" w:rsidP="007D781F">
      <w:pPr>
        <w:pStyle w:val="af8"/>
        <w:rPr>
          <w:color w:val="000000"/>
        </w:rPr>
      </w:pPr>
      <w:r w:rsidRPr="007D781F">
        <w:rPr>
          <w:i/>
          <w:color w:val="058011"/>
        </w:rPr>
        <w:t>// HotViewHolder</w:t>
      </w:r>
      <w:r w:rsidRPr="007D781F">
        <w:rPr>
          <w:rFonts w:hAnsi="宋体" w:hint="eastAsia"/>
          <w:i/>
          <w:color w:val="058011"/>
        </w:rPr>
        <w:t>实现类</w:t>
      </w:r>
      <w:r w:rsidRPr="007D781F">
        <w:rPr>
          <w:rFonts w:hAnsi="宋体" w:hint="eastAsia"/>
          <w:i/>
          <w:color w:val="058011"/>
        </w:rPr>
        <w:br/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HotViewHolder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RecyclerView.ViewHolder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tv_more_hot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GridView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HotViewHolder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 xml:space="preserve">context, </w:t>
      </w:r>
      <w:r w:rsidRPr="007D781F">
        <w:t xml:space="preserve">View </w:t>
      </w:r>
      <w:r w:rsidRPr="007D781F">
        <w:rPr>
          <w:color w:val="000000"/>
        </w:rPr>
        <w:t xml:space="preserve">itemView)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super</w:t>
      </w:r>
      <w:r w:rsidRPr="007D781F">
        <w:rPr>
          <w:color w:val="000000"/>
        </w:rPr>
        <w:t>(itemView);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tv_more_hot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tv_more_hot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gv_hot </w:t>
      </w:r>
      <w:r w:rsidRPr="007D781F">
        <w:rPr>
          <w:color w:val="000000"/>
        </w:rPr>
        <w:t>= (</w:t>
      </w:r>
      <w:r w:rsidRPr="007D781F">
        <w:t>GridView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gv_hot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lastRenderedPageBreak/>
        <w:t xml:space="preserve">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showData(</w:t>
      </w:r>
      <w:r w:rsidRPr="007D781F">
        <w:rPr>
          <w:b/>
          <w:bCs/>
          <w:color w:val="000080"/>
        </w:rPr>
        <w:t xml:space="preserve">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HotAdapter adapter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>HotAdapter(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,hot_info);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.setAdapter(</w:t>
      </w:r>
      <w:r w:rsidRPr="007D781F">
        <w:t>adapter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.setOnItemClickListener(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 xml:space="preserve">AdapterView.OnItemClickListener()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    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onItemClick(</w:t>
      </w:r>
      <w:r w:rsidRPr="007D781F">
        <w:t>AdapterView</w:t>
      </w:r>
      <w:r w:rsidRPr="007D781F">
        <w:rPr>
          <w:color w:val="000000"/>
        </w:rPr>
        <w:t xml:space="preserve">&lt;?&gt; view, </w:t>
      </w:r>
      <w:r w:rsidRPr="007D781F">
        <w:t xml:space="preserve">View </w:t>
      </w:r>
      <w:r w:rsidRPr="007D781F">
        <w:rPr>
          <w:color w:val="000000"/>
        </w:rPr>
        <w:t xml:space="preserve">view1, 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rPr>
          <w:b/>
          <w:bCs/>
          <w:color w:val="000080"/>
        </w:rPr>
        <w:t xml:space="preserve">long </w:t>
      </w:r>
      <w:r w:rsidRPr="007D781F">
        <w:rPr>
          <w:color w:val="000000"/>
        </w:rPr>
        <w:t xml:space="preserve">l)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    </w:t>
      </w:r>
      <w:r w:rsidRPr="007D781F">
        <w:t xml:space="preserve">String content </w:t>
      </w:r>
      <w:r w:rsidRPr="007D781F">
        <w:rPr>
          <w:color w:val="000000"/>
        </w:rPr>
        <w:t xml:space="preserve">= </w:t>
      </w:r>
      <w:r w:rsidRPr="007D781F">
        <w:rPr>
          <w:color w:val="660E7A"/>
        </w:rPr>
        <w:t>hot_info</w:t>
      </w:r>
      <w:r w:rsidRPr="007D781F">
        <w:rPr>
          <w:color w:val="000000"/>
        </w:rPr>
        <w:t>.get(position).getName();</w:t>
      </w:r>
      <w:r w:rsidRPr="007D781F">
        <w:rPr>
          <w:color w:val="000000"/>
        </w:rPr>
        <w:br/>
        <w:t xml:space="preserve">                </w:t>
      </w:r>
      <w:r w:rsidRPr="007D781F">
        <w:t>Toast</w:t>
      </w:r>
      <w:r w:rsidRPr="007D781F">
        <w:rPr>
          <w:color w:val="000000"/>
        </w:rPr>
        <w:t>.</w:t>
      </w:r>
      <w:r w:rsidRPr="007D781F">
        <w:t>makeText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</w:t>
      </w:r>
      <w:r w:rsidRPr="007D781F">
        <w:t>content</w:t>
      </w:r>
      <w:r w:rsidRPr="007D781F">
        <w:rPr>
          <w:color w:val="000000"/>
        </w:rPr>
        <w:t>,</w:t>
      </w:r>
      <w:r w:rsidRPr="007D781F">
        <w:t>Toast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LENGTH_SHORT</w:t>
      </w:r>
      <w:r w:rsidRPr="007D781F">
        <w:rPr>
          <w:color w:val="000000"/>
        </w:rPr>
        <w:t>).show();</w:t>
      </w:r>
      <w:r w:rsidRPr="007D781F">
        <w:rPr>
          <w:color w:val="000000"/>
        </w:rPr>
        <w:br/>
        <w:t xml:space="preserve">    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 xml:space="preserve">        }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 w:rsidRPr="007D781F">
        <w:t>HotAdapter</w:t>
      </w:r>
      <w:r>
        <w:rPr>
          <w:rFonts w:hint="eastAsia"/>
        </w:rPr>
        <w:t>适配器</w:t>
      </w:r>
    </w:p>
    <w:p w:rsidR="007D781F" w:rsidRDefault="007D781F" w:rsidP="007D781F">
      <w:pPr>
        <w:pStyle w:val="af8"/>
        <w:rPr>
          <w:color w:val="000000"/>
        </w:rPr>
      </w:pPr>
      <w:r w:rsidRPr="007D781F">
        <w:rPr>
          <w:b/>
          <w:bCs/>
          <w:color w:val="000080"/>
        </w:rPr>
        <w:t xml:space="preserve">public class </w:t>
      </w:r>
      <w:r w:rsidRPr="007D781F">
        <w:t xml:space="preserve">HotAdapter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BaseAdapter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HotAdapter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>context, 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=hot_info;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int </w:t>
      </w:r>
      <w:r w:rsidRPr="007D781F">
        <w:rPr>
          <w:color w:val="000000"/>
        </w:rPr>
        <w:t xml:space="preserve">getCount()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.size();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Object </w:t>
      </w:r>
      <w:r w:rsidRPr="007D781F">
        <w:rPr>
          <w:color w:val="000000"/>
        </w:rPr>
        <w:t>getItem(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return null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long </w:t>
      </w:r>
      <w:r w:rsidRPr="007D781F">
        <w:rPr>
          <w:color w:val="000000"/>
        </w:rPr>
        <w:t>getItemId(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FF"/>
        </w:rPr>
        <w:t>0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ImageView 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,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View </w:t>
      </w:r>
      <w:r w:rsidRPr="007D781F">
        <w:rPr>
          <w:color w:val="000000"/>
        </w:rPr>
        <w:t>getView(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t xml:space="preserve">View </w:t>
      </w:r>
      <w:r w:rsidRPr="007D781F">
        <w:rPr>
          <w:color w:val="000000"/>
        </w:rPr>
        <w:t xml:space="preserve">convetView, </w:t>
      </w:r>
      <w:r w:rsidRPr="007D781F">
        <w:t xml:space="preserve">ViewGroup </w:t>
      </w:r>
      <w:r w:rsidRPr="007D781F">
        <w:rPr>
          <w:color w:val="000000"/>
        </w:rPr>
        <w:t xml:space="preserve">group)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ViewHolder viewHolder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t>ViewHolder</w:t>
      </w:r>
      <w:r w:rsidRPr="007D781F">
        <w:rPr>
          <w:color w:val="000000"/>
        </w:rPr>
        <w:t>();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if </w:t>
      </w:r>
      <w:r w:rsidRPr="007D781F">
        <w:rPr>
          <w:color w:val="000000"/>
        </w:rPr>
        <w:t xml:space="preserve">(convetView == 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000000"/>
        </w:rPr>
        <w:t xml:space="preserve">convetView = </w:t>
      </w:r>
      <w:r w:rsidRPr="007D781F">
        <w:t>View</w:t>
      </w:r>
      <w:r w:rsidRPr="007D781F">
        <w:rPr>
          <w:color w:val="000000"/>
        </w:rPr>
        <w:t>.</w:t>
      </w:r>
      <w:r w:rsidRPr="007D781F">
        <w:t>inflate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 xml:space="preserve">, </w:t>
      </w:r>
      <w:r w:rsidRPr="007D781F">
        <w:t>R.layout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item_hot_grid_view</w:t>
      </w:r>
      <w:r w:rsidRPr="007D781F">
        <w:rPr>
          <w:color w:val="000000"/>
        </w:rPr>
        <w:t>,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iv_hot </w:t>
      </w:r>
      <w:r w:rsidRPr="007D781F">
        <w:rPr>
          <w:color w:val="000000"/>
        </w:rPr>
        <w:t>= (</w:t>
      </w:r>
      <w:r w:rsidRPr="007D781F">
        <w:t>ImageView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tv_name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tv_name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tv_price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tv_price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convetView.setTag(</w:t>
      </w:r>
      <w:r w:rsidRPr="007D781F">
        <w:t>viewHolder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000080"/>
        </w:rPr>
        <w:t xml:space="preserve">else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= (</w:t>
      </w:r>
      <w:r w:rsidRPr="007D781F">
        <w:t>ViewHolder</w:t>
      </w:r>
      <w:r w:rsidRPr="007D781F">
        <w:rPr>
          <w:color w:val="000000"/>
        </w:rPr>
        <w:t>) convetView.getTag();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i/>
          <w:color w:val="058011"/>
        </w:rPr>
        <w:t xml:space="preserve">// </w:t>
      </w:r>
      <w:r w:rsidRPr="007D781F">
        <w:rPr>
          <w:rFonts w:hAnsi="宋体" w:hint="eastAsia"/>
          <w:i/>
          <w:color w:val="058011"/>
        </w:rPr>
        <w:t>显示数据</w:t>
      </w:r>
      <w:r w:rsidRPr="007D781F">
        <w:rPr>
          <w:i/>
          <w:color w:val="058011"/>
        </w:rPr>
        <w:t>(</w:t>
      </w:r>
      <w:r w:rsidRPr="007D781F">
        <w:rPr>
          <w:rFonts w:hAnsi="宋体" w:hint="eastAsia"/>
          <w:i/>
          <w:color w:val="058011"/>
        </w:rPr>
        <w:t>一个</w:t>
      </w:r>
      <w:r w:rsidRPr="007D781F">
        <w:rPr>
          <w:i/>
          <w:color w:val="058011"/>
        </w:rPr>
        <w:t>img</w:t>
      </w:r>
      <w:r w:rsidRPr="007D781F">
        <w:rPr>
          <w:rFonts w:hAnsi="宋体" w:hint="eastAsia"/>
          <w:i/>
          <w:color w:val="058011"/>
        </w:rPr>
        <w:t>，两个</w:t>
      </w:r>
      <w:r w:rsidRPr="007D781F">
        <w:rPr>
          <w:i/>
          <w:color w:val="058011"/>
        </w:rPr>
        <w:t>txt)</w:t>
      </w:r>
      <w:r w:rsidRPr="007D781F">
        <w:rPr>
          <w:i/>
          <w:color w:val="058011"/>
        </w:rPr>
        <w:br/>
      </w:r>
      <w:r w:rsidRPr="007D781F">
        <w:rPr>
          <w:i/>
          <w:color w:val="058011"/>
        </w:rPr>
        <w:br/>
        <w:t xml:space="preserve">        </w:t>
      </w:r>
      <w:r w:rsidRPr="007D781F">
        <w:t>Glide</w:t>
      </w:r>
      <w:r w:rsidRPr="007D781F">
        <w:rPr>
          <w:color w:val="000000"/>
        </w:rPr>
        <w:t>.</w:t>
      </w:r>
      <w:r w:rsidRPr="007D781F">
        <w:t>with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).load(</w:t>
      </w:r>
      <w:r w:rsidRPr="007D781F">
        <w:t>Constants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 xml:space="preserve">BASE_URL_IMAGE </w:t>
      </w:r>
      <w:r w:rsidRPr="007D781F">
        <w:rPr>
          <w:color w:val="000000"/>
        </w:rPr>
        <w:t>+</w:t>
      </w:r>
    </w:p>
    <w:p w:rsid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t xml:space="preserve"> </w:t>
      </w:r>
      <w:r>
        <w:rPr>
          <w:color w:val="000000"/>
        </w:rPr>
        <w:t xml:space="preserve">                                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.get(position).getFigure()).into(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);</w:t>
      </w:r>
    </w:p>
    <w:p w:rsidR="007D781F" w:rsidRP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br/>
      </w:r>
      <w:r w:rsidRPr="007D781F">
        <w:rPr>
          <w:color w:val="000000"/>
        </w:rPr>
        <w:lastRenderedPageBreak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.setText(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.get(position).getName());</w:t>
      </w:r>
      <w:r w:rsidRPr="007D781F">
        <w:rPr>
          <w:color w:val="000000"/>
        </w:rPr>
        <w:br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.setText(</w:t>
      </w:r>
      <w:r w:rsidRPr="007D781F">
        <w:rPr>
          <w:color w:val="FF2EA0"/>
        </w:rPr>
        <w:t>"</w:t>
      </w:r>
      <w:r w:rsidRPr="007D781F">
        <w:rPr>
          <w:rFonts w:hAnsi="宋体" w:hint="eastAsia"/>
          <w:color w:val="FF2EA0"/>
        </w:rPr>
        <w:t>￥</w:t>
      </w:r>
      <w:r w:rsidRPr="007D781F">
        <w:rPr>
          <w:color w:val="FF2EA0"/>
        </w:rPr>
        <w:t>"</w:t>
      </w:r>
      <w:r w:rsidRPr="007D781F">
        <w:rPr>
          <w:color w:val="000000"/>
        </w:rPr>
        <w:t>+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.get(position).getCover_price());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00"/>
        </w:rPr>
        <w:t>convetView;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>
        <w:rPr>
          <w:rFonts w:hint="eastAsia"/>
        </w:rPr>
        <w:t>踩坑说明</w:t>
      </w:r>
    </w:p>
    <w:p w:rsidR="007D781F" w:rsidRDefault="007D781F" w:rsidP="007D781F">
      <w:pPr>
        <w:ind w:firstLine="420"/>
      </w:pPr>
      <w:r>
        <w:rPr>
          <w:rFonts w:hint="eastAsia"/>
        </w:rPr>
        <w:t>布局文件hot</w:t>
      </w:r>
      <w:r>
        <w:t>_item</w:t>
      </w:r>
      <w:r>
        <w:rPr>
          <w:rFonts w:hint="eastAsia"/>
        </w:rPr>
        <w:t>.xml中</w:t>
      </w:r>
      <w:r>
        <w:t>的</w:t>
      </w:r>
      <w:r>
        <w:rPr>
          <w:rFonts w:hint="eastAsia"/>
        </w:rPr>
        <w:t>GridView高度</w:t>
      </w:r>
      <w:r>
        <w:t>为</w:t>
      </w:r>
      <w:r>
        <w:rPr>
          <w:rFonts w:hint="eastAsia"/>
        </w:rPr>
        <w:t>1100dp，</w:t>
      </w:r>
      <w:r>
        <w:t>原</w:t>
      </w:r>
      <w:r>
        <w:rPr>
          <w:rFonts w:hint="eastAsia"/>
        </w:rPr>
        <w:t>为1020dp，</w:t>
      </w:r>
      <w:r>
        <w:t>导致显示不完整。</w:t>
      </w:r>
    </w:p>
    <w:p w:rsidR="007D781F" w:rsidRDefault="007D781F" w:rsidP="007D781F">
      <w:pPr>
        <w:pStyle w:val="5"/>
      </w:pPr>
      <w:r>
        <w:rPr>
          <w:rFonts w:hint="eastAsia"/>
        </w:rPr>
        <w:t>效果展示</w:t>
      </w:r>
    </w:p>
    <w:p w:rsidR="007D781F" w:rsidRDefault="00735F40" w:rsidP="007D78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4879197</wp:posOffset>
                </wp:positionH>
                <wp:positionV relativeFrom="paragraph">
                  <wp:posOffset>1890538</wp:posOffset>
                </wp:positionV>
                <wp:extent cx="1598725" cy="453902"/>
                <wp:effectExtent l="0" t="0" r="20955" b="2286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725" cy="453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735F40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3" type="#_x0000_t202" style="position:absolute;left:0;text-align:left;margin-left:384.2pt;margin-top:148.85pt;width:125.9pt;height:35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" fillcolor="white [3201]" strokeweight=".5pt">
                <v:textbox>
                  <w:txbxContent>
                    <w:p w:rsidR="00601C62" w:rsidRDefault="00601C62" w:rsidP="00735F40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4011991</wp:posOffset>
                </wp:positionH>
                <wp:positionV relativeFrom="paragraph">
                  <wp:posOffset>2156009</wp:posOffset>
                </wp:positionV>
                <wp:extent cx="849508" cy="772816"/>
                <wp:effectExtent l="0" t="38100" r="65405" b="27305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9508" cy="772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6BF046" id="直接箭头连接符 67" o:spid="_x0000_s1026" type="#_x0000_t32" style="position:absolute;left:0;text-align:left;margin-left:315.9pt;margin-top:169.75pt;width:66.9pt;height:60.8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2088802</wp:posOffset>
                </wp:positionH>
                <wp:positionV relativeFrom="paragraph">
                  <wp:posOffset>858151</wp:posOffset>
                </wp:positionV>
                <wp:extent cx="2011680" cy="2637012"/>
                <wp:effectExtent l="0" t="0" r="26670" b="1143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637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DFCC93" id="矩形 66" o:spid="_x0000_s1026" style="position:absolute;left:0;text-align:left;margin-left:164.45pt;margin-top:67.55pt;width:158.4pt;height:207.6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" filled="f" strokecolor="red" strokeweight="2pt"/>
            </w:pict>
          </mc:Fallback>
        </mc:AlternateContent>
      </w:r>
      <w:r w:rsidR="007D781F" w:rsidRPr="007D78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4" name="图片 64" descr="D:\AndroidProgram\MyShop\png\device-2016-12-07-120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2084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3"/>
      </w:pPr>
      <w:r>
        <w:rPr>
          <w:rFonts w:hint="eastAsia"/>
        </w:rPr>
        <w:t>首页上下</w:t>
      </w:r>
      <w:r>
        <w:t>滑动监听</w:t>
      </w:r>
    </w:p>
    <w:p w:rsidR="000B48C2" w:rsidRDefault="000B48C2" w:rsidP="000B48C2">
      <w:pPr>
        <w:ind w:firstLine="420"/>
      </w:pPr>
      <w:r>
        <w:rPr>
          <w:rFonts w:hint="eastAsia"/>
        </w:rPr>
        <w:t>功能:滑动</w:t>
      </w:r>
      <w:r>
        <w:t>到底部才出现向上（</w:t>
      </w:r>
      <w:r>
        <w:rPr>
          <w:rFonts w:hint="eastAsia"/>
        </w:rPr>
        <w:t>回顶部</w:t>
      </w:r>
      <w:r>
        <w:t>）</w:t>
      </w:r>
      <w:r>
        <w:rPr>
          <w:rFonts w:hint="eastAsia"/>
        </w:rPr>
        <w:t>按钮</w:t>
      </w:r>
      <w:r>
        <w:t>。</w:t>
      </w:r>
    </w:p>
    <w:p w:rsidR="000B48C2" w:rsidRDefault="000B48C2" w:rsidP="000B48C2">
      <w:pPr>
        <w:pStyle w:val="4"/>
      </w:pPr>
      <w:r>
        <w:t>fragment_home.x</w:t>
      </w:r>
      <w:r>
        <w:rPr>
          <w:rFonts w:hint="eastAsia"/>
        </w:rPr>
        <w:t>ml</w:t>
      </w:r>
      <w:r>
        <w:rPr>
          <w:rFonts w:hint="eastAsia"/>
        </w:rPr>
        <w:t>中</w:t>
      </w:r>
      <w:r>
        <w:t>设置隐藏</w:t>
      </w:r>
    </w:p>
    <w:p w:rsidR="000B48C2" w:rsidRDefault="000B48C2" w:rsidP="000B48C2">
      <w:pPr>
        <w:pStyle w:val="ab"/>
      </w:pPr>
      <w:r>
        <w:rPr>
          <w:noProof/>
        </w:rPr>
        <w:drawing>
          <wp:inline distT="0" distB="0" distL="0" distR="0" wp14:anchorId="4F69178F" wp14:editId="7E2557D4">
            <wp:extent cx="3618000" cy="1587600"/>
            <wp:effectExtent l="19050" t="19050" r="2095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1587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4"/>
      </w:pPr>
      <w:r>
        <w:rPr>
          <w:rFonts w:hint="eastAsia"/>
        </w:rPr>
        <w:lastRenderedPageBreak/>
        <w:t>HomeFragment</w:t>
      </w:r>
      <w:r>
        <w:rPr>
          <w:rFonts w:hint="eastAsia"/>
        </w:rPr>
        <w:t>中</w:t>
      </w:r>
      <w:r>
        <w:t>的代码</w:t>
      </w:r>
    </w:p>
    <w:p w:rsidR="000B48C2" w:rsidRPr="000B48C2" w:rsidRDefault="000B48C2" w:rsidP="000B48C2">
      <w:pPr>
        <w:pStyle w:val="af8"/>
        <w:rPr>
          <w:color w:val="000000"/>
        </w:rPr>
      </w:pPr>
      <w:r w:rsidRPr="000B48C2">
        <w:rPr>
          <w:b/>
          <w:bCs/>
          <w:color w:val="000080"/>
        </w:rPr>
        <w:t xml:space="preserve">private void </w:t>
      </w:r>
      <w:r w:rsidRPr="000B48C2">
        <w:rPr>
          <w:color w:val="000000"/>
        </w:rPr>
        <w:t>processData(</w:t>
      </w:r>
      <w:r w:rsidRPr="000B48C2">
        <w:rPr>
          <w:color w:val="221FFF"/>
        </w:rPr>
        <w:t xml:space="preserve">String </w:t>
      </w:r>
      <w:r w:rsidRPr="000B48C2">
        <w:rPr>
          <w:color w:val="000000"/>
        </w:rPr>
        <w:t xml:space="preserve">json)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</w:t>
      </w:r>
      <w:r w:rsidRPr="000B48C2">
        <w:rPr>
          <w:color w:val="221FFF"/>
        </w:rPr>
        <w:t xml:space="preserve">ResultBeanData resultBeanData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JSON</w:t>
      </w:r>
      <w:r w:rsidRPr="000B48C2">
        <w:rPr>
          <w:color w:val="000000"/>
        </w:rPr>
        <w:t>.</w:t>
      </w:r>
      <w:r w:rsidRPr="000B48C2">
        <w:rPr>
          <w:color w:val="221FFF"/>
        </w:rPr>
        <w:t>parseObject</w:t>
      </w:r>
      <w:r w:rsidRPr="000B48C2">
        <w:rPr>
          <w:color w:val="000000"/>
        </w:rPr>
        <w:t>(json,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</w:t>
      </w:r>
      <w:r w:rsidRPr="000B48C2">
        <w:rPr>
          <w:b/>
          <w:bCs/>
          <w:color w:val="000080"/>
        </w:rPr>
        <w:t>class</w:t>
      </w:r>
      <w:r>
        <w:rPr>
          <w:color w:val="000000"/>
        </w:rPr>
        <w:t xml:space="preserve">);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解析到后边的类中</w:t>
      </w:r>
      <w:r w:rsidRPr="000B48C2">
        <w:rPr>
          <w:rFonts w:hAnsi="宋体" w:hint="eastAsia"/>
          <w:i/>
        </w:rPr>
        <w:br/>
        <w:t xml:space="preserve">    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.getResult();</w:t>
      </w:r>
      <w:r w:rsidRPr="000B48C2">
        <w:rPr>
          <w:color w:val="000000"/>
        </w:rPr>
        <w:br/>
        <w:t xml:space="preserve">    </w:t>
      </w:r>
      <w:r w:rsidRPr="000B48C2">
        <w:rPr>
          <w:i/>
        </w:rPr>
        <w:t>//Log.e("TAG","</w:t>
      </w:r>
      <w:r w:rsidRPr="000B48C2">
        <w:rPr>
          <w:rFonts w:hAnsi="宋体" w:hint="eastAsia"/>
          <w:i/>
        </w:rPr>
        <w:t>解析成功</w:t>
      </w:r>
      <w:r w:rsidRPr="000B48C2">
        <w:rPr>
          <w:i/>
        </w:rPr>
        <w:t>=="+resultBean.getHot_info().get(0).getName());</w:t>
      </w:r>
      <w:r w:rsidRPr="000B48C2">
        <w:rPr>
          <w:i/>
        </w:rPr>
        <w:br/>
        <w:t xml:space="preserve">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!= </w:t>
      </w:r>
      <w:r w:rsidRPr="000B48C2">
        <w:rPr>
          <w:b/>
          <w:bCs/>
          <w:color w:val="000080"/>
        </w:rPr>
        <w:t>null</w:t>
      </w:r>
      <w:r w:rsidRPr="000B48C2">
        <w:rPr>
          <w:color w:val="000000"/>
        </w:rPr>
        <w:t xml:space="preserve">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数据来了，设置</w:t>
      </w:r>
      <w:r w:rsidRPr="000B48C2">
        <w:rPr>
          <w:i/>
        </w:rPr>
        <w:t>RecyclerView</w:t>
      </w:r>
      <w:r w:rsidRPr="000B48C2">
        <w:rPr>
          <w:rFonts w:hAnsi="宋体" w:hint="eastAsia"/>
          <w:i/>
        </w:rPr>
        <w:t>适配器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 xml:space="preserve">adapter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HomeFragmentAdapter(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>,</w:t>
      </w:r>
      <w:r w:rsidRPr="000B48C2">
        <w:rPr>
          <w:b/>
          <w:bCs/>
          <w:color w:val="660E7A"/>
        </w:rPr>
        <w:t>resultBean</w:t>
      </w:r>
      <w:r w:rsidRPr="000B48C2">
        <w:rPr>
          <w:color w:val="000000"/>
        </w:rPr>
        <w:t xml:space="preserve">);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传入上下文和数据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.setAdapter(</w:t>
      </w:r>
      <w:r w:rsidRPr="000B48C2">
        <w:rPr>
          <w:b/>
          <w:bCs/>
          <w:color w:val="660E7A"/>
        </w:rPr>
        <w:t>adapter</w:t>
      </w:r>
      <w:r w:rsidR="006A1EAA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color w:val="221FFF"/>
        </w:rPr>
        <w:t xml:space="preserve">GridLayoutManager manager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GridLayoutManager(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 xml:space="preserve">, </w:t>
      </w:r>
      <w:r w:rsidRPr="000B48C2">
        <w:rPr>
          <w:color w:val="0000FF"/>
        </w:rPr>
        <w:t>1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.setLayoutManager(</w:t>
      </w:r>
      <w:r w:rsidRPr="000B48C2">
        <w:rPr>
          <w:color w:val="221FFF"/>
        </w:rPr>
        <w:t>manager</w:t>
      </w:r>
      <w:r w:rsidRPr="000B48C2">
        <w:rPr>
          <w:color w:val="000000"/>
        </w:rPr>
        <w:t xml:space="preserve">);   </w:t>
      </w:r>
      <w:r w:rsidRPr="000B48C2">
        <w:rPr>
          <w:i/>
        </w:rPr>
        <w:t>// 1</w:t>
      </w:r>
      <w:r w:rsidRPr="000B48C2">
        <w:rPr>
          <w:rFonts w:hAnsi="宋体" w:hint="eastAsia"/>
          <w:i/>
        </w:rPr>
        <w:t>列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设置跨度大小的监听</w:t>
      </w:r>
      <w:r w:rsidRPr="000B48C2">
        <w:rPr>
          <w:i/>
        </w:rPr>
        <w:t>(GridView</w:t>
      </w:r>
      <w:r w:rsidRPr="000B48C2">
        <w:rPr>
          <w:rFonts w:hAnsi="宋体" w:hint="eastAsia"/>
          <w:i/>
        </w:rPr>
        <w:t>独有，</w:t>
      </w:r>
      <w:r w:rsidRPr="000B48C2">
        <w:rPr>
          <w:i/>
        </w:rPr>
        <w:t>Linearlayout</w:t>
      </w:r>
      <w:r w:rsidRPr="000B48C2">
        <w:rPr>
          <w:rFonts w:hAnsi="宋体" w:hint="eastAsia"/>
          <w:i/>
        </w:rPr>
        <w:t>无</w:t>
      </w:r>
      <w:r w:rsidRPr="000B48C2">
        <w:rPr>
          <w:i/>
        </w:rPr>
        <w:t>)</w:t>
      </w:r>
      <w:r w:rsidRPr="000B48C2">
        <w:rPr>
          <w:i/>
        </w:rPr>
        <w:br/>
        <w:t xml:space="preserve">        </w:t>
      </w:r>
      <w:r w:rsidRPr="000B48C2">
        <w:rPr>
          <w:color w:val="221FFF"/>
        </w:rPr>
        <w:t>manager</w:t>
      </w:r>
      <w:r w:rsidRPr="000B48C2">
        <w:rPr>
          <w:color w:val="000000"/>
        </w:rPr>
        <w:t>.setSpanSizeLookup(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 xml:space="preserve">GridLayoutManager.SpanSizeLookup()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</w:t>
      </w:r>
      <w:r w:rsidRPr="000B48C2">
        <w:rPr>
          <w:color w:val="808000"/>
        </w:rPr>
        <w:t>@Override</w:t>
      </w:r>
      <w:r w:rsidRPr="000B48C2">
        <w:rPr>
          <w:color w:val="808000"/>
        </w:rPr>
        <w:br/>
        <w:t xml:space="preserve">            </w:t>
      </w:r>
      <w:r w:rsidRPr="000B48C2">
        <w:rPr>
          <w:b/>
          <w:bCs/>
          <w:color w:val="000080"/>
        </w:rPr>
        <w:t xml:space="preserve">public int </w:t>
      </w:r>
      <w:r w:rsidRPr="000B48C2">
        <w:rPr>
          <w:color w:val="000000"/>
        </w:rPr>
        <w:t>getSpanSize(</w:t>
      </w:r>
      <w:r w:rsidRPr="000B48C2">
        <w:rPr>
          <w:b/>
          <w:bCs/>
          <w:color w:val="000080"/>
        </w:rPr>
        <w:t xml:space="preserve">int </w:t>
      </w:r>
      <w:r w:rsidRPr="000B48C2">
        <w:rPr>
          <w:color w:val="000000"/>
        </w:rPr>
        <w:t xml:space="preserve">position)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color w:val="221FFF"/>
        </w:rPr>
        <w:t>Log</w:t>
      </w:r>
      <w:r w:rsidRPr="000B48C2">
        <w:rPr>
          <w:color w:val="000000"/>
        </w:rPr>
        <w:t>.</w:t>
      </w:r>
      <w:r w:rsidRPr="000B48C2">
        <w:rPr>
          <w:color w:val="221FFF"/>
        </w:rPr>
        <w:t>e</w:t>
      </w:r>
      <w:r w:rsidRPr="000B48C2">
        <w:rPr>
          <w:color w:val="000000"/>
        </w:rPr>
        <w:t>(</w:t>
      </w:r>
      <w:r w:rsidRPr="000B48C2">
        <w:rPr>
          <w:color w:val="FF2EA0"/>
        </w:rPr>
        <w:t>"TAGpos"</w:t>
      </w:r>
      <w:r w:rsidRPr="000B48C2">
        <w:rPr>
          <w:color w:val="000000"/>
        </w:rPr>
        <w:t>,</w:t>
      </w:r>
      <w:r w:rsidRPr="000B48C2">
        <w:rPr>
          <w:color w:val="FF2EA0"/>
        </w:rPr>
        <w:t>"position=="</w:t>
      </w:r>
      <w:r w:rsidR="006A1EAA">
        <w:rPr>
          <w:color w:val="000000"/>
        </w:rPr>
        <w:t>+position);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(position&gt;=</w:t>
      </w:r>
      <w:r w:rsidRPr="000B48C2">
        <w:rPr>
          <w:color w:val="0000FF"/>
        </w:rPr>
        <w:t>5</w:t>
      </w:r>
      <w:r w:rsidRPr="000B48C2">
        <w:rPr>
          <w:color w:val="000000"/>
        </w:rPr>
        <w:t xml:space="preserve">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VISIBLE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000080"/>
        </w:rPr>
        <w:t xml:space="preserve">else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GONE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b/>
          <w:bCs/>
          <w:color w:val="000080"/>
        </w:rPr>
        <w:t xml:space="preserve">return </w:t>
      </w:r>
      <w:r w:rsidRPr="000B48C2">
        <w:rPr>
          <w:color w:val="0000FF"/>
        </w:rPr>
        <w:t>1</w:t>
      </w:r>
      <w:r w:rsidRPr="000B48C2">
        <w:rPr>
          <w:color w:val="000000"/>
        </w:rPr>
        <w:t>;</w:t>
      </w:r>
      <w:r w:rsidRPr="000B48C2">
        <w:rPr>
          <w:color w:val="000000"/>
        </w:rPr>
        <w:br/>
        <w:t xml:space="preserve">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}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>}</w:t>
      </w:r>
    </w:p>
    <w:p w:rsidR="000B48C2" w:rsidRDefault="00D2483A" w:rsidP="00D2483A">
      <w:pPr>
        <w:pStyle w:val="3"/>
      </w:pPr>
      <w:r>
        <w:rPr>
          <w:rFonts w:hint="eastAsia"/>
        </w:rPr>
        <w:t>跳转商品详情页</w:t>
      </w:r>
    </w:p>
    <w:p w:rsidR="00D2483A" w:rsidRDefault="00D2483A" w:rsidP="00D2483A">
      <w:pPr>
        <w:ind w:firstLine="420"/>
        <w:rPr>
          <w:rFonts w:hAnsi="宋体"/>
        </w:rPr>
      </w:pPr>
      <w:r>
        <w:rPr>
          <w:rFonts w:hint="eastAsia"/>
        </w:rPr>
        <w:t>本节</w:t>
      </w:r>
      <w:r>
        <w:t>实现的是</w:t>
      </w:r>
      <w:r>
        <w:rPr>
          <w:rFonts w:hint="eastAsia"/>
        </w:rPr>
        <w:t>点击</w:t>
      </w:r>
      <w:r>
        <w:t>在首页</w:t>
      </w:r>
      <w:r>
        <w:rPr>
          <w:rFonts w:hint="eastAsia"/>
        </w:rPr>
        <w:t>中</w:t>
      </w:r>
      <w:r>
        <w:rPr>
          <w:rFonts w:hAnsi="宋体" w:hint="eastAsia"/>
        </w:rPr>
        <w:t>【今日秒杀】、【新品推荐】与【商城热卖】的</w:t>
      </w:r>
      <w:r>
        <w:rPr>
          <w:rFonts w:hAnsi="宋体"/>
        </w:rPr>
        <w:t>内容实现商品页的跳转。</w:t>
      </w:r>
    </w:p>
    <w:p w:rsidR="00C141A0" w:rsidRDefault="00C141A0" w:rsidP="00C141A0">
      <w:pPr>
        <w:pStyle w:val="4"/>
      </w:pPr>
      <w:r>
        <w:rPr>
          <w:rFonts w:hint="eastAsia"/>
        </w:rPr>
        <w:t>页面布局</w:t>
      </w:r>
    </w:p>
    <w:p w:rsidR="006A1EAA" w:rsidRPr="006A1EAA" w:rsidRDefault="00DF78CF" w:rsidP="006A1EAA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4554732</wp:posOffset>
                </wp:positionH>
                <wp:positionV relativeFrom="paragraph">
                  <wp:posOffset>2796233</wp:posOffset>
                </wp:positionV>
                <wp:extent cx="991092" cy="707595"/>
                <wp:effectExtent l="0" t="0" r="19050" b="1651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092" cy="707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线性水平布局</w:t>
                            </w:r>
                          </w:p>
                          <w:p w:rsidR="00601C62" w:rsidRDefault="00601C62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（叠加显示）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5" o:spid="_x0000_s1034" type="#_x0000_t202" style="position:absolute;left:0;text-align:left;margin-left:358.65pt;margin-top:220.2pt;width:78.05pt;height:55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" fillcolor="white [3201]" strokeweight=".5pt">
                <v:textbox>
                  <w:txbxContent>
                    <w:p w:rsidR="00601C62" w:rsidRDefault="00601C62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线性水平布局</w:t>
                      </w:r>
                    </w:p>
                    <w:p w:rsidR="00601C62" w:rsidRDefault="00601C62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（叠加显示）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3156093</wp:posOffset>
                </wp:positionV>
                <wp:extent cx="489647" cy="265471"/>
                <wp:effectExtent l="0" t="38100" r="62865" b="20320"/>
                <wp:wrapNone/>
                <wp:docPr id="84" name="直接箭头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647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D1451D" id="直接箭头连接符 84" o:spid="_x0000_s1026" type="#_x0000_t32" style="position:absolute;left:0;text-align:left;margin-left:318.25pt;margin-top:248.5pt;width:38.55pt;height:20.9pt;flip:y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3368470</wp:posOffset>
                </wp:positionV>
                <wp:extent cx="2035278" cy="401156"/>
                <wp:effectExtent l="0" t="0" r="22225" b="1841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278" cy="401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52E002" id="矩形 83" o:spid="_x0000_s1026" style="position:absolute;left:0;text-align:left;margin-left:164pt;margin-top:265.25pt;width:160.25pt;height:31.6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" filled="f" strokecolor="red" strokeweight="2pt"/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4565916</wp:posOffset>
                </wp:positionH>
                <wp:positionV relativeFrom="paragraph">
                  <wp:posOffset>1491799</wp:posOffset>
                </wp:positionV>
                <wp:extent cx="1002891" cy="448351"/>
                <wp:effectExtent l="0" t="0" r="26035" b="2794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891" cy="448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356CC7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</w:t>
                            </w:r>
                            <w:r>
                              <w:t>垂直布局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35" type="#_x0000_t202" style="position:absolute;left:0;text-align:left;margin-left:359.5pt;margin-top:117.45pt;width:78.95pt;height:35.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" fillcolor="white [3201]" strokeweight=".5pt">
                <v:textbox>
                  <w:txbxContent>
                    <w:p w:rsidR="00601C62" w:rsidRDefault="00601C62" w:rsidP="00356CC7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</w:t>
                      </w:r>
                      <w:r>
                        <w:t>垂直布局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3994293</wp:posOffset>
                </wp:positionH>
                <wp:positionV relativeFrom="paragraph">
                  <wp:posOffset>1716651</wp:posOffset>
                </wp:positionV>
                <wp:extent cx="554540" cy="294968"/>
                <wp:effectExtent l="0" t="38100" r="55245" b="29210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540" cy="2949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9615C6" id="直接箭头连接符 81" o:spid="_x0000_s1026" type="#_x0000_t32" style="position:absolute;left:0;text-align:left;margin-left:314.5pt;margin-top:135.15pt;width:43.65pt;height:23.25pt;flip:y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1610954</wp:posOffset>
                </wp:positionH>
                <wp:positionV relativeFrom="paragraph">
                  <wp:posOffset>625270</wp:posOffset>
                </wp:positionV>
                <wp:extent cx="495382" cy="265471"/>
                <wp:effectExtent l="38100" t="0" r="19050" b="5842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82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0D288" id="直接箭头连接符 80" o:spid="_x0000_s1026" type="#_x0000_t32" style="position:absolute;left:0;text-align:left;margin-left:126.85pt;margin-top:49.25pt;width:39pt;height:20.9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1598766</wp:posOffset>
                </wp:positionH>
                <wp:positionV relativeFrom="paragraph">
                  <wp:posOffset>454189</wp:posOffset>
                </wp:positionV>
                <wp:extent cx="513633" cy="0"/>
                <wp:effectExtent l="38100" t="76200" r="0" b="95250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63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7214EF" id="直接箭头连接符 79" o:spid="_x0000_s1026" type="#_x0000_t32" style="position:absolute;left:0;text-align:left;margin-left:125.9pt;margin-top:35.75pt;width:40.45pt;height:0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291C235" wp14:editId="2CD42CE5">
                <wp:simplePos x="0" y="0"/>
                <wp:positionH relativeFrom="column">
                  <wp:posOffset>996315</wp:posOffset>
                </wp:positionH>
                <wp:positionV relativeFrom="paragraph">
                  <wp:posOffset>760095</wp:posOffset>
                </wp:positionV>
                <wp:extent cx="601345" cy="441960"/>
                <wp:effectExtent l="0" t="0" r="27305" b="1524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44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91C235" id="文本框 76" o:spid="_x0000_s1036" type="#_x0000_t202" style="position:absolute;left:0;text-align:left;margin-left:78.45pt;margin-top:59.85pt;width:47.35pt;height:34.8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" fillcolor="white [3201]" strokeweight=".5pt">
                <v:textbox>
                  <w:txbxContent>
                    <w:p w:rsidR="00601C62" w:rsidRDefault="00601C62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55D010F" wp14:editId="5BFE57A4">
                <wp:simplePos x="0" y="0"/>
                <wp:positionH relativeFrom="column">
                  <wp:posOffset>991051</wp:posOffset>
                </wp:positionH>
                <wp:positionV relativeFrom="paragraph">
                  <wp:posOffset>224032</wp:posOffset>
                </wp:positionV>
                <wp:extent cx="607633" cy="454250"/>
                <wp:effectExtent l="0" t="0" r="21590" b="22225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33" cy="4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01C62" w:rsidRDefault="00601C62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标题栏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010F" id="文本框 74" o:spid="_x0000_s1037" type="#_x0000_t202" style="position:absolute;left:0;text-align:left;margin-left:78.05pt;margin-top:17.65pt;width:47.85pt;height:35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" fillcolor="white [3201]" strokeweight=".5pt">
                <v:textbox>
                  <w:txbxContent>
                    <w:p w:rsidR="00601C62" w:rsidRDefault="00601C62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标题栏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143CD21" wp14:editId="4121353E">
                <wp:simplePos x="0" y="0"/>
                <wp:positionH relativeFrom="column">
                  <wp:posOffset>2094701</wp:posOffset>
                </wp:positionH>
                <wp:positionV relativeFrom="paragraph">
                  <wp:posOffset>560152</wp:posOffset>
                </wp:positionV>
                <wp:extent cx="1999881" cy="2778821"/>
                <wp:effectExtent l="0" t="0" r="19685" b="21590"/>
                <wp:wrapNone/>
                <wp:docPr id="77" name="圆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881" cy="27788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F9BBA3F" id="圆角矩形 77" o:spid="_x0000_s1026" style="position:absolute;left:0;text-align:left;margin-left:164.95pt;margin-top:44.1pt;width:157.45pt;height:218.8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506976</wp:posOffset>
                </wp:positionV>
                <wp:extent cx="2082165" cy="3279345"/>
                <wp:effectExtent l="0" t="0" r="13335" b="1651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279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0A755F" id="矩形 72" o:spid="_x0000_s1026" style="position:absolute;left:0;text-align:left;margin-left:161.7pt;margin-top:39.9pt;width:163.95pt;height:258.2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253611</wp:posOffset>
                </wp:positionV>
                <wp:extent cx="2082472" cy="253672"/>
                <wp:effectExtent l="0" t="0" r="13335" b="1333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472" cy="253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4179FB" id="矩形 71" o:spid="_x0000_s1026" style="position:absolute;left:0;text-align:left;margin-left:161.7pt;margin-top:19.95pt;width:163.95pt;height:19.9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" filled="f" strokecolor="red" strokeweight="2pt"/>
            </w:pict>
          </mc:Fallback>
        </mc:AlternateContent>
      </w:r>
      <w:r w:rsidR="006A1EAA" w:rsidRPr="006A1EAA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0" name="图片 70" descr="D:\AndroidProgram\MyShop\png\device-2016-12-08-15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8-15213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A1EAA" w:rsidRDefault="006A1EAA" w:rsidP="006A1EAA">
      <w:pPr>
        <w:pStyle w:val="5"/>
      </w:pPr>
      <w:r>
        <w:rPr>
          <w:rFonts w:hint="eastAsia"/>
        </w:rPr>
        <w:lastRenderedPageBreak/>
        <w:t>帧布局</w:t>
      </w:r>
      <w:r w:rsidR="00356CC7">
        <w:rPr>
          <w:rFonts w:hint="eastAsia"/>
        </w:rPr>
        <w:t>组成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线性垂直布局（</w:t>
      </w:r>
      <w:r w:rsidR="000237FA">
        <w:rPr>
          <w:rFonts w:hint="eastAsia"/>
        </w:rPr>
        <w:t>套一个</w:t>
      </w:r>
      <w:r w:rsidRPr="00266098">
        <w:rPr>
          <w:color w:val="FF0000"/>
        </w:rPr>
        <w:t>ScrollViewContainer</w:t>
      </w:r>
      <w:r w:rsidRPr="00266098">
        <w:rPr>
          <w:rFonts w:hint="eastAsia"/>
          <w:color w:val="FF0000"/>
        </w:rPr>
        <w:t>容器</w:t>
      </w:r>
      <w:r>
        <w:rPr>
          <w:rFonts w:hint="eastAsia"/>
        </w:rPr>
        <w:t>）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线性水平布局</w:t>
      </w:r>
      <w:r w:rsidR="000237FA">
        <w:rPr>
          <w:rFonts w:hint="eastAsia"/>
        </w:rPr>
        <w:t>（联系客服</w:t>
      </w:r>
      <w:r w:rsidR="000237FA">
        <w:t>、收藏、购物车、加入购物车</w:t>
      </w:r>
      <w:r w:rsidR="000237FA">
        <w:rPr>
          <w:rFonts w:hint="eastAsia"/>
        </w:rPr>
        <w:t>）</w:t>
      </w:r>
    </w:p>
    <w:p w:rsidR="00DF78CF" w:rsidRDefault="00DF78CF" w:rsidP="000237F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包含更多布局</w:t>
      </w:r>
      <w:r w:rsidR="000237FA">
        <w:rPr>
          <w:rFonts w:hint="eastAsia"/>
        </w:rPr>
        <w:t>（</w:t>
      </w:r>
      <w:r w:rsidR="000237FA" w:rsidRPr="000237FA">
        <w:t>includ</w:t>
      </w:r>
      <w:r w:rsidR="000237FA">
        <w:t>e layout="@layout/more_layout"/</w:t>
      </w:r>
      <w:r w:rsidR="000237FA">
        <w:rPr>
          <w:rFonts w:hint="eastAsia"/>
        </w:rPr>
        <w:t>）</w:t>
      </w:r>
    </w:p>
    <w:p w:rsidR="00DF78CF" w:rsidRDefault="00DF78CF" w:rsidP="00DF78CF">
      <w:pPr>
        <w:pStyle w:val="5"/>
      </w:pPr>
      <w:r w:rsidRPr="00DF78CF">
        <w:t>ScrollViewContainer</w:t>
      </w:r>
      <w:r>
        <w:rPr>
          <w:rFonts w:hint="eastAsia"/>
        </w:rPr>
        <w:t>容器</w:t>
      </w:r>
    </w:p>
    <w:p w:rsidR="00DF78CF" w:rsidRDefault="000237FA" w:rsidP="00DF78CF">
      <w:pPr>
        <w:ind w:firstLine="420"/>
      </w:pPr>
      <w:r>
        <w:rPr>
          <w:rFonts w:hint="eastAsia"/>
        </w:rPr>
        <w:t>此之</w:t>
      </w:r>
      <w:r>
        <w:t>为第三方开源项目，须先导入，然后再复制</w:t>
      </w:r>
      <w:r>
        <w:rPr>
          <w:rFonts w:hint="eastAsia"/>
        </w:rPr>
        <w:t>其</w:t>
      </w:r>
      <w:r>
        <w:t>类到</w:t>
      </w:r>
      <w:r>
        <w:rPr>
          <w:rFonts w:hint="eastAsia"/>
        </w:rPr>
        <w:t>本工程</w:t>
      </w:r>
      <w:r>
        <w:t>中即可</w:t>
      </w:r>
      <w:r>
        <w:rPr>
          <w:rFonts w:hint="eastAsia"/>
        </w:rPr>
        <w:t>引用</w:t>
      </w:r>
      <w:r w:rsidR="00266098">
        <w:rPr>
          <w:rFonts w:hint="eastAsia"/>
        </w:rPr>
        <w:t>。</w:t>
      </w:r>
      <w:r w:rsidR="00266098">
        <w:t>该</w:t>
      </w:r>
      <w:r w:rsidR="00266098">
        <w:rPr>
          <w:rFonts w:hint="eastAsia"/>
        </w:rPr>
        <w:t>项目</w:t>
      </w:r>
      <w:r w:rsidR="00266098">
        <w:t>的作用是</w:t>
      </w:r>
      <w:r w:rsidR="00266098">
        <w:rPr>
          <w:rFonts w:hint="eastAsia"/>
        </w:rPr>
        <w:t>将一个</w:t>
      </w:r>
      <w:r w:rsidR="00266098">
        <w:t>较长的页面划分成几个部分</w:t>
      </w:r>
      <w:r w:rsidR="00266098">
        <w:rPr>
          <w:rFonts w:hint="eastAsia"/>
        </w:rPr>
        <w:t>，</w:t>
      </w:r>
      <w:r w:rsidR="00266098">
        <w:t>每一部分</w:t>
      </w:r>
      <w:r w:rsidR="00266098">
        <w:rPr>
          <w:rFonts w:hint="eastAsia"/>
        </w:rPr>
        <w:t>滑完</w:t>
      </w:r>
      <w:r w:rsidR="00266098">
        <w:t>时</w:t>
      </w:r>
      <w:r w:rsidR="00266098">
        <w:rPr>
          <w:rFonts w:hint="eastAsia"/>
        </w:rPr>
        <w:t>停顿</w:t>
      </w:r>
      <w:r w:rsidR="00266098">
        <w:t>，</w:t>
      </w:r>
      <w:r w:rsidR="00266098">
        <w:rPr>
          <w:rFonts w:hint="eastAsia"/>
        </w:rPr>
        <w:t>然后再</w:t>
      </w:r>
      <w:r w:rsidR="00266098">
        <w:t>继续往下滑（</w:t>
      </w:r>
      <w:r w:rsidR="00266098">
        <w:rPr>
          <w:rFonts w:hint="eastAsia"/>
        </w:rPr>
        <w:t>本</w:t>
      </w:r>
      <w:r w:rsidR="00266098">
        <w:t>工程为两个部分）</w:t>
      </w:r>
      <w:r w:rsidR="00266098">
        <w:rPr>
          <w:rFonts w:hint="eastAsia"/>
        </w:rPr>
        <w:t>。</w:t>
      </w:r>
    </w:p>
    <w:p w:rsidR="000237FA" w:rsidRDefault="000237FA" w:rsidP="000237FA">
      <w:pPr>
        <w:pStyle w:val="ab"/>
      </w:pPr>
      <w:r>
        <w:rPr>
          <w:noProof/>
        </w:rPr>
        <w:drawing>
          <wp:inline distT="0" distB="0" distL="0" distR="0" wp14:anchorId="6BC98D15" wp14:editId="150500D0">
            <wp:extent cx="2876400" cy="3088800"/>
            <wp:effectExtent l="19050" t="19050" r="19685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3088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237FA" w:rsidRDefault="000237FA" w:rsidP="000237FA">
      <w:pPr>
        <w:ind w:firstLine="420"/>
      </w:pPr>
      <w:r>
        <w:rPr>
          <w:rFonts w:hint="eastAsia"/>
        </w:rPr>
        <w:t>该</w:t>
      </w:r>
      <w:r>
        <w:t>部分代码</w:t>
      </w:r>
      <w:r>
        <w:rPr>
          <w:rFonts w:hint="eastAsia"/>
        </w:rPr>
        <w:t>如下</w:t>
      </w:r>
    </w:p>
    <w:p w:rsidR="000237FA" w:rsidRDefault="000237FA" w:rsidP="000237FA">
      <w:pPr>
        <w:pStyle w:val="af8"/>
        <w:rPr>
          <w:rFonts w:hAnsi="宋体"/>
        </w:rPr>
      </w:pP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b/>
          <w:bCs/>
          <w:color w:val="000080"/>
        </w:rPr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&lt;!--ScrollView1--&gt;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:scrollbars=</w:t>
      </w:r>
      <w:r w:rsidRPr="000237FA">
        <w:t>"none"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>"#fff"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"vertical"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ImageView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"@+id/iv_good_info_image"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"260dp"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:layout_gravity=</w:t>
      </w:r>
      <w:r w:rsidRPr="000237FA">
        <w:t>"center_horizontal"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"ContentDescription"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</w:r>
      <w:r w:rsidRPr="000237FA">
        <w:rPr>
          <w:color w:val="000000"/>
        </w:rPr>
        <w:lastRenderedPageBreak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"@+id/tv_good_info_name"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:layout_marginLeft=</w:t>
      </w:r>
      <w:r w:rsidRPr="000237FA">
        <w:t>"15dp"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【预售】《来年就交给你啦》限量礼盒版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"#323427"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"@+id/tv_good_info_desc"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 xml:space="preserve">"      </w:t>
      </w:r>
      <w:r w:rsidRPr="000237FA">
        <w:rPr>
          <w:rFonts w:hAnsi="宋体" w:hint="eastAsia"/>
        </w:rPr>
        <w:t>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</w:t>
      </w:r>
    </w:p>
    <w:p w:rsidR="00266098" w:rsidRDefault="000237FA" w:rsidP="000237FA">
      <w:pPr>
        <w:pStyle w:val="af8"/>
        <w:ind w:firstLineChars="1550" w:firstLine="2790"/>
      </w:pPr>
      <w:r w:rsidRPr="000237FA">
        <w:rPr>
          <w:rFonts w:hAnsi="宋体" w:hint="eastAsia"/>
        </w:rPr>
        <w:t>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日，预售期为限量礼盒版；重要的事情说</w:t>
      </w:r>
      <w:r w:rsidRPr="000237FA">
        <w:t>3</w:t>
      </w:r>
      <w:r w:rsidRPr="000237FA">
        <w:rPr>
          <w:rFonts w:hAnsi="宋体" w:hint="eastAsia"/>
        </w:rPr>
        <w:t>遍。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"#767f86"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"@+id/tv_good_info_price"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￥</w:t>
      </w:r>
      <w:r w:rsidRPr="000237FA">
        <w:t>150.00"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"#ed3f3f"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"20sp"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"horizontal"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由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"@+id/tv_good_info_store"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老婆大人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"#ff4040"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安排发货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</w:r>
      <w:r w:rsidRPr="000237FA">
        <w:lastRenderedPageBreak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"@+id/tv_good_info_style"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:drawableRight=</w:t>
      </w:r>
      <w:r w:rsidRPr="000237FA">
        <w:t>"@drawable/home_arrow_right"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请选择款式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</w:p>
    <w:p w:rsidR="00266098" w:rsidRDefault="000237FA" w:rsidP="00266098">
      <w:pPr>
        <w:pStyle w:val="af8"/>
        <w:ind w:firstLineChars="800" w:firstLine="1440"/>
        <w:rPr>
          <w:rFonts w:hAnsi="宋体"/>
        </w:rPr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提示：普通商品享有质量问题</w:t>
      </w:r>
      <w:r w:rsidRPr="000237FA">
        <w:t xml:space="preserve"> 7 </w:t>
      </w:r>
      <w:r w:rsidRPr="000237FA">
        <w:rPr>
          <w:rFonts w:hAnsi="宋体" w:hint="eastAsia"/>
        </w:rPr>
        <w:t>天退货，签收后</w:t>
      </w:r>
      <w:r w:rsidRPr="000237FA">
        <w:t xml:space="preserve"> 3 </w:t>
      </w:r>
      <w:r w:rsidRPr="000237FA">
        <w:rPr>
          <w:rFonts w:hAnsi="宋体" w:hint="eastAsia"/>
        </w:rPr>
        <w:t>个工作日内可换货。其他特殊商品</w:t>
      </w:r>
    </w:p>
    <w:p w:rsidR="003D4C57" w:rsidRPr="000237FA" w:rsidRDefault="000237FA" w:rsidP="003D4C57">
      <w:pPr>
        <w:pStyle w:val="af8"/>
        <w:ind w:firstLineChars="1500" w:firstLine="2700"/>
        <w:rPr>
          <w:color w:val="000000"/>
        </w:rPr>
      </w:pPr>
      <w:r w:rsidRPr="000237FA">
        <w:rPr>
          <w:rFonts w:hAnsi="宋体" w:hint="eastAsia"/>
        </w:rPr>
        <w:t>（如手办）的售后以页面说明为准（继续往下滑</w:t>
      </w:r>
      <w:r w:rsidRPr="000237FA">
        <w:t>^.^</w:t>
      </w:r>
      <w:r w:rsidRPr="000237FA">
        <w:rPr>
          <w:rFonts w:hAnsi="宋体" w:hint="eastAsia"/>
        </w:rPr>
        <w:t>）。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:gravity=</w:t>
      </w:r>
      <w:r w:rsidRPr="000237FA">
        <w:t>"center"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图文详情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"15sp"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&lt;!--ScrollView2--&gt;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WebView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"@+id/wb_good_info_more"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>&lt;/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color w:val="000000"/>
        </w:rPr>
        <w:t>&gt;</w:t>
      </w:r>
    </w:p>
    <w:p w:rsidR="00356CC7" w:rsidRDefault="003D4C57" w:rsidP="00266098">
      <w:pPr>
        <w:pStyle w:val="4"/>
      </w:pPr>
      <w:r>
        <w:rPr>
          <w:rFonts w:hint="eastAsia"/>
        </w:rPr>
        <w:lastRenderedPageBreak/>
        <w:t>商品页实例化</w:t>
      </w:r>
    </w:p>
    <w:p w:rsidR="003D4C57" w:rsidRDefault="003D4C57" w:rsidP="003D4C57">
      <w:pPr>
        <w:ind w:firstLine="420"/>
      </w:pPr>
      <w:r>
        <w:rPr>
          <w:rFonts w:hint="eastAsia"/>
        </w:rPr>
        <w:t>因为要</w:t>
      </w:r>
      <w:r>
        <w:t>实例化的</w:t>
      </w:r>
      <w:r>
        <w:rPr>
          <w:rFonts w:hint="eastAsia"/>
        </w:rPr>
        <w:t>控件众多</w:t>
      </w:r>
      <w:r>
        <w:t>，故用一个网页工具</w:t>
      </w:r>
      <w:r>
        <w:rPr>
          <w:rFonts w:hAnsi="宋体" w:hint="eastAsia"/>
        </w:rPr>
        <w:t>【</w:t>
      </w:r>
      <w:r w:rsidRPr="003D4C57">
        <w:rPr>
          <w:rFonts w:hAnsi="宋体" w:hint="eastAsia"/>
        </w:rPr>
        <w:t>findview初始化离线使用</w:t>
      </w:r>
      <w:r>
        <w:rPr>
          <w:rFonts w:hAnsi="宋体" w:hint="eastAsia"/>
        </w:rPr>
        <w:t>】</w:t>
      </w:r>
      <w:r>
        <w:t>来解决此</w:t>
      </w:r>
      <w:r>
        <w:rPr>
          <w:rFonts w:hint="eastAsia"/>
        </w:rPr>
        <w:t>问题。</w:t>
      </w:r>
    </w:p>
    <w:p w:rsidR="003D4C57" w:rsidRDefault="003D4C57" w:rsidP="003D4C57">
      <w:pPr>
        <w:pStyle w:val="4"/>
      </w:pPr>
      <w:r>
        <w:rPr>
          <w:rFonts w:hint="eastAsia"/>
        </w:rPr>
        <w:t>商品页</w:t>
      </w:r>
      <w:r>
        <w:t>的跳转</w:t>
      </w:r>
    </w:p>
    <w:p w:rsidR="003D4C57" w:rsidRDefault="003D4C57" w:rsidP="003D4C57">
      <w:pPr>
        <w:ind w:firstLine="420"/>
      </w:pPr>
      <w:r>
        <w:rPr>
          <w:rFonts w:hint="eastAsia"/>
        </w:rPr>
        <w:t>可以</w:t>
      </w:r>
      <w:r>
        <w:t>从首页的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中</w:t>
      </w:r>
      <w:r>
        <w:t>点任</w:t>
      </w:r>
      <w:r>
        <w:rPr>
          <w:rFonts w:hint="eastAsia"/>
        </w:rPr>
        <w:t>一</w:t>
      </w:r>
      <w:r>
        <w:t>商品</w:t>
      </w:r>
      <w:r>
        <w:rPr>
          <w:rFonts w:hint="eastAsia"/>
        </w:rPr>
        <w:t>后</w:t>
      </w:r>
      <w:r>
        <w:t>跳转到商品页，跳转</w:t>
      </w:r>
      <w:r>
        <w:rPr>
          <w:rFonts w:hint="eastAsia"/>
        </w:rPr>
        <w:t>时</w:t>
      </w:r>
      <w:r>
        <w:t>需</w:t>
      </w:r>
      <w:r>
        <w:rPr>
          <w:rFonts w:hint="eastAsia"/>
        </w:rPr>
        <w:t>携带</w:t>
      </w:r>
      <w:r>
        <w:t>Bean数据信息</w:t>
      </w:r>
      <w:r>
        <w:rPr>
          <w:rFonts w:hint="eastAsia"/>
        </w:rPr>
        <w:t>。</w:t>
      </w:r>
    </w:p>
    <w:p w:rsidR="003D4C57" w:rsidRDefault="003D4C57" w:rsidP="00654F69">
      <w:pPr>
        <w:pStyle w:val="5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类</w:t>
      </w:r>
    </w:p>
    <w:p w:rsidR="003D4C57" w:rsidRPr="003D4C57" w:rsidRDefault="003D4C57" w:rsidP="003D4C57">
      <w:pPr>
        <w:pStyle w:val="ab"/>
      </w:pPr>
      <w:r>
        <w:rPr>
          <w:noProof/>
        </w:rPr>
        <w:drawing>
          <wp:inline distT="0" distB="0" distL="0" distR="0" wp14:anchorId="013E2BD8" wp14:editId="47B0B4F3">
            <wp:extent cx="1936800" cy="982800"/>
            <wp:effectExtent l="19050" t="19050" r="25400" b="273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98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6098" w:rsidRDefault="003D4C57" w:rsidP="00654F69">
      <w:pPr>
        <w:pStyle w:val="5"/>
      </w:pPr>
      <w:r>
        <w:rPr>
          <w:rFonts w:hint="eastAsia"/>
        </w:rPr>
        <w:t>实现</w:t>
      </w:r>
      <w:r>
        <w:t>序列化（</w:t>
      </w:r>
      <w:r>
        <w:rPr>
          <w:rFonts w:hint="eastAsia"/>
        </w:rPr>
        <w:t>要在</w:t>
      </w:r>
      <w:r>
        <w:rPr>
          <w:rFonts w:hint="eastAsia"/>
        </w:rPr>
        <w:t>Intent</w:t>
      </w:r>
      <w:r>
        <w:rPr>
          <w:rFonts w:hint="eastAsia"/>
        </w:rPr>
        <w:t>中</w:t>
      </w:r>
      <w:r>
        <w:t>传</w:t>
      </w:r>
      <w:r>
        <w:rPr>
          <w:rFonts w:hint="eastAsia"/>
        </w:rPr>
        <w:t>该</w:t>
      </w:r>
      <w:r>
        <w:t>对象）</w:t>
      </w:r>
    </w:p>
    <w:p w:rsidR="003D4C57" w:rsidRDefault="003D4C57" w:rsidP="003D4C57">
      <w:pPr>
        <w:pStyle w:val="af8"/>
        <w:rPr>
          <w:color w:val="FF020C"/>
        </w:rPr>
      </w:pPr>
      <w:r w:rsidRPr="003D4C57">
        <w:t xml:space="preserve">public class </w:t>
      </w:r>
      <w:r w:rsidRPr="003D4C57">
        <w:rPr>
          <w:color w:val="221FFF"/>
        </w:rPr>
        <w:t xml:space="preserve">GoodsBean </w:t>
      </w:r>
      <w:r w:rsidRPr="003D4C57">
        <w:t xml:space="preserve">implements </w:t>
      </w:r>
      <w:r w:rsidRPr="003D4C57">
        <w:rPr>
          <w:color w:val="000000"/>
        </w:rPr>
        <w:t xml:space="preserve">Serializable </w:t>
      </w:r>
      <w:r w:rsidRPr="003D4C57">
        <w:rPr>
          <w:color w:val="FF020C"/>
        </w:rPr>
        <w:t>{</w:t>
      </w:r>
    </w:p>
    <w:p w:rsidR="003D4C57" w:rsidRPr="003D4C57" w:rsidRDefault="003D4C57" w:rsidP="003D4C57">
      <w:pPr>
        <w:pStyle w:val="af8"/>
        <w:rPr>
          <w:color w:val="000000"/>
        </w:rPr>
      </w:pPr>
    </w:p>
    <w:p w:rsidR="003D4C57" w:rsidRPr="003D4C57" w:rsidRDefault="003D4C57" w:rsidP="003D4C57">
      <w:pPr>
        <w:pStyle w:val="af8"/>
        <w:rPr>
          <w:color w:val="000000"/>
        </w:rPr>
      </w:pPr>
      <w:r w:rsidRPr="003D4C57">
        <w:rPr>
          <w:color w:val="FF020C"/>
        </w:rPr>
        <w:t>}</w:t>
      </w:r>
    </w:p>
    <w:p w:rsidR="003D4C57" w:rsidRDefault="00D00B01" w:rsidP="00654F69">
      <w:pPr>
        <w:pStyle w:val="5"/>
      </w:pPr>
      <w:r>
        <w:rPr>
          <w:rFonts w:hint="eastAsia"/>
        </w:rPr>
        <w:t>定义</w:t>
      </w:r>
      <w:r>
        <w:rPr>
          <w:rFonts w:hint="eastAsia"/>
        </w:rPr>
        <w:t>Bean</w:t>
      </w:r>
      <w:r>
        <w:rPr>
          <w:rFonts w:hint="eastAsia"/>
        </w:rPr>
        <w:t>成员（参考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的网页</w:t>
      </w:r>
      <w:r>
        <w:rPr>
          <w:rFonts w:hint="eastAsia"/>
        </w:rPr>
        <w:t>json</w:t>
      </w:r>
      <w:r>
        <w:rPr>
          <w:rFonts w:hint="eastAsia"/>
        </w:rPr>
        <w:t>）</w:t>
      </w:r>
    </w:p>
    <w:p w:rsidR="00D00B01" w:rsidRPr="00D00B01" w:rsidRDefault="00D00B01" w:rsidP="00D00B01">
      <w:pPr>
        <w:pStyle w:val="af8"/>
        <w:rPr>
          <w:color w:val="000000"/>
        </w:rPr>
      </w:pPr>
      <w:r w:rsidRPr="00D00B01">
        <w:rPr>
          <w:color w:val="000080"/>
        </w:rPr>
        <w:t xml:space="preserve">private </w:t>
      </w:r>
      <w:r w:rsidRPr="00D00B01">
        <w:rPr>
          <w:color w:val="221FFF"/>
        </w:rPr>
        <w:t xml:space="preserve">String </w:t>
      </w:r>
      <w:r w:rsidRPr="00D00B01">
        <w:t>cover_price</w:t>
      </w:r>
      <w:r w:rsidRPr="00D00B01">
        <w:rPr>
          <w:color w:val="000000"/>
        </w:rPr>
        <w:t>,</w:t>
      </w:r>
      <w:r w:rsidRPr="00D00B01">
        <w:t>figure</w:t>
      </w:r>
      <w:r w:rsidRPr="00D00B01">
        <w:rPr>
          <w:color w:val="000000"/>
        </w:rPr>
        <w:t>,</w:t>
      </w:r>
      <w:r w:rsidRPr="00D00B01">
        <w:t>name</w:t>
      </w:r>
      <w:r w:rsidRPr="00D00B01">
        <w:rPr>
          <w:color w:val="000000"/>
        </w:rPr>
        <w:t>,</w:t>
      </w:r>
      <w:r w:rsidRPr="00D00B01">
        <w:t>product_id</w:t>
      </w:r>
      <w:r>
        <w:rPr>
          <w:color w:val="000000"/>
        </w:rPr>
        <w:t>;</w:t>
      </w:r>
      <w:r>
        <w:rPr>
          <w:color w:val="000000"/>
        </w:rPr>
        <w:tab/>
      </w: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价格，图片路径，名称，产品</w:t>
      </w:r>
      <w:r w:rsidRPr="00D00B01">
        <w:rPr>
          <w:i/>
          <w:color w:val="058011"/>
        </w:rPr>
        <w:t>Id</w:t>
      </w:r>
    </w:p>
    <w:p w:rsidR="00D00B01" w:rsidRDefault="00D00B01" w:rsidP="00654F69">
      <w:pPr>
        <w:pStyle w:val="5"/>
      </w:pPr>
      <w:r>
        <w:rPr>
          <w:rFonts w:hint="eastAsia"/>
        </w:rPr>
        <w:t>生成</w:t>
      </w:r>
      <w:r>
        <w:t>取值赋值及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D00B01" w:rsidRPr="003D4C57" w:rsidRDefault="00D00B01" w:rsidP="00D00B01">
      <w:pPr>
        <w:pStyle w:val="af8"/>
      </w:pPr>
      <w:r>
        <w:rPr>
          <w:rFonts w:hint="eastAsia"/>
        </w:rPr>
        <w:t>Alt+Insert</w:t>
      </w:r>
    </w:p>
    <w:p w:rsidR="003D4C57" w:rsidRDefault="00D00B01" w:rsidP="00654F69">
      <w:pPr>
        <w:pStyle w:val="5"/>
      </w:pPr>
      <w:r>
        <w:rPr>
          <w:rFonts w:hint="eastAsia"/>
        </w:rPr>
        <w:t>到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</w:t>
      </w:r>
      <w:r w:rsidRPr="00F355A5">
        <w:rPr>
          <w:color w:val="FF0000"/>
        </w:rPr>
        <w:t>点击事件</w:t>
      </w:r>
      <w:r w:rsidRPr="00F355A5">
        <w:rPr>
          <w:color w:val="1F497D" w:themeColor="text2"/>
        </w:rPr>
        <w:t>中</w:t>
      </w:r>
      <w:r>
        <w:t>，</w:t>
      </w:r>
      <w:r>
        <w:rPr>
          <w:rFonts w:hint="eastAsia"/>
        </w:rPr>
        <w:t>通过</w:t>
      </w:r>
      <w:r>
        <w:rPr>
          <w:rFonts w:hint="eastAsia"/>
        </w:rPr>
        <w:t>Intent</w:t>
      </w:r>
      <w:r>
        <w:t>发出该对象</w:t>
      </w:r>
      <w:r>
        <w:rPr>
          <w:rFonts w:hint="eastAsia"/>
        </w:rPr>
        <w:t>，以“</w:t>
      </w:r>
      <w:r w:rsidRPr="00D00B01">
        <w:rPr>
          <w:color w:val="FF0000"/>
        </w:rPr>
        <w:t>热卖</w:t>
      </w:r>
      <w:r>
        <w:rPr>
          <w:rFonts w:hint="eastAsia"/>
        </w:rPr>
        <w:t>”</w:t>
      </w:r>
      <w:r>
        <w:t>为例</w:t>
      </w:r>
    </w:p>
    <w:p w:rsidR="00D00B01" w:rsidRDefault="00D00B01" w:rsidP="00D00B01">
      <w:pPr>
        <w:pStyle w:val="af8"/>
        <w:rPr>
          <w:color w:val="000000"/>
        </w:rPr>
      </w:pPr>
      <w:r w:rsidRPr="00D00B01">
        <w:rPr>
          <w:b/>
          <w:bCs/>
        </w:rPr>
        <w:t xml:space="preserve">private static final </w:t>
      </w:r>
      <w:r w:rsidRPr="00D00B01">
        <w:rPr>
          <w:color w:val="221FFF"/>
        </w:rPr>
        <w:t xml:space="preserve">String </w:t>
      </w:r>
      <w:r w:rsidRPr="00D00B01">
        <w:rPr>
          <w:b/>
          <w:bCs/>
          <w:i/>
          <w:color w:val="660E7A"/>
        </w:rPr>
        <w:t xml:space="preserve">GOODSBEAN </w:t>
      </w:r>
      <w:r w:rsidRPr="00D00B01">
        <w:rPr>
          <w:color w:val="000000"/>
        </w:rPr>
        <w:t xml:space="preserve">= </w:t>
      </w:r>
      <w:r w:rsidRPr="00D00B01">
        <w:rPr>
          <w:color w:val="FF2EA0"/>
        </w:rPr>
        <w:t>"goodsbean"</w:t>
      </w:r>
      <w:r w:rsidRPr="00D00B01">
        <w:rPr>
          <w:color w:val="000000"/>
        </w:rPr>
        <w:t xml:space="preserve">;    </w:t>
      </w:r>
      <w:r w:rsidRPr="00D00B01">
        <w:rPr>
          <w:i/>
          <w:color w:val="058011"/>
        </w:rPr>
        <w:t>// Intent</w:t>
      </w:r>
      <w:r w:rsidRPr="00D00B01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  <w:rPr>
          <w:color w:val="000000"/>
        </w:rPr>
      </w:pPr>
    </w:p>
    <w:p w:rsidR="00D00B01" w:rsidRDefault="00D00B01" w:rsidP="00D00B01">
      <w:pPr>
        <w:pStyle w:val="af8"/>
      </w:pPr>
      <w:r w:rsidRPr="00D00B01">
        <w:rPr>
          <w:color w:val="221FFF"/>
        </w:rPr>
        <w:t xml:space="preserve">GoodsBean goodsBean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rPr>
          <w:color w:val="221FFF"/>
        </w:rPr>
        <w:t>GoodsBean</w:t>
      </w:r>
      <w:r w:rsidRPr="00D00B01">
        <w:t xml:space="preserve">();  </w:t>
      </w:r>
      <w:r w:rsidRPr="00D00B01">
        <w:rPr>
          <w:i/>
          <w:color w:val="058011"/>
        </w:rPr>
        <w:t>// “</w:t>
      </w:r>
      <w:r w:rsidRPr="00D00B01">
        <w:rPr>
          <w:rFonts w:hAnsi="宋体" w:hint="eastAsia"/>
          <w:i/>
          <w:color w:val="058011"/>
        </w:rPr>
        <w:t>热卖</w:t>
      </w:r>
      <w:r w:rsidRPr="00D00B01">
        <w:rPr>
          <w:i/>
          <w:color w:val="058011"/>
        </w:rPr>
        <w:t>”</w:t>
      </w:r>
      <w:r w:rsidRPr="00D00B01">
        <w:rPr>
          <w:rFonts w:hAnsi="宋体" w:hint="eastAsia"/>
          <w:i/>
          <w:color w:val="058011"/>
        </w:rPr>
        <w:t>商品信息类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color w:val="221FFF"/>
        </w:rPr>
        <w:t>goodsBean</w:t>
      </w:r>
      <w:r w:rsidRPr="00D00B01">
        <w:t>.setCover_price(</w:t>
      </w:r>
      <w:r w:rsidRPr="00D00B01">
        <w:rPr>
          <w:color w:val="660E7A"/>
        </w:rPr>
        <w:t>hot_info</w:t>
      </w:r>
      <w:r w:rsidRPr="00D00B01">
        <w:t>.get(position).getCover_price());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.setFigure(</w:t>
      </w:r>
      <w:r w:rsidRPr="00D00B01">
        <w:rPr>
          <w:color w:val="660E7A"/>
        </w:rPr>
        <w:t>hot_info</w:t>
      </w:r>
      <w:r w:rsidRPr="00D00B01">
        <w:t>.get(position).getFigure());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.setName(</w:t>
      </w:r>
      <w:r w:rsidRPr="00D00B01">
        <w:rPr>
          <w:color w:val="660E7A"/>
        </w:rPr>
        <w:t>hot_info</w:t>
      </w:r>
      <w:r w:rsidRPr="00D00B01">
        <w:t>.get(position).getName());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.setProduct_id(</w:t>
      </w:r>
      <w:r w:rsidRPr="00D00B01">
        <w:rPr>
          <w:color w:val="660E7A"/>
        </w:rPr>
        <w:t>hot_info</w:t>
      </w:r>
      <w:r w:rsidRPr="00D00B01">
        <w:t>.get(position).getProduct_id());</w:t>
      </w:r>
      <w:r w:rsidRPr="00D00B01">
        <w:br/>
        <w:t>startGoodsInfoActivity(</w:t>
      </w:r>
      <w:r w:rsidRPr="00D00B01">
        <w:rPr>
          <w:color w:val="221FFF"/>
        </w:rPr>
        <w:t>goodsBean</w:t>
      </w:r>
      <w:r w:rsidRPr="00D00B01">
        <w:t>);</w:t>
      </w:r>
    </w:p>
    <w:p w:rsidR="00D00B01" w:rsidRDefault="00D00B01" w:rsidP="00D00B01">
      <w:pPr>
        <w:pStyle w:val="af8"/>
      </w:pP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启动商品详情信息列表页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000080"/>
        </w:rPr>
        <w:t xml:space="preserve">private void </w:t>
      </w:r>
      <w:r w:rsidRPr="00D00B01">
        <w:t>startGoodsInfoActivity(</w:t>
      </w:r>
      <w:r w:rsidRPr="00D00B01">
        <w:rPr>
          <w:color w:val="221FFF"/>
        </w:rPr>
        <w:t xml:space="preserve">GoodsBean </w:t>
      </w:r>
      <w:r w:rsidRPr="00D00B01">
        <w:t xml:space="preserve">goodsBean)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 xml:space="preserve">Intent intent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t>Intent(</w:t>
      </w:r>
      <w:r w:rsidRPr="00D00B01">
        <w:rPr>
          <w:b/>
          <w:bCs/>
          <w:color w:val="660E7A"/>
        </w:rPr>
        <w:t>context</w:t>
      </w:r>
      <w:r w:rsidRPr="00D00B01">
        <w:t xml:space="preserve">, </w:t>
      </w:r>
      <w:r w:rsidRPr="00D00B01">
        <w:rPr>
          <w:color w:val="221FFF"/>
        </w:rPr>
        <w:t>GoodsInfoActivity</w:t>
      </w:r>
      <w:r w:rsidRPr="00D00B01">
        <w:t>.</w:t>
      </w:r>
      <w:r w:rsidRPr="00D00B01">
        <w:rPr>
          <w:b/>
          <w:bCs/>
          <w:color w:val="000080"/>
        </w:rPr>
        <w:t>class</w:t>
      </w:r>
      <w:r w:rsidRPr="00D00B01">
        <w:t>);</w:t>
      </w:r>
      <w:r w:rsidRPr="00D00B01">
        <w:br/>
        <w:t xml:space="preserve">    </w:t>
      </w:r>
      <w:r w:rsidRPr="00D00B01">
        <w:rPr>
          <w:color w:val="221FFF"/>
        </w:rPr>
        <w:t>intent</w:t>
      </w:r>
      <w:r w:rsidRPr="00D00B01">
        <w:t>.putExtra(</w:t>
      </w:r>
      <w:r w:rsidRPr="00D00B01">
        <w:rPr>
          <w:b/>
          <w:bCs/>
          <w:i/>
          <w:color w:val="660E7A"/>
        </w:rPr>
        <w:t>GOODSBEAN</w:t>
      </w:r>
      <w:r w:rsidRPr="00D00B01">
        <w:t>,goodsBean);</w:t>
      </w:r>
      <w:r w:rsidRPr="00D00B01">
        <w:br/>
        <w:t xml:space="preserve">    </w:t>
      </w:r>
      <w:r w:rsidRPr="00D00B01">
        <w:rPr>
          <w:b/>
          <w:bCs/>
          <w:color w:val="660E7A"/>
        </w:rPr>
        <w:t>context</w:t>
      </w:r>
      <w:r w:rsidRPr="00D00B01">
        <w:t>.startActivity(</w:t>
      </w:r>
      <w:r w:rsidRPr="00D00B01">
        <w:rPr>
          <w:color w:val="221FFF"/>
        </w:rPr>
        <w:t>intent</w:t>
      </w:r>
      <w:r w:rsidRPr="00D00B01">
        <w:t>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D00B01" w:rsidRDefault="00D00B01" w:rsidP="00654F69">
      <w:pPr>
        <w:pStyle w:val="5"/>
      </w:pPr>
      <w:r>
        <w:rPr>
          <w:rFonts w:hint="eastAsia"/>
        </w:rPr>
        <w:t>在</w:t>
      </w:r>
      <w:r>
        <w:t>商品页</w:t>
      </w:r>
      <w:r w:rsidRPr="00D00B01">
        <w:t>GoodsInfoActivity</w:t>
      </w:r>
      <w:r>
        <w:rPr>
          <w:rFonts w:hint="eastAsia"/>
        </w:rPr>
        <w:t>的</w:t>
      </w:r>
      <w:r w:rsidRPr="00D00B01">
        <w:t>onCreate</w:t>
      </w:r>
      <w:r>
        <w:rPr>
          <w:rFonts w:hint="eastAsia"/>
        </w:rPr>
        <w:t>中，</w:t>
      </w:r>
      <w:r>
        <w:t>接收该对象</w:t>
      </w:r>
    </w:p>
    <w:p w:rsidR="00F355A5" w:rsidRPr="00F355A5" w:rsidRDefault="00F355A5" w:rsidP="00D00B01">
      <w:pPr>
        <w:pStyle w:val="af8"/>
        <w:rPr>
          <w:color w:val="000000"/>
        </w:rPr>
      </w:pPr>
      <w:r w:rsidRPr="00F355A5">
        <w:rPr>
          <w:b/>
          <w:bCs/>
        </w:rPr>
        <w:t xml:space="preserve">private static final </w:t>
      </w:r>
      <w:r w:rsidRPr="00F355A5">
        <w:rPr>
          <w:color w:val="221FFF"/>
        </w:rPr>
        <w:t xml:space="preserve">String </w:t>
      </w:r>
      <w:r w:rsidRPr="00F355A5">
        <w:rPr>
          <w:b/>
          <w:bCs/>
          <w:i/>
          <w:color w:val="660E7A"/>
        </w:rPr>
        <w:t xml:space="preserve">GOODSBEAN </w:t>
      </w:r>
      <w:r w:rsidRPr="00F355A5">
        <w:rPr>
          <w:color w:val="000000"/>
        </w:rPr>
        <w:t xml:space="preserve">= </w:t>
      </w:r>
      <w:r w:rsidRPr="00F355A5">
        <w:rPr>
          <w:color w:val="FF2EA0"/>
        </w:rPr>
        <w:t>"goodsbean"</w:t>
      </w:r>
      <w:r w:rsidRPr="00F355A5">
        <w:rPr>
          <w:color w:val="000000"/>
        </w:rPr>
        <w:t xml:space="preserve">;    </w:t>
      </w:r>
      <w:r w:rsidRPr="00F355A5">
        <w:rPr>
          <w:i/>
          <w:color w:val="058011"/>
        </w:rPr>
        <w:t>// Intent</w:t>
      </w:r>
      <w:r w:rsidRPr="00F355A5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接收</w:t>
      </w:r>
      <w:r w:rsidRPr="00D00B01">
        <w:rPr>
          <w:i/>
          <w:color w:val="058011"/>
        </w:rPr>
        <w:t>HomeFragmentAdapter</w:t>
      </w:r>
      <w:r w:rsidRPr="00D00B01">
        <w:rPr>
          <w:rFonts w:hAnsi="宋体" w:hint="eastAsia"/>
          <w:i/>
          <w:color w:val="058011"/>
        </w:rPr>
        <w:t>的</w:t>
      </w:r>
      <w:r w:rsidRPr="00D00B01">
        <w:rPr>
          <w:i/>
          <w:color w:val="058011"/>
        </w:rPr>
        <w:t>Intent</w:t>
      </w:r>
      <w:r w:rsidRPr="00D00B01">
        <w:rPr>
          <w:rFonts w:hAnsi="宋体" w:hint="eastAsia"/>
          <w:i/>
          <w:color w:val="058011"/>
        </w:rPr>
        <w:t>数据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660E7A"/>
        </w:rPr>
        <w:t xml:space="preserve">goodsBean </w:t>
      </w:r>
      <w:r w:rsidRPr="00D00B01">
        <w:t>= (</w:t>
      </w:r>
      <w:r w:rsidRPr="00D00B01">
        <w:rPr>
          <w:color w:val="221FFF"/>
        </w:rPr>
        <w:t>GoodsBean</w:t>
      </w:r>
      <w:r w:rsidRPr="00D00B01">
        <w:t>) getIntent().getSerializableExtra(</w:t>
      </w:r>
      <w:r w:rsidRPr="00D00B01">
        <w:rPr>
          <w:b/>
          <w:bCs/>
          <w:i/>
          <w:color w:val="660E7A"/>
        </w:rPr>
        <w:t>GOODSBEAN</w:t>
      </w:r>
      <w:r w:rsidRPr="00D00B01">
        <w:t>);</w:t>
      </w:r>
      <w:r w:rsidRPr="00D00B01">
        <w:br/>
      </w:r>
      <w:r w:rsidRPr="00D00B01">
        <w:rPr>
          <w:b/>
          <w:bCs/>
          <w:color w:val="000080"/>
        </w:rPr>
        <w:t xml:space="preserve">if </w:t>
      </w:r>
      <w:r w:rsidRPr="00D00B01">
        <w:t>(</w:t>
      </w:r>
      <w:r w:rsidRPr="00D00B01">
        <w:rPr>
          <w:b/>
          <w:bCs/>
          <w:color w:val="660E7A"/>
        </w:rPr>
        <w:t xml:space="preserve">goodsBean </w:t>
      </w:r>
      <w:r w:rsidRPr="00D00B01">
        <w:t xml:space="preserve">!= </w:t>
      </w:r>
      <w:r w:rsidRPr="00D00B01">
        <w:rPr>
          <w:b/>
          <w:bCs/>
          <w:color w:val="000080"/>
        </w:rPr>
        <w:t>null</w:t>
      </w:r>
      <w:r w:rsidRPr="00D00B01">
        <w:t xml:space="preserve">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color w:val="221FFF"/>
        </w:rPr>
        <w:t>makeText</w:t>
      </w:r>
      <w:r w:rsidRPr="00D00B01">
        <w:t>(</w:t>
      </w:r>
      <w:r w:rsidRPr="00D00B01">
        <w:rPr>
          <w:b/>
          <w:bCs/>
          <w:color w:val="000080"/>
        </w:rPr>
        <w:t>this</w:t>
      </w:r>
      <w:r w:rsidRPr="00D00B01">
        <w:t xml:space="preserve">, </w:t>
      </w:r>
      <w:r w:rsidRPr="00D00B01">
        <w:rPr>
          <w:color w:val="FF2EA0"/>
        </w:rPr>
        <w:t>"goodsBean=="</w:t>
      </w:r>
      <w:r w:rsidRPr="00D00B01">
        <w:t>+</w:t>
      </w:r>
      <w:r w:rsidRPr="00D00B01">
        <w:rPr>
          <w:b/>
          <w:bCs/>
          <w:color w:val="660E7A"/>
        </w:rPr>
        <w:t>goodsBean</w:t>
      </w:r>
      <w:r w:rsidRPr="00D00B01">
        <w:t xml:space="preserve">.toString(),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b/>
          <w:bCs/>
          <w:i/>
          <w:color w:val="660E7A"/>
        </w:rPr>
        <w:t>LENGTH_SHORT</w:t>
      </w:r>
      <w:r w:rsidRPr="00D00B01">
        <w:t>).show();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C141A0" w:rsidRDefault="00654F69" w:rsidP="00F355A5">
      <w:pPr>
        <w:ind w:firstLineChars="0" w:firstLine="420"/>
      </w:pPr>
      <w:r>
        <w:rPr>
          <w:rFonts w:hint="eastAsia"/>
        </w:rPr>
        <w:t>至此</w:t>
      </w:r>
      <w:r>
        <w:t>，</w:t>
      </w:r>
      <w:r w:rsidR="00D00B01">
        <w:rPr>
          <w:rFonts w:hint="eastAsia"/>
        </w:rPr>
        <w:t>商品页需要</w:t>
      </w:r>
      <w:r w:rsidR="00D00B01">
        <w:t>显示的商品数据就准备完毕。</w:t>
      </w:r>
    </w:p>
    <w:p w:rsidR="00456BE8" w:rsidRDefault="00235C9A" w:rsidP="00235C9A">
      <w:pPr>
        <w:pStyle w:val="4"/>
      </w:pPr>
      <w:r>
        <w:rPr>
          <w:rFonts w:hint="eastAsia"/>
        </w:rPr>
        <w:lastRenderedPageBreak/>
        <w:t>商品页</w:t>
      </w:r>
      <w:r>
        <w:t>的显示</w:t>
      </w:r>
    </w:p>
    <w:p w:rsidR="00235C9A" w:rsidRDefault="00235C9A" w:rsidP="00235C9A">
      <w:pPr>
        <w:pStyle w:val="5"/>
      </w:pPr>
      <w:r>
        <w:rPr>
          <w:rFonts w:hint="eastAsia"/>
        </w:rPr>
        <w:t>读取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660E7A"/>
        </w:rPr>
        <w:t xml:space="preserve">goodsBean </w:t>
      </w:r>
      <w:r w:rsidRPr="00235C9A">
        <w:t>= (</w:t>
      </w:r>
      <w:r w:rsidRPr="00235C9A">
        <w:rPr>
          <w:color w:val="221FFF"/>
        </w:rPr>
        <w:t>GoodsBean</w:t>
      </w:r>
      <w:r w:rsidRPr="00235C9A">
        <w:t>) getIntent().getSerializableExtra(</w:t>
      </w:r>
      <w:r w:rsidRPr="00235C9A">
        <w:rPr>
          <w:b/>
          <w:bCs/>
          <w:i/>
          <w:color w:val="660E7A"/>
        </w:rPr>
        <w:t>GOODSBEAN</w:t>
      </w:r>
      <w:r w:rsidRPr="00235C9A">
        <w:t>);</w:t>
      </w:r>
    </w:p>
    <w:p w:rsidR="00235C9A" w:rsidRDefault="00235C9A" w:rsidP="00235C9A">
      <w:pPr>
        <w:pStyle w:val="5"/>
      </w:pPr>
      <w:r>
        <w:rPr>
          <w:rFonts w:hint="eastAsia"/>
        </w:rPr>
        <w:t>判空</w:t>
      </w:r>
      <w:r>
        <w:t>并显示</w:t>
      </w:r>
    </w:p>
    <w:p w:rsidR="00235C9A" w:rsidRPr="00235C9A" w:rsidRDefault="00235C9A" w:rsidP="00235C9A">
      <w:pPr>
        <w:pStyle w:val="af8"/>
        <w:rPr>
          <w:color w:val="000000"/>
        </w:rPr>
      </w:pPr>
      <w:r w:rsidRPr="00235C9A">
        <w:rPr>
          <w:b/>
          <w:bCs/>
          <w:color w:val="000080"/>
        </w:rPr>
        <w:t xml:space="preserve">if </w:t>
      </w:r>
      <w:r w:rsidRPr="00235C9A">
        <w:rPr>
          <w:color w:val="000000"/>
        </w:rPr>
        <w:t>(</w:t>
      </w:r>
      <w:r w:rsidRPr="00235C9A">
        <w:rPr>
          <w:b/>
          <w:bCs/>
          <w:color w:val="660E7A"/>
        </w:rPr>
        <w:t xml:space="preserve">goodsBean </w:t>
      </w:r>
      <w:r w:rsidRPr="00235C9A">
        <w:rPr>
          <w:color w:val="000000"/>
        </w:rPr>
        <w:t xml:space="preserve">!= </w:t>
      </w:r>
      <w:r w:rsidRPr="00235C9A">
        <w:rPr>
          <w:b/>
          <w:bCs/>
          <w:color w:val="000080"/>
        </w:rPr>
        <w:t>null</w:t>
      </w:r>
      <w:r w:rsidRPr="00235C9A">
        <w:rPr>
          <w:color w:val="000000"/>
        </w:rPr>
        <w:t xml:space="preserve">) </w:t>
      </w:r>
      <w:r>
        <w:rPr>
          <w:b/>
          <w:bCs/>
          <w:color w:val="FF020C"/>
        </w:rPr>
        <w:t>{</w:t>
      </w:r>
      <w:r w:rsidRPr="00235C9A">
        <w:br/>
        <w:t xml:space="preserve">    </w:t>
      </w:r>
      <w:r w:rsidRPr="00235C9A">
        <w:rPr>
          <w:color w:val="000000"/>
        </w:rPr>
        <w:t>showGoodsData(</w:t>
      </w:r>
      <w:r w:rsidRPr="00235C9A">
        <w:rPr>
          <w:b/>
          <w:bCs/>
          <w:color w:val="660E7A"/>
        </w:rPr>
        <w:t>goodsBean</w:t>
      </w:r>
      <w:r w:rsidRPr="00235C9A">
        <w:rPr>
          <w:color w:val="000000"/>
        </w:rPr>
        <w:t>);</w:t>
      </w:r>
      <w:r w:rsidRPr="00235C9A">
        <w:rPr>
          <w:color w:val="000000"/>
        </w:rPr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 w:rsidRPr="00235C9A">
        <w:t>showGoodsData</w:t>
      </w:r>
      <w:r>
        <w:t>()</w:t>
      </w:r>
      <w:r>
        <w:t>方法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showGoodsData(</w:t>
      </w:r>
      <w:r w:rsidRPr="00235C9A">
        <w:rPr>
          <w:color w:val="221FFF"/>
        </w:rPr>
        <w:t xml:space="preserve">GoodsBean </w:t>
      </w:r>
      <w:r w:rsidRPr="00235C9A">
        <w:t xml:space="preserve">goodsBean) </w:t>
      </w:r>
      <w:r w:rsidRPr="00235C9A">
        <w:rPr>
          <w:b/>
          <w:bCs/>
          <w:color w:val="FF020C"/>
        </w:rPr>
        <w:t>{</w:t>
      </w:r>
    </w:p>
    <w:p w:rsidR="00DC43D4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i/>
          <w:color w:val="058011"/>
        </w:rPr>
        <w:t xml:space="preserve">// 1 </w:t>
      </w:r>
      <w:r w:rsidRPr="00235C9A">
        <w:rPr>
          <w:rFonts w:hAnsi="宋体" w:hint="eastAsia"/>
          <w:i/>
          <w:color w:val="058011"/>
        </w:rPr>
        <w:t>显示图片</w:t>
      </w:r>
      <w:r w:rsidRPr="00235C9A">
        <w:rPr>
          <w:i/>
          <w:color w:val="058011"/>
        </w:rPr>
        <w:t>(iv_good_info_image)</w:t>
      </w:r>
      <w:r w:rsidR="00447BB9">
        <w:rPr>
          <w:rFonts w:hint="eastAsia"/>
          <w:i/>
          <w:color w:val="058011"/>
        </w:rPr>
        <w:t>，</w:t>
      </w:r>
      <w:r w:rsidR="00447BB9" w:rsidRPr="00235C9A">
        <w:rPr>
          <w:i/>
          <w:color w:val="058011"/>
        </w:rPr>
        <w:t>into</w:t>
      </w:r>
      <w:r w:rsidR="00447BB9" w:rsidRPr="00235C9A">
        <w:rPr>
          <w:rFonts w:hAnsi="宋体" w:hint="eastAsia"/>
          <w:i/>
          <w:color w:val="058011"/>
        </w:rPr>
        <w:t>到的是对象，不是</w:t>
      </w:r>
      <w:r w:rsidR="00447BB9" w:rsidRPr="00235C9A">
        <w:rPr>
          <w:i/>
          <w:color w:val="058011"/>
        </w:rPr>
        <w:t>Id</w:t>
      </w:r>
      <w:r w:rsidRPr="00235C9A">
        <w:rPr>
          <w:i/>
          <w:color w:val="058011"/>
        </w:rPr>
        <w:br/>
        <w:t xml:space="preserve">    </w:t>
      </w:r>
      <w:r w:rsidRPr="00235C9A">
        <w:rPr>
          <w:color w:val="221FFF"/>
        </w:rPr>
        <w:t>Glide</w:t>
      </w:r>
      <w:r w:rsidRPr="00235C9A">
        <w:t>.</w:t>
      </w:r>
      <w:r w:rsidRPr="00235C9A">
        <w:rPr>
          <w:color w:val="221FFF"/>
        </w:rPr>
        <w:t>with</w:t>
      </w:r>
      <w:r w:rsidRPr="00235C9A">
        <w:t>(</w:t>
      </w:r>
      <w:r w:rsidRPr="00235C9A">
        <w:rPr>
          <w:b/>
          <w:bCs/>
          <w:color w:val="000080"/>
        </w:rPr>
        <w:t>this</w:t>
      </w:r>
      <w:r w:rsidRPr="00235C9A">
        <w:t>).load(</w:t>
      </w:r>
      <w:r w:rsidRPr="00235C9A">
        <w:rPr>
          <w:color w:val="221FFF"/>
        </w:rPr>
        <w:t>Constants</w:t>
      </w:r>
      <w:r w:rsidRPr="00235C9A">
        <w:t>.</w:t>
      </w:r>
      <w:r w:rsidRPr="00235C9A">
        <w:rPr>
          <w:b/>
          <w:bCs/>
          <w:i/>
          <w:color w:val="660E7A"/>
        </w:rPr>
        <w:t>BASE_URL_IMAGE</w:t>
      </w:r>
      <w:r w:rsidRPr="00235C9A">
        <w:t>+goodsBean.getFigure()).into(</w:t>
      </w:r>
      <w:r w:rsidRPr="00235C9A">
        <w:rPr>
          <w:b/>
          <w:bCs/>
          <w:color w:val="660E7A"/>
        </w:rPr>
        <w:t>ivGoodInfoImage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rPr>
          <w:i/>
          <w:color w:val="058011"/>
        </w:rPr>
        <w:t xml:space="preserve"> </w:t>
      </w:r>
      <w:r w:rsidRPr="00235C9A">
        <w:rPr>
          <w:i/>
          <w:color w:val="058011"/>
        </w:rPr>
        <w:br/>
        <w:t xml:space="preserve">    // 2 </w:t>
      </w:r>
      <w:r w:rsidRPr="00235C9A">
        <w:rPr>
          <w:rFonts w:hAnsi="宋体" w:hint="eastAsia"/>
          <w:i/>
          <w:color w:val="058011"/>
        </w:rPr>
        <w:t>显示名称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tvGoodInfoName</w:t>
      </w:r>
      <w:r w:rsidRPr="00235C9A">
        <w:t>.setText(</w:t>
      </w:r>
      <w:r w:rsidRPr="00235C9A">
        <w:rPr>
          <w:color w:val="FF2EA0"/>
        </w:rPr>
        <w:t>"    "</w:t>
      </w:r>
      <w:r w:rsidRPr="00235C9A">
        <w:t>+goodsBean.getName()+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。</w:t>
      </w:r>
      <w:r w:rsidRPr="00235C9A">
        <w:rPr>
          <w:color w:val="FF2EA0"/>
        </w:rPr>
        <w:t>"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3 </w:t>
      </w:r>
      <w:r w:rsidRPr="00235C9A">
        <w:rPr>
          <w:rFonts w:hAnsi="宋体" w:hint="eastAsia"/>
          <w:i/>
          <w:color w:val="058011"/>
        </w:rPr>
        <w:t>设置价格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tvGoodInfoPrice</w:t>
      </w:r>
      <w:r w:rsidRPr="00235C9A">
        <w:t>.setText(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￥</w:t>
      </w:r>
      <w:r w:rsidRPr="00235C9A">
        <w:rPr>
          <w:color w:val="FF2EA0"/>
        </w:rPr>
        <w:t>"</w:t>
      </w:r>
      <w:r w:rsidRPr="00235C9A">
        <w:t>+goodsBean.getCover_price());</w:t>
      </w:r>
    </w:p>
    <w:p w:rsidR="00235C9A" w:rsidRPr="00235C9A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4 </w:t>
      </w:r>
      <w:r w:rsidRPr="00235C9A">
        <w:rPr>
          <w:rFonts w:hAnsi="宋体" w:hint="eastAsia"/>
          <w:i/>
          <w:color w:val="058011"/>
        </w:rPr>
        <w:t>显示</w:t>
      </w:r>
      <w:r w:rsidRPr="00235C9A">
        <w:rPr>
          <w:i/>
          <w:color w:val="058011"/>
        </w:rPr>
        <w:t>WebView</w:t>
      </w:r>
      <w:r w:rsidRPr="00235C9A">
        <w:rPr>
          <w:i/>
          <w:color w:val="058011"/>
        </w:rPr>
        <w:br/>
        <w:t xml:space="preserve">    </w:t>
      </w:r>
      <w:r w:rsidRPr="00235C9A">
        <w:t>showwebV</w:t>
      </w:r>
      <w:r>
        <w:t>iew(goodsBean.getProduct_id());</w:t>
      </w:r>
      <w:r w:rsidRPr="00235C9A"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>
        <w:rPr>
          <w:rFonts w:hint="eastAsia"/>
        </w:rPr>
        <w:t>嵌入</w:t>
      </w:r>
      <w:r w:rsidRPr="00235C9A">
        <w:t>WebView</w:t>
      </w:r>
      <w:r>
        <w:t>()</w:t>
      </w:r>
      <w:r>
        <w:rPr>
          <w:rFonts w:hint="eastAsia"/>
        </w:rPr>
        <w:t>方法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showWebView(</w:t>
      </w:r>
      <w:r w:rsidRPr="00235C9A">
        <w:rPr>
          <w:color w:val="221FFF"/>
        </w:rPr>
        <w:t xml:space="preserve">String </w:t>
      </w:r>
      <w:r w:rsidRPr="00235C9A">
        <w:t xml:space="preserve">product_id) </w:t>
      </w:r>
      <w:r w:rsidRPr="00235C9A">
        <w:rPr>
          <w:b/>
          <w:bCs/>
          <w:color w:val="FF020C"/>
        </w:rPr>
        <w:t>{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b/>
          <w:bCs/>
          <w:color w:val="000080"/>
        </w:rPr>
        <w:t xml:space="preserve">if </w:t>
      </w:r>
      <w:r w:rsidRPr="00235C9A">
        <w:t xml:space="preserve">(product_id != </w:t>
      </w:r>
      <w:r w:rsidRPr="00235C9A">
        <w:rPr>
          <w:b/>
          <w:bCs/>
          <w:color w:val="000080"/>
        </w:rPr>
        <w:t>null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.loadUrl(</w:t>
      </w:r>
      <w:r w:rsidRPr="00235C9A">
        <w:rPr>
          <w:color w:val="FF2EA0"/>
        </w:rPr>
        <w:t>"http://www.baidu.com"</w:t>
      </w:r>
      <w:r w:rsidRPr="00235C9A">
        <w:t>);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br/>
        <w:t xml:space="preserve">        </w:t>
      </w:r>
      <w:r w:rsidRPr="00235C9A">
        <w:rPr>
          <w:i/>
          <w:color w:val="058011"/>
        </w:rPr>
        <w:t xml:space="preserve">// </w:t>
      </w:r>
      <w:r w:rsidRPr="00235C9A">
        <w:rPr>
          <w:rFonts w:hAnsi="宋体" w:hint="eastAsia"/>
          <w:i/>
          <w:color w:val="058011"/>
        </w:rPr>
        <w:t>设置</w:t>
      </w:r>
      <w:r w:rsidRPr="00235C9A">
        <w:rPr>
          <w:i/>
          <w:color w:val="058011"/>
        </w:rPr>
        <w:t>JS</w:t>
      </w:r>
      <w:r w:rsidRPr="00235C9A">
        <w:rPr>
          <w:rFonts w:hAnsi="宋体" w:hint="eastAsia"/>
          <w:i/>
          <w:color w:val="058011"/>
        </w:rPr>
        <w:t>支持</w:t>
      </w:r>
      <w:r w:rsidRPr="00235C9A">
        <w:rPr>
          <w:rFonts w:hAnsi="宋体" w:hint="eastAsia"/>
          <w:i/>
          <w:color w:val="058011"/>
        </w:rPr>
        <w:br/>
        <w:t xml:space="preserve">        </w:t>
      </w:r>
      <w:r w:rsidRPr="00235C9A">
        <w:rPr>
          <w:color w:val="221FFF"/>
        </w:rPr>
        <w:t xml:space="preserve">WebSettings webSettings </w:t>
      </w:r>
      <w:r w:rsidRPr="00235C9A">
        <w:t xml:space="preserve">= </w:t>
      </w:r>
      <w:r w:rsidRPr="00235C9A">
        <w:rPr>
          <w:b/>
          <w:bCs/>
          <w:color w:val="660E7A"/>
        </w:rPr>
        <w:t>wbGoodInfoMore</w:t>
      </w:r>
      <w:r w:rsidRPr="00235C9A">
        <w:t>.getSettings();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.setJavaScriptEnabled(</w:t>
      </w:r>
      <w:r w:rsidRPr="00235C9A">
        <w:rPr>
          <w:b/>
          <w:bCs/>
          <w:color w:val="000080"/>
        </w:rPr>
        <w:t>true</w:t>
      </w:r>
      <w:r w:rsidRPr="00235C9A">
        <w:t>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.setCacheMode(</w:t>
      </w:r>
      <w:r w:rsidRPr="00235C9A">
        <w:rPr>
          <w:color w:val="221FFF"/>
        </w:rPr>
        <w:t>WebSettings</w:t>
      </w:r>
      <w:r w:rsidRPr="00235C9A">
        <w:t>.</w:t>
      </w:r>
      <w:r w:rsidRPr="00235C9A">
        <w:rPr>
          <w:b/>
          <w:bCs/>
          <w:i/>
          <w:color w:val="660E7A"/>
        </w:rPr>
        <w:t>LOAD_CACHE_ELSE_NETWORK</w:t>
      </w:r>
      <w:r w:rsidRPr="00235C9A">
        <w:t>);</w:t>
      </w:r>
      <w:r w:rsidRPr="00235C9A">
        <w:br/>
      </w:r>
      <w:r w:rsidRPr="00235C9A"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.setWebViewClient(</w:t>
      </w:r>
      <w:r w:rsidRPr="00235C9A">
        <w:rPr>
          <w:b/>
          <w:bCs/>
          <w:color w:val="000080"/>
        </w:rPr>
        <w:t xml:space="preserve">new </w:t>
      </w:r>
      <w:r w:rsidRPr="00235C9A">
        <w:t xml:space="preserve">WebViewClient()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i/>
          <w:color w:val="06800A"/>
        </w:rPr>
        <w:t xml:space="preserve">/*@Override   // </w:t>
      </w:r>
      <w:r w:rsidRPr="00235C9A">
        <w:rPr>
          <w:rFonts w:hAnsi="宋体" w:hint="eastAsia"/>
          <w:i/>
          <w:color w:val="06800A"/>
        </w:rPr>
        <w:t>兼容低版本</w:t>
      </w:r>
      <w:r w:rsidRPr="00235C9A">
        <w:rPr>
          <w:i/>
          <w:color w:val="06800A"/>
        </w:rPr>
        <w:br/>
        <w:t xml:space="preserve">            public boolean shouldOverrideUrlLoading(WebView view, String url) {</w:t>
      </w:r>
      <w:r w:rsidRPr="00235C9A">
        <w:rPr>
          <w:i/>
          <w:color w:val="06800A"/>
        </w:rPr>
        <w:br/>
        <w:t xml:space="preserve">                view.loadUrl(url);</w:t>
      </w:r>
      <w:r w:rsidRPr="00235C9A">
        <w:rPr>
          <w:i/>
          <w:color w:val="06800A"/>
        </w:rPr>
        <w:br/>
        <w:t xml:space="preserve">                return true;</w:t>
      </w:r>
      <w:r w:rsidRPr="00235C9A">
        <w:rPr>
          <w:i/>
          <w:color w:val="06800A"/>
        </w:rPr>
        <w:br/>
        <w:t xml:space="preserve">            }*/</w:t>
      </w:r>
      <w:r w:rsidRPr="00235C9A">
        <w:rPr>
          <w:i/>
          <w:color w:val="06800A"/>
        </w:rPr>
        <w:br/>
      </w:r>
      <w:r w:rsidRPr="00235C9A">
        <w:rPr>
          <w:i/>
          <w:color w:val="06800A"/>
        </w:rPr>
        <w:br/>
        <w:t xml:space="preserve">            </w:t>
      </w:r>
      <w:r w:rsidRPr="00235C9A">
        <w:rPr>
          <w:color w:val="808000"/>
        </w:rPr>
        <w:t>@Override</w:t>
      </w:r>
      <w:r w:rsidRPr="00235C9A">
        <w:rPr>
          <w:color w:val="808000"/>
        </w:rPr>
        <w:br/>
        <w:t xml:space="preserve">            </w:t>
      </w:r>
      <w:r w:rsidRPr="00235C9A">
        <w:rPr>
          <w:b/>
          <w:bCs/>
          <w:color w:val="000080"/>
        </w:rPr>
        <w:t xml:space="preserve">public boolean </w:t>
      </w:r>
      <w:r w:rsidRPr="00235C9A">
        <w:t>shouldOverrideUrlLoading(</w:t>
      </w:r>
      <w:r w:rsidRPr="00235C9A">
        <w:rPr>
          <w:color w:val="221FFF"/>
        </w:rPr>
        <w:t xml:space="preserve">WebView </w:t>
      </w:r>
      <w:r w:rsidRPr="00235C9A">
        <w:t xml:space="preserve">view, WebResourceRequest request)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 xml:space="preserve">if </w:t>
      </w:r>
      <w:r w:rsidRPr="00235C9A">
        <w:t>(</w:t>
      </w:r>
      <w:r w:rsidRPr="00235C9A">
        <w:rPr>
          <w:color w:val="221FFF"/>
        </w:rPr>
        <w:t>Build.VERSION</w:t>
      </w:r>
      <w:r w:rsidRPr="00235C9A">
        <w:t>.</w:t>
      </w:r>
      <w:r w:rsidRPr="00235C9A">
        <w:rPr>
          <w:b/>
          <w:bCs/>
          <w:i/>
          <w:color w:val="660E7A"/>
        </w:rPr>
        <w:t xml:space="preserve">SDK_INT </w:t>
      </w:r>
      <w:r w:rsidRPr="00235C9A">
        <w:t xml:space="preserve">&gt;= </w:t>
      </w:r>
      <w:r w:rsidRPr="00235C9A">
        <w:rPr>
          <w:color w:val="221FFF"/>
        </w:rPr>
        <w:t>Build.VERSION_CODES</w:t>
      </w:r>
      <w:r w:rsidRPr="00235C9A">
        <w:t>.</w:t>
      </w:r>
      <w:r w:rsidRPr="00235C9A">
        <w:rPr>
          <w:b/>
          <w:bCs/>
          <w:i/>
          <w:color w:val="660E7A"/>
        </w:rPr>
        <w:t>LOLLIPOP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        </w:t>
      </w:r>
      <w:r w:rsidRPr="00235C9A">
        <w:t>view.loadUrl(request.getUrl().toString());</w:t>
      </w:r>
      <w:r w:rsidRPr="00235C9A">
        <w:br/>
        <w:t xml:space="preserve">                </w:t>
      </w:r>
      <w:r w:rsidRPr="00235C9A">
        <w:rPr>
          <w:b/>
          <w:bCs/>
          <w:color w:val="FF020C"/>
        </w:rPr>
        <w:t>}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>return true</w:t>
      </w:r>
      <w:r w:rsidRPr="00235C9A">
        <w:t>;</w:t>
      </w:r>
      <w:r w:rsidRPr="00235C9A">
        <w:br/>
        <w:t xml:space="preserve">        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 xml:space="preserve">        }</w:t>
      </w:r>
      <w:r w:rsidRPr="00235C9A">
        <w:t>);</w:t>
      </w:r>
      <w:r w:rsidRPr="00235C9A">
        <w:br/>
        <w:t xml:space="preserve">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>}</w:t>
      </w:r>
    </w:p>
    <w:p w:rsidR="008E7FD0" w:rsidRDefault="004B45E1" w:rsidP="00630226">
      <w:pPr>
        <w:pStyle w:val="3"/>
      </w:pPr>
      <w:r>
        <w:rPr>
          <w:rFonts w:hint="eastAsia"/>
        </w:rPr>
        <w:lastRenderedPageBreak/>
        <w:t>商品页</w:t>
      </w:r>
      <w:r w:rsidR="00115A73">
        <w:rPr>
          <w:rFonts w:hint="eastAsia"/>
        </w:rPr>
        <w:t>Activity</w:t>
      </w:r>
      <w:r>
        <w:rPr>
          <w:rFonts w:hint="eastAsia"/>
        </w:rPr>
        <w:t>中</w:t>
      </w:r>
      <w:r>
        <w:t>的商品加入购物车，并在购物车</w:t>
      </w:r>
      <w:r w:rsidR="00115A73">
        <w:rPr>
          <w:rFonts w:hint="eastAsia"/>
        </w:rPr>
        <w:t>F</w:t>
      </w:r>
      <w:r w:rsidR="00115A73">
        <w:t>ragment</w:t>
      </w:r>
      <w:r>
        <w:t>中显示</w:t>
      </w:r>
      <w:r w:rsidR="00DC43D4">
        <w:rPr>
          <w:rFonts w:hint="eastAsia"/>
        </w:rPr>
        <w:t>(</w:t>
      </w:r>
      <w:r w:rsidR="00DC43D4">
        <w:rPr>
          <w:rFonts w:hint="eastAsia"/>
        </w:rPr>
        <w:t>难点</w:t>
      </w:r>
      <w:r w:rsidR="00DC43D4">
        <w:rPr>
          <w:rFonts w:hint="eastAsia"/>
        </w:rPr>
        <w:t>)</w:t>
      </w:r>
    </w:p>
    <w:p w:rsidR="00740341" w:rsidRPr="00740341" w:rsidRDefault="00740341" w:rsidP="00740341">
      <w:pPr>
        <w:pStyle w:val="4"/>
      </w:pPr>
      <w:r>
        <w:rPr>
          <w:rFonts w:hint="eastAsia"/>
        </w:rPr>
        <w:t>逻辑主线</w:t>
      </w:r>
    </w:p>
    <w:p w:rsidR="00115A73" w:rsidRDefault="00115A73" w:rsidP="00740341">
      <w:pPr>
        <w:pStyle w:val="5"/>
      </w:pPr>
      <w:r>
        <w:rPr>
          <w:rFonts w:hint="eastAsia"/>
        </w:rPr>
        <w:t>从</w:t>
      </w:r>
      <w:r>
        <w:t>商品页</w:t>
      </w:r>
      <w:r>
        <w:rPr>
          <w:rFonts w:hint="eastAsia"/>
        </w:rPr>
        <w:t>Activity</w:t>
      </w:r>
      <w:r>
        <w:rPr>
          <w:rFonts w:hint="eastAsia"/>
        </w:rPr>
        <w:t>中</w:t>
      </w:r>
      <w:r w:rsidR="00DC43D4">
        <w:rPr>
          <w:rFonts w:hint="eastAsia"/>
        </w:rPr>
        <w:t>，</w:t>
      </w:r>
      <w:r>
        <w:t>添加到</w:t>
      </w:r>
      <w:r w:rsidR="00447BB9" w:rsidRPr="00447BB9">
        <w:t>CartStorge</w:t>
      </w:r>
      <w:r>
        <w:t>购物车</w:t>
      </w:r>
      <w:r>
        <w:rPr>
          <w:rFonts w:hint="eastAsia"/>
        </w:rPr>
        <w:t>存储器类</w:t>
      </w:r>
    </w:p>
    <w:p w:rsidR="00115A73" w:rsidRPr="00115A73" w:rsidRDefault="00115A73" w:rsidP="00115A73">
      <w:pPr>
        <w:pStyle w:val="af8"/>
        <w:rPr>
          <w:color w:val="000000"/>
        </w:rPr>
      </w:pPr>
      <w:r w:rsidRPr="00115A73">
        <w:t>CartStorge</w:t>
      </w:r>
      <w:r w:rsidRPr="00115A73">
        <w:rPr>
          <w:color w:val="000000"/>
        </w:rPr>
        <w:t>.</w:t>
      </w:r>
      <w:r w:rsidRPr="00115A73">
        <w:t>getInstance</w:t>
      </w:r>
      <w:r w:rsidRPr="00115A73">
        <w:rPr>
          <w:color w:val="000000"/>
        </w:rPr>
        <w:t>().addData(</w:t>
      </w:r>
      <w:r w:rsidRPr="00115A73">
        <w:rPr>
          <w:b/>
          <w:bCs/>
          <w:color w:val="660E7A"/>
        </w:rPr>
        <w:t>goodsBean</w:t>
      </w:r>
      <w:r w:rsidRPr="00115A73">
        <w:rPr>
          <w:color w:val="000000"/>
        </w:rPr>
        <w:t>);</w:t>
      </w:r>
    </w:p>
    <w:p w:rsidR="00115A73" w:rsidRDefault="00DC43D4" w:rsidP="00115A73">
      <w:pPr>
        <w:ind w:firstLine="420"/>
      </w:pPr>
      <w:r>
        <w:rPr>
          <w:rFonts w:hint="eastAsia"/>
        </w:rPr>
        <w:t>代码</w:t>
      </w:r>
      <w:r>
        <w:t>分析：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 w:rsidRPr="00DC43D4">
        <w:t>getInstance()</w:t>
      </w:r>
      <w:r>
        <w:rPr>
          <w:rFonts w:hint="eastAsia"/>
        </w:rPr>
        <w:t>：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读取</w:t>
      </w:r>
      <w:r w:rsidRPr="00DC43D4">
        <w:t>SharedPreferences</w:t>
      </w:r>
      <w:r>
        <w:t>本地数据</w:t>
      </w:r>
      <w:r>
        <w:rPr>
          <w:rFonts w:hint="eastAsia"/>
        </w:rPr>
        <w:t>并</w:t>
      </w:r>
      <w:r>
        <w:t>转换成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列表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</w:t>
      </w:r>
      <w:r>
        <w:t>List</w:t>
      </w:r>
      <w:r>
        <w:rPr>
          <w:rFonts w:hint="eastAsia"/>
        </w:rPr>
        <w:t>数据中</w:t>
      </w:r>
      <w:r>
        <w:t>的每一项，逐条写入</w:t>
      </w:r>
      <w:r w:rsidRPr="00DC43D4">
        <w:t>sparseArray</w:t>
      </w:r>
      <w:r>
        <w:rPr>
          <w:rFonts w:hint="eastAsia"/>
        </w:rPr>
        <w:t>内存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addData()：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从</w:t>
      </w:r>
      <w:r>
        <w:t>内存</w:t>
      </w:r>
      <w:r w:rsidRPr="00DC43D4">
        <w:t>sparseArray</w:t>
      </w:r>
      <w:r>
        <w:rPr>
          <w:rFonts w:hint="eastAsia"/>
        </w:rPr>
        <w:t>中</w:t>
      </w:r>
      <w:r>
        <w:t>获取</w:t>
      </w:r>
      <w:r>
        <w:rPr>
          <w:rFonts w:hint="eastAsia"/>
        </w:rPr>
        <w:t>并</w:t>
      </w:r>
      <w:r>
        <w:t>添加数据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重新同步</w:t>
      </w:r>
      <w:r>
        <w:t>到</w:t>
      </w:r>
      <w:r>
        <w:rPr>
          <w:rFonts w:hint="eastAsia"/>
        </w:rPr>
        <w:t>内存</w:t>
      </w:r>
      <w:r w:rsidRPr="00DC43D4">
        <w:t>sparseArray</w:t>
      </w:r>
      <w:r w:rsidR="00447BB9">
        <w:rPr>
          <w:rFonts w:hint="eastAsia"/>
        </w:rPr>
        <w:t>中</w:t>
      </w:r>
    </w:p>
    <w:p w:rsidR="00DC43D4" w:rsidRDefault="00DC43D4" w:rsidP="00447BB9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同步到</w:t>
      </w:r>
      <w:r>
        <w:t>本地</w:t>
      </w:r>
      <w:r w:rsidR="00447BB9" w:rsidRPr="00447BB9">
        <w:t>SharedPreferences</w:t>
      </w:r>
    </w:p>
    <w:p w:rsidR="00447BB9" w:rsidRDefault="00447BB9" w:rsidP="00740341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CartFragment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显示添加到购物车</w:t>
      </w:r>
      <w:r>
        <w:rPr>
          <w:rFonts w:hint="eastAsia"/>
        </w:rPr>
        <w:t>(</w:t>
      </w:r>
      <w:r w:rsidRPr="00447BB9">
        <w:t>CartStorge</w:t>
      </w:r>
      <w:r>
        <w:rPr>
          <w:rFonts w:hint="eastAsia"/>
        </w:rPr>
        <w:t>类</w:t>
      </w:r>
      <w:r>
        <w:rPr>
          <w:rFonts w:hint="eastAsia"/>
        </w:rPr>
        <w:t>)</w:t>
      </w:r>
      <w:r>
        <w:rPr>
          <w:rFonts w:hint="eastAsia"/>
        </w:rPr>
        <w:t>中</w:t>
      </w:r>
      <w:r>
        <w:t>的商品数据</w:t>
      </w:r>
    </w:p>
    <w:p w:rsidR="00447BB9" w:rsidRPr="00447BB9" w:rsidRDefault="00447BB9" w:rsidP="00447BB9">
      <w:pPr>
        <w:pStyle w:val="af8"/>
        <w:rPr>
          <w:color w:val="000000"/>
        </w:rPr>
      </w:pPr>
      <w:r w:rsidRPr="00447BB9">
        <w:rPr>
          <w:color w:val="000000"/>
        </w:rPr>
        <w:t>List&lt;</w:t>
      </w:r>
      <w:r w:rsidRPr="00447BB9">
        <w:t>GoodsBean</w:t>
      </w:r>
      <w:r w:rsidRPr="00447BB9">
        <w:rPr>
          <w:color w:val="000000"/>
        </w:rPr>
        <w:t xml:space="preserve">&gt; </w:t>
      </w:r>
      <w:r w:rsidRPr="00447BB9">
        <w:t xml:space="preserve">goodsBeanList </w:t>
      </w:r>
      <w:r w:rsidRPr="00447BB9">
        <w:rPr>
          <w:color w:val="000000"/>
        </w:rPr>
        <w:t xml:space="preserve">= </w:t>
      </w:r>
      <w:r w:rsidRPr="00447BB9">
        <w:t>CartStorge</w:t>
      </w:r>
      <w:r w:rsidRPr="00447BB9">
        <w:rPr>
          <w:color w:val="000000"/>
        </w:rPr>
        <w:t>.</w:t>
      </w:r>
      <w:r w:rsidRPr="00447BB9">
        <w:t>getInstance</w:t>
      </w:r>
      <w:r w:rsidRPr="00447BB9">
        <w:rPr>
          <w:color w:val="000000"/>
        </w:rPr>
        <w:t xml:space="preserve">().getAllData(); </w:t>
      </w:r>
      <w:r w:rsidRPr="00447BB9">
        <w:rPr>
          <w:i/>
          <w:color w:val="058011"/>
        </w:rPr>
        <w:t>//getAllData()</w:t>
      </w:r>
      <w:r w:rsidRPr="00447BB9">
        <w:rPr>
          <w:rFonts w:hAnsi="宋体" w:hint="eastAsia"/>
          <w:i/>
          <w:color w:val="058011"/>
        </w:rPr>
        <w:t>：从本地读出；</w:t>
      </w:r>
      <w:r w:rsidRPr="00447BB9">
        <w:rPr>
          <w:i/>
          <w:color w:val="058011"/>
        </w:rPr>
        <w:t>getInstance()</w:t>
      </w:r>
      <w:r w:rsidRPr="00447BB9">
        <w:rPr>
          <w:rFonts w:hAnsi="宋体" w:hint="eastAsia"/>
          <w:i/>
          <w:color w:val="058011"/>
        </w:rPr>
        <w:t>本地转内存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000080"/>
        </w:rPr>
        <w:t xml:space="preserve">for </w:t>
      </w:r>
      <w:r w:rsidRPr="00447BB9">
        <w:rPr>
          <w:color w:val="000000"/>
        </w:rPr>
        <w:t>(</w:t>
      </w:r>
      <w:r w:rsidRPr="00447BB9">
        <w:rPr>
          <w:b/>
          <w:bCs/>
          <w:color w:val="000080"/>
        </w:rPr>
        <w:t xml:space="preserve">int </w:t>
      </w:r>
      <w:r w:rsidRPr="00447BB9">
        <w:t xml:space="preserve">i </w:t>
      </w:r>
      <w:r w:rsidRPr="00447BB9">
        <w:rPr>
          <w:color w:val="000000"/>
        </w:rPr>
        <w:t xml:space="preserve">= </w:t>
      </w:r>
      <w:r w:rsidRPr="00447BB9">
        <w:rPr>
          <w:color w:val="0000FF"/>
        </w:rPr>
        <w:t>0</w:t>
      </w:r>
      <w:r w:rsidRPr="00447BB9">
        <w:rPr>
          <w:color w:val="000000"/>
        </w:rPr>
        <w:t xml:space="preserve">; </w:t>
      </w:r>
      <w:r w:rsidRPr="00447BB9">
        <w:t xml:space="preserve">i </w:t>
      </w:r>
      <w:r w:rsidRPr="00447BB9">
        <w:rPr>
          <w:color w:val="000000"/>
        </w:rPr>
        <w:t xml:space="preserve">&lt; </w:t>
      </w:r>
      <w:r w:rsidRPr="00447BB9">
        <w:t>goodsBeanList</w:t>
      </w:r>
      <w:r w:rsidRPr="00447BB9">
        <w:rPr>
          <w:color w:val="000000"/>
        </w:rPr>
        <w:t xml:space="preserve">.size(); </w:t>
      </w:r>
      <w:r w:rsidRPr="00447BB9">
        <w:t>i</w:t>
      </w:r>
      <w:r w:rsidRPr="00447BB9">
        <w:rPr>
          <w:color w:val="000000"/>
        </w:rPr>
        <w:t xml:space="preserve">++) </w:t>
      </w:r>
      <w:r w:rsidRPr="00447BB9">
        <w:rPr>
          <w:b/>
          <w:bCs/>
          <w:color w:val="FF020C"/>
        </w:rPr>
        <w:t>{</w:t>
      </w:r>
      <w:r w:rsidRPr="00447BB9">
        <w:rPr>
          <w:b/>
          <w:bCs/>
          <w:color w:val="FF020C"/>
        </w:rPr>
        <w:br/>
        <w:t xml:space="preserve">    </w:t>
      </w:r>
      <w:r w:rsidRPr="00447BB9">
        <w:t>Log</w:t>
      </w:r>
      <w:r w:rsidRPr="00447BB9">
        <w:rPr>
          <w:color w:val="000000"/>
        </w:rPr>
        <w:t>.</w:t>
      </w:r>
      <w:r w:rsidRPr="00447BB9">
        <w:t>e</w:t>
      </w:r>
      <w:r w:rsidRPr="00447BB9">
        <w:rPr>
          <w:color w:val="000000"/>
        </w:rPr>
        <w:t>(</w:t>
      </w:r>
      <w:r w:rsidRPr="00447BB9">
        <w:rPr>
          <w:color w:val="FF2EA0"/>
        </w:rPr>
        <w:t>"TAGList"</w:t>
      </w:r>
      <w:r w:rsidRPr="00447BB9">
        <w:rPr>
          <w:color w:val="000000"/>
        </w:rPr>
        <w:t>,</w:t>
      </w:r>
      <w:r w:rsidRPr="00447BB9">
        <w:t>goodsBeanList</w:t>
      </w:r>
      <w:r w:rsidRPr="00447BB9">
        <w:rPr>
          <w:color w:val="000000"/>
        </w:rPr>
        <w:t>.get(</w:t>
      </w:r>
      <w:r w:rsidRPr="00447BB9">
        <w:t>i</w:t>
      </w:r>
      <w:r w:rsidRPr="00447BB9">
        <w:rPr>
          <w:color w:val="000000"/>
        </w:rPr>
        <w:t xml:space="preserve">).toString());   </w:t>
      </w:r>
      <w:r w:rsidRPr="00447BB9">
        <w:rPr>
          <w:i/>
          <w:color w:val="058011"/>
        </w:rPr>
        <w:t xml:space="preserve">// </w:t>
      </w:r>
      <w:r w:rsidRPr="00447BB9">
        <w:rPr>
          <w:rFonts w:hAnsi="宋体" w:hint="eastAsia"/>
          <w:i/>
          <w:color w:val="058011"/>
        </w:rPr>
        <w:t>得到列表中的每一项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FF020C"/>
        </w:rPr>
        <w:t>}</w:t>
      </w:r>
    </w:p>
    <w:p w:rsidR="00447BB9" w:rsidRDefault="00447BB9" w:rsidP="00447BB9">
      <w:pPr>
        <w:ind w:firstLine="420"/>
      </w:pPr>
      <w:r>
        <w:rPr>
          <w:rFonts w:hint="eastAsia"/>
        </w:rPr>
        <w:t>代码分析</w:t>
      </w:r>
      <w:r>
        <w:t>：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>
        <w:t>goodsBeanList</w:t>
      </w:r>
    </w:p>
    <w:p w:rsidR="00740341" w:rsidRDefault="00740341" w:rsidP="00740341">
      <w:pPr>
        <w:pStyle w:val="a5"/>
        <w:ind w:left="840" w:firstLineChars="0" w:firstLine="420"/>
      </w:pPr>
      <w:r>
        <w:t>——</w:t>
      </w:r>
      <w:r>
        <w:t>列表对象</w:t>
      </w:r>
    </w:p>
    <w:p w:rsidR="004477FF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getInstance()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ind w:left="840" w:firstLineChars="0" w:firstLine="420"/>
      </w:pPr>
      <w:r>
        <w:rPr>
          <w:rFonts w:hint="eastAsia"/>
        </w:rPr>
        <w:t>走过场</w:t>
      </w:r>
      <w:r>
        <w:t>，</w:t>
      </w:r>
      <w:r>
        <w:rPr>
          <w:rFonts w:hint="eastAsia"/>
        </w:rPr>
        <w:t>仅牵出</w:t>
      </w:r>
      <w:r w:rsidRPr="00740341">
        <w:t>getAllData()</w:t>
      </w:r>
      <w:r>
        <w:rPr>
          <w:rFonts w:hint="eastAsia"/>
        </w:rPr>
        <w:t>的</w:t>
      </w:r>
      <w:r>
        <w:t>引用</w:t>
      </w:r>
      <w:r>
        <w:rPr>
          <w:rFonts w:hint="eastAsia"/>
        </w:rPr>
        <w:t>而已</w:t>
      </w:r>
      <w:r>
        <w:t>。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getAllData()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获取</w:t>
      </w:r>
      <w:r>
        <w:t>本地String(json)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t>String(json)</w:t>
      </w:r>
      <w:r>
        <w:rPr>
          <w:rFonts w:hint="eastAsia"/>
        </w:rPr>
        <w:t>转List</w:t>
      </w:r>
    </w:p>
    <w:p w:rsidR="00740341" w:rsidRDefault="00740341" w:rsidP="00740341">
      <w:pPr>
        <w:pStyle w:val="4"/>
      </w:pPr>
      <w:r>
        <w:rPr>
          <w:rFonts w:hint="eastAsia"/>
        </w:rPr>
        <w:t>实现步骤</w:t>
      </w:r>
    </w:p>
    <w:p w:rsidR="0075401A" w:rsidRDefault="0075401A" w:rsidP="0075401A">
      <w:pPr>
        <w:pStyle w:val="5"/>
      </w:pPr>
      <w:r>
        <w:rPr>
          <w:rFonts w:hint="eastAsia"/>
        </w:rPr>
        <w:t>Application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全局</w:t>
      </w:r>
      <w:r>
        <w:t>Context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static </w:t>
      </w:r>
      <w:r w:rsidRPr="0075401A">
        <w:rPr>
          <w:color w:val="221FFF"/>
        </w:rPr>
        <w:t xml:space="preserve">Context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br/>
      </w:r>
      <w:r w:rsidRPr="0075401A">
        <w:rPr>
          <w:b/>
          <w:bCs/>
          <w:color w:val="000080"/>
        </w:rPr>
        <w:t xml:space="preserve">public static </w:t>
      </w:r>
      <w:r w:rsidRPr="0075401A">
        <w:rPr>
          <w:color w:val="221FFF"/>
        </w:rPr>
        <w:t xml:space="preserve">Context </w:t>
      </w:r>
      <w:r w:rsidRPr="0075401A">
        <w:t xml:space="preserve">getContext() </w:t>
      </w:r>
      <w:r w:rsidRPr="0075401A">
        <w:rPr>
          <w:b/>
          <w:bCs/>
          <w:color w:val="FF020C"/>
        </w:rPr>
        <w:t xml:space="preserve">{ </w:t>
      </w:r>
      <w:r w:rsidRPr="0075401A">
        <w:rPr>
          <w:i/>
          <w:color w:val="058011"/>
        </w:rPr>
        <w:t>// Getter()</w:t>
      </w:r>
      <w:r w:rsidRPr="0075401A">
        <w:rPr>
          <w:rFonts w:hAnsi="宋体" w:hint="eastAsia"/>
          <w:i/>
          <w:color w:val="058011"/>
        </w:rPr>
        <w:t>方法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 xml:space="preserve">return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rPr>
          <w:b/>
          <w:bCs/>
          <w:color w:val="FF020C"/>
        </w:rPr>
        <w:t>}</w:t>
      </w:r>
      <w:r w:rsidRPr="0075401A">
        <w:rPr>
          <w:b/>
          <w:bCs/>
          <w:color w:val="FF020C"/>
        </w:rPr>
        <w:br/>
      </w:r>
      <w:r w:rsidRPr="0075401A">
        <w:rPr>
          <w:b/>
          <w:bCs/>
          <w:color w:val="FF020C"/>
        </w:rPr>
        <w:br/>
      </w:r>
      <w:r w:rsidRPr="0075401A">
        <w:rPr>
          <w:color w:val="808000"/>
        </w:rPr>
        <w:t>@Override</w:t>
      </w:r>
      <w:r w:rsidRPr="0075401A">
        <w:rPr>
          <w:color w:val="808000"/>
        </w:rPr>
        <w:br/>
      </w:r>
      <w:r w:rsidRPr="0075401A">
        <w:rPr>
          <w:b/>
          <w:bCs/>
          <w:color w:val="000080"/>
        </w:rPr>
        <w:t xml:space="preserve">public void </w:t>
      </w:r>
      <w:r w:rsidRPr="0075401A">
        <w:t xml:space="preserve">onCreate() </w:t>
      </w:r>
      <w:r w:rsidRPr="0075401A">
        <w:rPr>
          <w:b/>
          <w:bCs/>
          <w:color w:val="FF020C"/>
        </w:rPr>
        <w:t>{</w:t>
      </w:r>
      <w:r w:rsidRPr="0075401A">
        <w:rPr>
          <w:b/>
          <w:bCs/>
          <w:color w:val="FF020C"/>
        </w:rPr>
        <w:br/>
        <w:t xml:space="preserve">    </w:t>
      </w:r>
      <w:r w:rsidRPr="0075401A">
        <w:rPr>
          <w:b/>
          <w:bCs/>
          <w:color w:val="000080"/>
        </w:rPr>
        <w:t>super</w:t>
      </w:r>
      <w:r w:rsidRPr="0075401A">
        <w:t>.onCreate();</w:t>
      </w:r>
      <w:r w:rsidRPr="0075401A">
        <w:br/>
      </w:r>
      <w:r w:rsidRPr="0075401A">
        <w:br/>
        <w:t xml:space="preserve">    </w:t>
      </w:r>
      <w:r w:rsidRPr="0075401A">
        <w:rPr>
          <w:i/>
          <w:color w:val="660E7A"/>
        </w:rPr>
        <w:t>context</w:t>
      </w:r>
      <w:r w:rsidRPr="0075401A">
        <w:t>=getApplicationContext();</w:t>
      </w:r>
      <w:r>
        <w:tab/>
        <w:t>// this</w:t>
      </w:r>
      <w:r>
        <w:rPr>
          <w:rFonts w:hint="eastAsia"/>
        </w:rPr>
        <w:t>也行</w:t>
      </w:r>
      <w:r w:rsidRPr="0075401A">
        <w:br/>
      </w:r>
      <w:r w:rsidRPr="0075401A">
        <w:br/>
        <w:t xml:space="preserve">    initOKHttpClient();</w:t>
      </w:r>
      <w:r w:rsidRPr="0075401A">
        <w:br/>
      </w:r>
      <w:r w:rsidRPr="0075401A">
        <w:rPr>
          <w:b/>
          <w:bCs/>
          <w:color w:val="FF020C"/>
        </w:rPr>
        <w:t>}</w:t>
      </w:r>
    </w:p>
    <w:p w:rsidR="00740341" w:rsidRDefault="00740341" w:rsidP="00740341">
      <w:pPr>
        <w:pStyle w:val="5"/>
      </w:pPr>
      <w:r>
        <w:rPr>
          <w:rFonts w:hint="eastAsia"/>
        </w:rPr>
        <w:lastRenderedPageBreak/>
        <w:t>建立</w:t>
      </w:r>
      <w:r>
        <w:t>购物车</w:t>
      </w:r>
      <w:r w:rsidR="00143794">
        <w:t>u</w:t>
      </w:r>
      <w:r w:rsidR="00143794">
        <w:rPr>
          <w:rFonts w:hint="eastAsia"/>
        </w:rPr>
        <w:t>tils</w:t>
      </w:r>
      <w:r w:rsidR="00143794">
        <w:rPr>
          <w:rFonts w:hint="eastAsia"/>
        </w:rPr>
        <w:t>类</w:t>
      </w:r>
    </w:p>
    <w:p w:rsidR="00143794" w:rsidRDefault="00143794" w:rsidP="00143794">
      <w:pPr>
        <w:pStyle w:val="ab"/>
      </w:pPr>
      <w:r>
        <w:rPr>
          <w:noProof/>
        </w:rPr>
        <w:drawing>
          <wp:inline distT="0" distB="0" distL="0" distR="0" wp14:anchorId="40FC4D29" wp14:editId="5F439A4C">
            <wp:extent cx="2581200" cy="824400"/>
            <wp:effectExtent l="19050" t="19050" r="10160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8244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43794" w:rsidRDefault="00143794" w:rsidP="00143794">
      <w:pPr>
        <w:pStyle w:val="5"/>
      </w:pPr>
      <w:r>
        <w:rPr>
          <w:rFonts w:hint="eastAsia"/>
        </w:rPr>
        <w:t>定义</w:t>
      </w:r>
      <w:r>
        <w:t>自身类对象</w:t>
      </w:r>
      <w:r w:rsidR="0075401A">
        <w:rPr>
          <w:rFonts w:hint="eastAsia"/>
        </w:rPr>
        <w:t>(</w:t>
      </w:r>
      <w:r w:rsidR="0075401A">
        <w:rPr>
          <w:rFonts w:hint="eastAsia"/>
        </w:rPr>
        <w:t>单例模式</w:t>
      </w:r>
      <w:r w:rsidR="0075401A">
        <w:rPr>
          <w:rFonts w:hint="eastAsia"/>
        </w:rPr>
        <w:t>)</w:t>
      </w:r>
    </w:p>
    <w:p w:rsidR="00143794" w:rsidRPr="00143794" w:rsidRDefault="00143794" w:rsidP="00143794">
      <w:pPr>
        <w:pStyle w:val="af8"/>
        <w:rPr>
          <w:color w:val="000000"/>
        </w:rPr>
      </w:pPr>
      <w:r w:rsidRPr="00143794">
        <w:rPr>
          <w:b/>
          <w:bCs/>
        </w:rPr>
        <w:t xml:space="preserve">private static </w:t>
      </w:r>
      <w:r w:rsidRPr="00143794">
        <w:rPr>
          <w:color w:val="221FFF"/>
        </w:rPr>
        <w:t xml:space="preserve">CartStorge </w:t>
      </w:r>
      <w:r w:rsidRPr="00143794">
        <w:rPr>
          <w:i/>
          <w:color w:val="660E7A"/>
        </w:rPr>
        <w:t>instance</w:t>
      </w:r>
      <w:r w:rsidRPr="00143794">
        <w:rPr>
          <w:color w:val="000000"/>
        </w:rPr>
        <w:t>;</w:t>
      </w:r>
    </w:p>
    <w:p w:rsidR="00143794" w:rsidRDefault="00143794" w:rsidP="00143794">
      <w:pPr>
        <w:pStyle w:val="5"/>
      </w:pPr>
      <w:r>
        <w:rPr>
          <w:rFonts w:hint="eastAsia"/>
        </w:rPr>
        <w:t>得到该</w:t>
      </w:r>
      <w:r>
        <w:t>类的实例</w:t>
      </w:r>
    </w:p>
    <w:p w:rsidR="00143794" w:rsidRPr="00143794" w:rsidRDefault="00143794" w:rsidP="00143794">
      <w:pPr>
        <w:pStyle w:val="af8"/>
      </w:pPr>
      <w:r w:rsidRPr="00143794">
        <w:rPr>
          <w:b/>
          <w:bCs/>
          <w:color w:val="000080"/>
        </w:rPr>
        <w:t xml:space="preserve">public static </w:t>
      </w:r>
      <w:r w:rsidRPr="00143794">
        <w:rPr>
          <w:color w:val="221FFF"/>
        </w:rPr>
        <w:t xml:space="preserve">CartStorge </w:t>
      </w:r>
      <w:r w:rsidRPr="00143794">
        <w:t xml:space="preserve">getInstance() </w:t>
      </w:r>
      <w:r w:rsidRPr="00143794">
        <w:rPr>
          <w:b/>
          <w:bCs/>
          <w:color w:val="FF020C"/>
        </w:rPr>
        <w:t xml:space="preserve">{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静态方法，外部直调</w:t>
      </w:r>
      <w:r w:rsidRPr="00143794">
        <w:rPr>
          <w:rFonts w:hAnsi="宋体" w:hint="eastAsia"/>
          <w:i/>
          <w:color w:val="058011"/>
        </w:rPr>
        <w:br/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000080"/>
        </w:rPr>
        <w:t xml:space="preserve">if </w:t>
      </w:r>
      <w:r w:rsidRPr="00143794">
        <w:t>(</w:t>
      </w:r>
      <w:r w:rsidRPr="00143794">
        <w:rPr>
          <w:i/>
          <w:color w:val="660E7A"/>
        </w:rPr>
        <w:t xml:space="preserve">instance </w:t>
      </w:r>
      <w:r w:rsidRPr="00143794">
        <w:t xml:space="preserve">== </w:t>
      </w:r>
      <w:r w:rsidRPr="00143794">
        <w:rPr>
          <w:b/>
          <w:bCs/>
          <w:color w:val="000080"/>
        </w:rPr>
        <w:t>null</w:t>
      </w:r>
      <w:r w:rsidRPr="00143794">
        <w:t xml:space="preserve">) </w:t>
      </w:r>
      <w:r w:rsidRPr="00143794">
        <w:rPr>
          <w:b/>
          <w:bCs/>
          <w:color w:val="FF020C"/>
        </w:rPr>
        <w:t>{</w:t>
      </w:r>
      <w:r w:rsidRPr="00143794">
        <w:rPr>
          <w:b/>
          <w:bCs/>
          <w:color w:val="FF020C"/>
        </w:rPr>
        <w:br/>
        <w:t xml:space="preserve">        </w:t>
      </w:r>
      <w:r w:rsidRPr="00143794">
        <w:rPr>
          <w:i/>
          <w:color w:val="660E7A"/>
        </w:rPr>
        <w:t xml:space="preserve">instance </w:t>
      </w:r>
      <w:r w:rsidRPr="00143794">
        <w:t xml:space="preserve">= </w:t>
      </w:r>
      <w:r w:rsidRPr="00143794">
        <w:rPr>
          <w:b/>
          <w:bCs/>
          <w:color w:val="000080"/>
        </w:rPr>
        <w:t xml:space="preserve">new </w:t>
      </w:r>
      <w:r w:rsidRPr="00143794">
        <w:t>CartStorge(</w:t>
      </w:r>
      <w:r w:rsidRPr="00143794">
        <w:rPr>
          <w:color w:val="221FFF"/>
        </w:rPr>
        <w:t>MyApplication</w:t>
      </w:r>
      <w:r w:rsidRPr="00143794">
        <w:t>.</w:t>
      </w:r>
      <w:r w:rsidRPr="00143794">
        <w:rPr>
          <w:color w:val="221FFF"/>
        </w:rPr>
        <w:t>getContext</w:t>
      </w:r>
      <w:r w:rsidRPr="00143794">
        <w:t xml:space="preserve">()); 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执行构造器，得到全局上下文</w:t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FF020C"/>
        </w:rPr>
        <w:t>}</w:t>
      </w:r>
      <w:r w:rsidRPr="00143794">
        <w:rPr>
          <w:b/>
          <w:bCs/>
          <w:color w:val="FF020C"/>
        </w:rPr>
        <w:br/>
      </w:r>
      <w:r w:rsidRPr="00143794">
        <w:rPr>
          <w:b/>
          <w:bCs/>
          <w:color w:val="FF020C"/>
        </w:rPr>
        <w:br/>
        <w:t xml:space="preserve">    </w:t>
      </w:r>
      <w:r w:rsidRPr="00143794">
        <w:rPr>
          <w:b/>
          <w:bCs/>
          <w:color w:val="000080"/>
        </w:rPr>
        <w:t xml:space="preserve">return </w:t>
      </w:r>
      <w:r w:rsidRPr="00143794">
        <w:rPr>
          <w:i/>
          <w:color w:val="660E7A"/>
        </w:rPr>
        <w:t>instance</w:t>
      </w:r>
      <w:r w:rsidRPr="00143794">
        <w:t>;</w:t>
      </w:r>
      <w:r w:rsidRPr="00143794">
        <w:br/>
      </w:r>
      <w:r w:rsidRPr="00143794">
        <w:rPr>
          <w:b/>
          <w:bCs/>
          <w:color w:val="FF020C"/>
        </w:rPr>
        <w:t>}</w:t>
      </w:r>
    </w:p>
    <w:p w:rsidR="0075401A" w:rsidRDefault="0075401A" w:rsidP="0075401A">
      <w:pPr>
        <w:pStyle w:val="5"/>
      </w:pPr>
      <w:r>
        <w:rPr>
          <w:rFonts w:hint="eastAsia"/>
        </w:rPr>
        <w:t>构造器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</w:t>
      </w:r>
      <w:r w:rsidRPr="0075401A">
        <w:rPr>
          <w:color w:val="221FFF"/>
        </w:rPr>
        <w:t>CartStorge</w:t>
      </w:r>
      <w:r w:rsidRPr="0075401A">
        <w:t>(</w:t>
      </w:r>
      <w:r w:rsidRPr="0075401A">
        <w:rPr>
          <w:color w:val="221FFF"/>
        </w:rPr>
        <w:t xml:space="preserve">Context </w:t>
      </w:r>
      <w:r w:rsidRPr="0075401A">
        <w:t xml:space="preserve">context) </w:t>
      </w:r>
      <w:r w:rsidRPr="0075401A">
        <w:rPr>
          <w:b/>
          <w:bCs/>
          <w:color w:val="FF020C"/>
        </w:rPr>
        <w:t xml:space="preserve">{       </w:t>
      </w:r>
      <w:r w:rsidR="0090447D">
        <w:rPr>
          <w:b/>
          <w:bCs/>
          <w:color w:val="FF020C"/>
        </w:rPr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让构造器为</w:t>
      </w:r>
      <w:r w:rsidRPr="0075401A">
        <w:rPr>
          <w:i/>
          <w:color w:val="058011"/>
        </w:rPr>
        <w:t>private</w:t>
      </w:r>
      <w:r w:rsidRPr="0075401A">
        <w:rPr>
          <w:rFonts w:hAnsi="宋体" w:hint="eastAsia"/>
          <w:i/>
          <w:color w:val="058011"/>
        </w:rPr>
        <w:t>，这样该类就不会被实例化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>this</w:t>
      </w:r>
      <w:r w:rsidRPr="0075401A">
        <w:t>.</w:t>
      </w:r>
      <w:r w:rsidRPr="0075401A">
        <w:rPr>
          <w:b/>
          <w:bCs/>
          <w:color w:val="660E7A"/>
        </w:rPr>
        <w:t>context</w:t>
      </w:r>
      <w:r w:rsidRPr="0075401A">
        <w:t xml:space="preserve">=context;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接收全局上下文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660E7A"/>
        </w:rPr>
        <w:t xml:space="preserve">sparseArray </w:t>
      </w:r>
      <w:r w:rsidRPr="0075401A">
        <w:t xml:space="preserve">= </w:t>
      </w:r>
      <w:r w:rsidRPr="0075401A">
        <w:rPr>
          <w:b/>
          <w:bCs/>
          <w:color w:val="000080"/>
        </w:rPr>
        <w:t xml:space="preserve">new </w:t>
      </w:r>
      <w:r w:rsidRPr="0075401A">
        <w:t xml:space="preserve">SparseArray&lt;&gt;();      </w:t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视频中为</w:t>
      </w:r>
      <w:r w:rsidRPr="0075401A">
        <w:rPr>
          <w:i/>
          <w:color w:val="058011"/>
        </w:rPr>
        <w:t>sparseArray = new SparseArray&lt;&gt;(100);</w:t>
      </w:r>
      <w:r w:rsidRPr="0075401A">
        <w:rPr>
          <w:i/>
          <w:color w:val="058011"/>
        </w:rPr>
        <w:br/>
        <w:t xml:space="preserve">    </w:t>
      </w:r>
      <w:r w:rsidRPr="0075401A">
        <w:t xml:space="preserve">listToSparseArray(); 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="0090447D">
        <w:rPr>
          <w:i/>
          <w:color w:val="058011"/>
        </w:rPr>
        <w:t>(</w:t>
      </w:r>
      <w:r w:rsidR="0090447D">
        <w:rPr>
          <w:rFonts w:hint="eastAsia"/>
          <w:i/>
          <w:color w:val="058011"/>
        </w:rPr>
        <w:t>本地转列表</w:t>
      </w:r>
      <w:r w:rsidR="0090447D">
        <w:rPr>
          <w:i/>
          <w:color w:val="058011"/>
        </w:rPr>
        <w:t>)</w:t>
      </w:r>
      <w:r w:rsidR="0090447D">
        <w:rPr>
          <w:rFonts w:hint="eastAsia"/>
          <w:i/>
          <w:color w:val="058011"/>
        </w:rPr>
        <w:t>，</w:t>
      </w:r>
      <w:r w:rsidRPr="0075401A">
        <w:rPr>
          <w:rFonts w:hAnsi="宋体" w:hint="eastAsia"/>
          <w:i/>
          <w:color w:val="058011"/>
        </w:rPr>
        <w:t>列表转内存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b/>
          <w:bCs/>
          <w:color w:val="FF020C"/>
        </w:rPr>
        <w:t>}</w:t>
      </w:r>
    </w:p>
    <w:p w:rsidR="0075401A" w:rsidRDefault="0090447D" w:rsidP="0090447D">
      <w:pPr>
        <w:pStyle w:val="5"/>
      </w:pPr>
      <w:r w:rsidRPr="0090447D">
        <w:t>listToSparseArray()</w:t>
      </w:r>
    </w:p>
    <w:p w:rsidR="0090447D" w:rsidRPr="0090447D" w:rsidRDefault="0090447D" w:rsidP="0090447D">
      <w:pPr>
        <w:pStyle w:val="af8"/>
        <w:rPr>
          <w:color w:val="000000"/>
        </w:rPr>
      </w:pPr>
      <w:r w:rsidRPr="0090447D">
        <w:rPr>
          <w:b/>
          <w:bCs/>
          <w:color w:val="000080"/>
        </w:rPr>
        <w:t xml:space="preserve">private void </w:t>
      </w:r>
      <w:r w:rsidRPr="0090447D">
        <w:rPr>
          <w:color w:val="000000"/>
        </w:rPr>
        <w:t xml:space="preserve">listToSparseArray() </w:t>
      </w:r>
      <w:r w:rsidRPr="0090447D">
        <w:rPr>
          <w:b/>
          <w:bCs/>
          <w:color w:val="FF020C"/>
        </w:rPr>
        <w:t xml:space="preserve">{  </w:t>
      </w:r>
      <w:r w:rsidRPr="0090447D">
        <w:t xml:space="preserve">// </w:t>
      </w:r>
      <w:r w:rsidRPr="0090447D">
        <w:rPr>
          <w:rFonts w:hAnsi="宋体" w:hint="eastAsia"/>
        </w:rPr>
        <w:t>列表转内存</w:t>
      </w:r>
      <w:r w:rsidRPr="0090447D">
        <w:rPr>
          <w:rFonts w:hAnsi="宋体" w:hint="eastAsia"/>
        </w:rPr>
        <w:br/>
        <w:t xml:space="preserve">    </w:t>
      </w:r>
      <w:r w:rsidRPr="0090447D">
        <w:t xml:space="preserve">// 1 </w:t>
      </w:r>
      <w:r w:rsidRPr="0090447D">
        <w:rPr>
          <w:rFonts w:hAnsi="宋体" w:hint="eastAsia"/>
        </w:rPr>
        <w:t>读</w:t>
      </w:r>
      <w:r w:rsidRPr="0090447D">
        <w:t>-----------------</w:t>
      </w:r>
      <w:r w:rsidRPr="0090447D">
        <w:rPr>
          <w:rFonts w:hAnsi="宋体" w:hint="eastAsia"/>
        </w:rPr>
        <w:t>读取商品列表</w:t>
      </w:r>
      <w:r w:rsidRPr="0090447D">
        <w:t>(</w:t>
      </w:r>
      <w:r w:rsidRPr="0090447D">
        <w:rPr>
          <w:rFonts w:hAnsi="宋体" w:hint="eastAsia"/>
        </w:rPr>
        <w:t>所有商品信息</w:t>
      </w:r>
      <w:r w:rsidRPr="0090447D">
        <w:t>)</w:t>
      </w:r>
      <w:r w:rsidRPr="0090447D">
        <w:br/>
        <w:t xml:space="preserve">    </w:t>
      </w:r>
      <w:r w:rsidRPr="0090447D">
        <w:rPr>
          <w:color w:val="000000"/>
        </w:rPr>
        <w:t>List&lt;</w:t>
      </w:r>
      <w:r w:rsidRPr="0090447D">
        <w:rPr>
          <w:color w:val="221FFF"/>
        </w:rPr>
        <w:t>GoodsBean</w:t>
      </w:r>
      <w:r w:rsidRPr="0090447D">
        <w:rPr>
          <w:color w:val="000000"/>
        </w:rPr>
        <w:t xml:space="preserve">&gt; </w:t>
      </w:r>
      <w:r w:rsidRPr="0090447D">
        <w:rPr>
          <w:color w:val="221FFF"/>
        </w:rPr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color w:val="FF0000"/>
        </w:rPr>
        <w:t>getAllData()</w:t>
      </w:r>
      <w:r w:rsidRPr="0090447D">
        <w:rPr>
          <w:color w:val="000000"/>
        </w:rPr>
        <w:t xml:space="preserve">; </w:t>
      </w:r>
      <w:r w:rsidRPr="0090447D">
        <w:t>// (</w:t>
      </w:r>
      <w:r w:rsidRPr="0090447D">
        <w:rPr>
          <w:rFonts w:hAnsi="宋体" w:hint="eastAsia"/>
        </w:rPr>
        <w:t>列表</w:t>
      </w:r>
      <w:r w:rsidRPr="0090447D">
        <w:t>&lt;--</w:t>
      </w:r>
      <w:r>
        <w:rPr>
          <w:rFonts w:hAnsi="宋体" w:hint="eastAsia"/>
        </w:rPr>
        <w:t>S</w:t>
      </w:r>
      <w:r>
        <w:rPr>
          <w:rFonts w:hAnsi="宋体"/>
        </w:rPr>
        <w:t>tring</w:t>
      </w:r>
      <w:r w:rsidRPr="0090447D">
        <w:t>)</w:t>
      </w:r>
      <w:r w:rsidRPr="0090447D">
        <w:br/>
      </w:r>
      <w:r w:rsidRPr="0090447D">
        <w:br/>
        <w:t xml:space="preserve">    // 2 </w:t>
      </w:r>
      <w:r w:rsidRPr="0090447D">
        <w:rPr>
          <w:rFonts w:hAnsi="宋体" w:hint="eastAsia"/>
        </w:rPr>
        <w:t>存</w:t>
      </w:r>
      <w:r w:rsidRPr="0090447D">
        <w:t>-----------------</w:t>
      </w:r>
      <w:r w:rsidRPr="0090447D">
        <w:rPr>
          <w:rFonts w:hAnsi="宋体" w:hint="eastAsia"/>
        </w:rPr>
        <w:t>将列表保存到</w:t>
      </w:r>
      <w:r w:rsidRPr="0090447D">
        <w:t>SparseArray</w:t>
      </w:r>
      <w:r w:rsidRPr="0090447D">
        <w:rPr>
          <w:rFonts w:hAnsi="宋体" w:hint="eastAsia"/>
        </w:rPr>
        <w:t>内存</w:t>
      </w:r>
      <w:r w:rsidRPr="0090447D">
        <w:t xml:space="preserve">  (</w:t>
      </w:r>
      <w:r w:rsidRPr="0090447D">
        <w:rPr>
          <w:rFonts w:hAnsi="宋体" w:hint="eastAsia"/>
        </w:rPr>
        <w:t>内存</w:t>
      </w:r>
      <w:r w:rsidRPr="0090447D">
        <w:t>&lt;--</w:t>
      </w:r>
      <w:r w:rsidRPr="0090447D">
        <w:rPr>
          <w:rFonts w:hAnsi="宋体" w:hint="eastAsia"/>
        </w:rPr>
        <w:t>列表</w:t>
      </w:r>
      <w:r w:rsidRPr="0090447D">
        <w:t>)</w:t>
      </w:r>
      <w:r w:rsidRPr="0090447D">
        <w:br/>
        <w:t xml:space="preserve">    </w:t>
      </w:r>
      <w:r w:rsidRPr="0090447D">
        <w:rPr>
          <w:b/>
          <w:bCs/>
          <w:color w:val="000080"/>
        </w:rPr>
        <w:t xml:space="preserve">for </w:t>
      </w:r>
      <w:r w:rsidRPr="0090447D">
        <w:rPr>
          <w:color w:val="000000"/>
        </w:rPr>
        <w:t>(</w:t>
      </w:r>
      <w:r w:rsidRPr="0090447D">
        <w:rPr>
          <w:b/>
          <w:bCs/>
          <w:color w:val="000080"/>
        </w:rPr>
        <w:t xml:space="preserve">int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= </w:t>
      </w:r>
      <w:r w:rsidRPr="0090447D">
        <w:rPr>
          <w:color w:val="0000FF"/>
        </w:rPr>
        <w:t>0</w:t>
      </w:r>
      <w:r w:rsidRPr="0090447D">
        <w:rPr>
          <w:color w:val="000000"/>
        </w:rPr>
        <w:t xml:space="preserve">;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&lt;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 xml:space="preserve">.size(); 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++)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  <w:t xml:space="preserve">        </w:t>
      </w:r>
      <w:r w:rsidRPr="0090447D">
        <w:rPr>
          <w:color w:val="221FFF"/>
        </w:rPr>
        <w:t xml:space="preserve">GoodsBean goodsBean </w:t>
      </w:r>
      <w:r w:rsidRPr="0090447D">
        <w:rPr>
          <w:color w:val="000000"/>
        </w:rPr>
        <w:t xml:space="preserve">=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>.get(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); </w:t>
      </w:r>
      <w:r w:rsidRPr="0090447D">
        <w:t xml:space="preserve">// </w:t>
      </w:r>
      <w:r w:rsidRPr="0090447D">
        <w:rPr>
          <w:rFonts w:hAnsi="宋体" w:hint="eastAsia"/>
        </w:rPr>
        <w:t>取列表中的每一项的位置</w:t>
      </w:r>
      <w:r w:rsidRPr="0090447D">
        <w:rPr>
          <w:rFonts w:hAnsi="宋体" w:hint="eastAsia"/>
        </w:rPr>
        <w:br/>
        <w:t xml:space="preserve">        </w:t>
      </w:r>
      <w:r w:rsidRPr="0090447D">
        <w:rPr>
          <w:b/>
          <w:bCs/>
          <w:color w:val="660E7A"/>
        </w:rPr>
        <w:t>sparseArray</w:t>
      </w:r>
      <w:r w:rsidRPr="0090447D">
        <w:rPr>
          <w:color w:val="000000"/>
        </w:rPr>
        <w:t>.put(</w:t>
      </w:r>
      <w:r w:rsidRPr="0090447D">
        <w:rPr>
          <w:color w:val="221FFF"/>
        </w:rPr>
        <w:t>Integer</w:t>
      </w:r>
      <w:r w:rsidRPr="0090447D">
        <w:rPr>
          <w:color w:val="000000"/>
        </w:rPr>
        <w:t>.</w:t>
      </w:r>
      <w:r w:rsidRPr="0090447D">
        <w:rPr>
          <w:color w:val="221FFF"/>
        </w:rPr>
        <w:t>parseInt</w:t>
      </w:r>
      <w:r w:rsidRPr="0090447D">
        <w:rPr>
          <w:color w:val="000000"/>
        </w:rPr>
        <w:t>(</w:t>
      </w:r>
      <w:r w:rsidRPr="0090447D">
        <w:rPr>
          <w:color w:val="221FFF"/>
        </w:rPr>
        <w:t>goodsBean</w:t>
      </w:r>
      <w:r w:rsidRPr="0090447D">
        <w:rPr>
          <w:color w:val="000000"/>
        </w:rPr>
        <w:t>.getProduct_id()),</w:t>
      </w:r>
      <w:r w:rsidRPr="0090447D">
        <w:rPr>
          <w:color w:val="221FFF"/>
        </w:rPr>
        <w:t>goodsBean</w:t>
      </w:r>
      <w:r w:rsidRPr="0090447D">
        <w:rPr>
          <w:color w:val="000000"/>
        </w:rPr>
        <w:t>);</w:t>
      </w:r>
      <w:r w:rsidRPr="0090447D">
        <w:t xml:space="preserve">// </w:t>
      </w:r>
      <w:r w:rsidRPr="0090447D">
        <w:rPr>
          <w:rFonts w:hAnsi="宋体" w:hint="eastAsia"/>
        </w:rPr>
        <w:t>将产品</w:t>
      </w:r>
      <w:r w:rsidRPr="0090447D">
        <w:t>Id</w:t>
      </w:r>
      <w:r w:rsidRPr="0090447D">
        <w:rPr>
          <w:rFonts w:hAnsi="宋体" w:hint="eastAsia"/>
        </w:rPr>
        <w:t>放入内存</w:t>
      </w:r>
      <w:r w:rsidRPr="0090447D">
        <w:rPr>
          <w:rFonts w:hAnsi="宋体" w:hint="eastAsia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  <w:t>}</w:t>
      </w:r>
    </w:p>
    <w:p w:rsidR="0090447D" w:rsidRDefault="0090447D" w:rsidP="0090447D">
      <w:pPr>
        <w:pStyle w:val="5"/>
      </w:pPr>
      <w:r w:rsidRPr="0090447D">
        <w:t>getAllData()</w:t>
      </w:r>
    </w:p>
    <w:p w:rsidR="0090447D" w:rsidRDefault="0090447D" w:rsidP="0090447D">
      <w:pPr>
        <w:pStyle w:val="af8"/>
        <w:rPr>
          <w:b/>
          <w:bCs/>
          <w:color w:val="FF020C"/>
        </w:rPr>
      </w:pPr>
      <w:r w:rsidRPr="0090447D">
        <w:rPr>
          <w:b/>
          <w:bCs/>
          <w:color w:val="000080"/>
        </w:rPr>
        <w:t xml:space="preserve">public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getAllData()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i/>
          <w:color w:val="058011"/>
        </w:rPr>
        <w:t xml:space="preserve">// 1 </w:t>
      </w:r>
      <w:r w:rsidRPr="0090447D">
        <w:rPr>
          <w:rFonts w:hAnsi="宋体" w:hint="eastAsia"/>
          <w:i/>
          <w:color w:val="058011"/>
        </w:rPr>
        <w:t>获取本地</w:t>
      </w:r>
      <w:r w:rsidRPr="0090447D">
        <w:rPr>
          <w:i/>
          <w:color w:val="058011"/>
        </w:rPr>
        <w:t>String</w:t>
      </w:r>
      <w:r w:rsidRPr="0090447D">
        <w:rPr>
          <w:i/>
          <w:color w:val="058011"/>
        </w:rPr>
        <w:br/>
        <w:t xml:space="preserve">    </w:t>
      </w:r>
      <w:r w:rsidRPr="0090447D">
        <w:t xml:space="preserve">String json </w:t>
      </w:r>
      <w:r w:rsidRPr="0090447D">
        <w:rPr>
          <w:color w:val="000000"/>
        </w:rPr>
        <w:t xml:space="preserve">= </w:t>
      </w:r>
      <w:r w:rsidRPr="0090447D">
        <w:t>CacheUtils</w:t>
      </w:r>
      <w:r w:rsidRPr="0090447D">
        <w:rPr>
          <w:color w:val="000000"/>
        </w:rPr>
        <w:t>.</w:t>
      </w:r>
      <w:r w:rsidRPr="0090447D">
        <w:t>getString</w:t>
      </w:r>
      <w:r w:rsidRPr="0090447D">
        <w:rPr>
          <w:color w:val="000000"/>
        </w:rPr>
        <w:t>(</w:t>
      </w:r>
      <w:r w:rsidRPr="0090447D">
        <w:rPr>
          <w:b/>
          <w:bCs/>
          <w:color w:val="660E7A"/>
        </w:rPr>
        <w:t>context</w:t>
      </w:r>
      <w:r w:rsidRPr="0090447D">
        <w:rPr>
          <w:color w:val="000000"/>
        </w:rPr>
        <w:t>,</w:t>
      </w:r>
      <w:r w:rsidRPr="0090447D">
        <w:rPr>
          <w:b/>
          <w:bCs/>
          <w:i/>
          <w:color w:val="660E7A"/>
        </w:rPr>
        <w:t>JSON_CART</w:t>
      </w:r>
      <w:r w:rsidRPr="0090447D">
        <w:rPr>
          <w:color w:val="000000"/>
        </w:rPr>
        <w:t xml:space="preserve">); 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本地数据在</w:t>
      </w:r>
      <w:r w:rsidRPr="0090447D">
        <w:rPr>
          <w:i/>
          <w:color w:val="058011"/>
        </w:rPr>
        <w:t>Share</w:t>
      </w:r>
      <w:r w:rsidRPr="0090447D">
        <w:rPr>
          <w:rFonts w:hAnsi="宋体" w:hint="eastAsia"/>
          <w:i/>
          <w:color w:val="058011"/>
        </w:rPr>
        <w:t>持久化对象中存着的</w:t>
      </w:r>
      <w:r w:rsidRPr="0090447D">
        <w:rPr>
          <w:rFonts w:hAnsi="宋体" w:hint="eastAsia"/>
          <w:i/>
          <w:color w:val="058011"/>
        </w:rPr>
        <w:br/>
      </w:r>
      <w:r w:rsidRPr="0090447D">
        <w:rPr>
          <w:rFonts w:hAnsi="宋体" w:hint="eastAsia"/>
          <w:i/>
          <w:color w:val="058011"/>
        </w:rPr>
        <w:br/>
        <w:t xml:space="preserve">    </w:t>
      </w:r>
      <w:r w:rsidRPr="0090447D">
        <w:rPr>
          <w:i/>
          <w:color w:val="058011"/>
        </w:rPr>
        <w:t>// 2 String</w:t>
      </w:r>
      <w:r w:rsidRPr="0090447D">
        <w:rPr>
          <w:rFonts w:hAnsi="宋体" w:hint="eastAsia"/>
          <w:i/>
          <w:color w:val="058011"/>
        </w:rPr>
        <w:t>转化为</w:t>
      </w:r>
      <w:r w:rsidRPr="0090447D">
        <w:rPr>
          <w:i/>
          <w:color w:val="058011"/>
        </w:rPr>
        <w:t>List</w:t>
      </w:r>
      <w:r w:rsidRPr="0090447D">
        <w:rPr>
          <w:i/>
          <w:color w:val="058011"/>
        </w:rPr>
        <w:br/>
        <w:t xml:space="preserve">   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ArrayList&lt;&gt;();</w:t>
      </w:r>
      <w:r w:rsidRPr="0090447D">
        <w:rPr>
          <w:color w:val="000000"/>
        </w:rPr>
        <w:br/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000080"/>
        </w:rPr>
        <w:t xml:space="preserve">if </w:t>
      </w:r>
      <w:r w:rsidRPr="0090447D">
        <w:rPr>
          <w:color w:val="000000"/>
        </w:rPr>
        <w:t>(!</w:t>
      </w:r>
      <w:r w:rsidRPr="0090447D">
        <w:t>TextUtils</w:t>
      </w:r>
      <w:r w:rsidRPr="0090447D">
        <w:rPr>
          <w:color w:val="000000"/>
        </w:rPr>
        <w:t>.</w:t>
      </w:r>
      <w:r w:rsidRPr="0090447D">
        <w:t>isEmpty</w:t>
      </w:r>
      <w:r w:rsidRPr="0090447D">
        <w:rPr>
          <w:color w:val="000000"/>
        </w:rPr>
        <w:t>(</w:t>
      </w:r>
      <w:r w:rsidRPr="0090447D">
        <w:t>json</w:t>
      </w:r>
      <w:r w:rsidRPr="0090447D">
        <w:rPr>
          <w:color w:val="000000"/>
        </w:rPr>
        <w:t xml:space="preserve">)) </w:t>
      </w:r>
      <w:r w:rsidRPr="0090447D">
        <w:rPr>
          <w:b/>
          <w:bCs/>
          <w:color w:val="FF020C"/>
        </w:rPr>
        <w:t xml:space="preserve">{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不为空才能解析</w:t>
      </w:r>
      <w:r w:rsidRPr="0090447D">
        <w:rPr>
          <w:i/>
          <w:color w:val="058011"/>
        </w:rPr>
        <w:t>(</w:t>
      </w:r>
      <w:r w:rsidRPr="0090447D">
        <w:rPr>
          <w:rFonts w:hAnsi="宋体" w:hint="eastAsia"/>
          <w:i/>
          <w:color w:val="058011"/>
        </w:rPr>
        <w:t>不然就报空指针异常崩溃</w:t>
      </w:r>
      <w:r w:rsidRPr="0090447D">
        <w:rPr>
          <w:i/>
          <w:color w:val="058011"/>
        </w:rPr>
        <w:t>)</w:t>
      </w:r>
      <w:r w:rsidRPr="0090447D">
        <w:rPr>
          <w:i/>
          <w:color w:val="058011"/>
        </w:rPr>
        <w:br/>
        <w:t xml:space="preserve">       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Gson().fromJson(</w:t>
      </w:r>
      <w:r w:rsidRPr="0090447D">
        <w:t>json</w:t>
      </w:r>
      <w:r w:rsidRPr="0090447D">
        <w:rPr>
          <w:color w:val="000000"/>
        </w:rPr>
        <w:t xml:space="preserve">,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TypeToken&lt;List&lt;</w:t>
      </w:r>
      <w:r w:rsidRPr="0090447D">
        <w:t>GoodsBean</w:t>
      </w:r>
      <w:r w:rsidRPr="0090447D">
        <w:rPr>
          <w:color w:val="000000"/>
        </w:rPr>
        <w:t>&gt;&gt;()</w:t>
      </w:r>
      <w:r w:rsidRPr="0090447D">
        <w:rPr>
          <w:b/>
          <w:bCs/>
          <w:color w:val="FF020C"/>
        </w:rPr>
        <w:t>{}</w:t>
      </w:r>
      <w:r w:rsidRPr="0090447D">
        <w:rPr>
          <w:color w:val="000000"/>
        </w:rPr>
        <w:t>.getType());</w:t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b/>
          <w:bCs/>
          <w:color w:val="000080"/>
        </w:rPr>
        <w:t xml:space="preserve">return </w:t>
      </w:r>
      <w:r w:rsidRPr="0090447D">
        <w:t>goodsBeanList</w:t>
      </w:r>
      <w:r w:rsidRPr="0090447D">
        <w:rPr>
          <w:color w:val="000000"/>
        </w:rPr>
        <w:t>;</w:t>
      </w:r>
      <w:r w:rsidRPr="0090447D">
        <w:rPr>
          <w:color w:val="000000"/>
        </w:rPr>
        <w:br/>
      </w:r>
      <w:r w:rsidRPr="0090447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lastRenderedPageBreak/>
        <w:t>数据处理</w:t>
      </w:r>
      <w:r>
        <w:rPr>
          <w:rFonts w:hint="eastAsia"/>
        </w:rPr>
        <w:t>(</w:t>
      </w:r>
      <w:r>
        <w:rPr>
          <w:rFonts w:hint="eastAsia"/>
        </w:rPr>
        <w:t>增删改</w:t>
      </w:r>
      <w:r>
        <w:rPr>
          <w:rFonts w:hint="eastAsia"/>
        </w:rPr>
        <w:t>)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增加数据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 </w:t>
      </w:r>
      <w:r w:rsidRPr="002534FD">
        <w:rPr>
          <w:color w:val="000000"/>
        </w:rPr>
        <w:t>addData(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添加数据到内存中，即：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，若当前数据已存在，就修改成</w:t>
      </w:r>
      <w:r w:rsidRPr="002534FD">
        <w:rPr>
          <w:i/>
        </w:rPr>
        <w:t>number</w:t>
      </w:r>
      <w:r w:rsidRPr="002534FD">
        <w:rPr>
          <w:rFonts w:hAnsi="宋体" w:hint="eastAsia"/>
          <w:i/>
        </w:rPr>
        <w:t>递增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 xml:space="preserve">GoodsBean tempData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.get(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000080"/>
        </w:rPr>
        <w:t xml:space="preserve">if </w:t>
      </w:r>
      <w:r w:rsidRPr="002534FD">
        <w:rPr>
          <w:color w:val="000000"/>
        </w:rPr>
        <w:t>(</w:t>
      </w:r>
      <w:r w:rsidRPr="002534FD">
        <w:rPr>
          <w:color w:val="221FFF"/>
        </w:rPr>
        <w:t xml:space="preserve">tempData </w:t>
      </w:r>
      <w:r w:rsidRPr="002534FD">
        <w:rPr>
          <w:color w:val="000000"/>
        </w:rPr>
        <w:t xml:space="preserve">!= </w:t>
      </w:r>
      <w:r w:rsidRPr="002534FD">
        <w:rPr>
          <w:b/>
          <w:bCs/>
          <w:color w:val="000080"/>
        </w:rPr>
        <w:t>null</w:t>
      </w:r>
      <w:r w:rsidRPr="002534FD">
        <w:rPr>
          <w:color w:val="000000"/>
        </w:rPr>
        <w:t xml:space="preserve">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内存中有了这条数据</w:t>
      </w:r>
      <w:r w:rsidRPr="002534FD">
        <w:rPr>
          <w:rFonts w:hAnsi="宋体" w:hint="eastAsia"/>
          <w:i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.getNumber()+</w:t>
      </w:r>
      <w:r w:rsidRPr="002534FD">
        <w:rPr>
          <w:color w:val="0000FF"/>
        </w:rPr>
        <w:t>1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000080"/>
        </w:rPr>
        <w:t xml:space="preserve">else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=goodsBean;</w:t>
      </w:r>
      <w:r w:rsidRPr="002534FD">
        <w:rPr>
          <w:color w:val="000000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0000FF"/>
        </w:rPr>
        <w:t>1</w:t>
      </w:r>
      <w:r w:rsidRPr="002534FD">
        <w:rPr>
          <w:color w:val="000000"/>
        </w:rPr>
        <w:t xml:space="preserve">);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至少要有一个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同步到内存中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.getProduct_id()),</w:t>
      </w:r>
      <w:r w:rsidRPr="002534FD">
        <w:rPr>
          <w:color w:val="221FFF"/>
        </w:rPr>
        <w:t>tempData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说明：增删改查的时候都要同步到本地</w:t>
      </w:r>
      <w:r w:rsidRPr="002534FD">
        <w:rPr>
          <w:i/>
        </w:rPr>
        <w:t>)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删除数据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delData(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="00E9397F">
        <w:rPr>
          <w:b/>
          <w:bCs/>
          <w:color w:val="FF020C"/>
        </w:rPr>
        <w:t>{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.delete(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1 </w:t>
      </w:r>
      <w:r w:rsidR="00E9397F" w:rsidRPr="002534FD">
        <w:rPr>
          <w:rFonts w:hAnsi="宋体" w:hint="eastAsia"/>
          <w:i/>
        </w:rPr>
        <w:t>在内存中删除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2 </w:t>
      </w:r>
      <w:r w:rsidR="00E9397F" w:rsidRPr="002534FD">
        <w:rPr>
          <w:rFonts w:hAnsi="宋体" w:hint="eastAsia"/>
          <w:i/>
        </w:rPr>
        <w:t>删除后同步到本地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更新数据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updateData(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 </w:t>
      </w:r>
      <w:r w:rsidRPr="002534FD">
        <w:rPr>
          <w:rFonts w:hAnsi="宋体" w:hint="eastAsia"/>
          <w:i/>
        </w:rPr>
        <w:t>内存中更新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(goodsBean.getProduct_id()),goodsBean);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保存</w:t>
      </w:r>
      <w:r>
        <w:t>到本地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b/>
          <w:bCs/>
          <w:color w:val="000080"/>
        </w:rPr>
        <w:t xml:space="preserve">private void </w:t>
      </w:r>
      <w:r w:rsidRPr="002534FD">
        <w:rPr>
          <w:color w:val="000000"/>
        </w:rPr>
        <w:t xml:space="preserve">saveLocal()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List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List&lt;</w:t>
      </w:r>
      <w:r w:rsidRPr="002534FD">
        <w:rPr>
          <w:color w:val="221FFF"/>
        </w:rPr>
        <w:t>GoodsBean</w:t>
      </w:r>
      <w:r w:rsidRPr="002534FD">
        <w:rPr>
          <w:color w:val="000000"/>
        </w:rPr>
        <w:t xml:space="preserve">&gt; </w:t>
      </w:r>
      <w:r w:rsidRPr="002534FD">
        <w:rPr>
          <w:color w:val="221FFF"/>
        </w:rPr>
        <w:t xml:space="preserve">goodsBeanList </w:t>
      </w:r>
      <w:r w:rsidRPr="002534FD">
        <w:rPr>
          <w:color w:val="000000"/>
        </w:rPr>
        <w:t>= sparseToList();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List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类型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使用</w:t>
      </w:r>
      <w:r w:rsidRPr="002534FD">
        <w:rPr>
          <w:i/>
        </w:rPr>
        <w:t>Gson)</w:t>
      </w:r>
      <w:r w:rsidRPr="002534FD">
        <w:rPr>
          <w:i/>
        </w:rPr>
        <w:br/>
        <w:t xml:space="preserve">    </w:t>
      </w:r>
      <w:r w:rsidRPr="002534FD">
        <w:rPr>
          <w:color w:val="221FFF"/>
        </w:rPr>
        <w:t xml:space="preserve">String json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rPr>
          <w:color w:val="000000"/>
        </w:rPr>
        <w:t>Gson().toJson(</w:t>
      </w:r>
      <w:r w:rsidRPr="002534FD">
        <w:rPr>
          <w:color w:val="221FFF"/>
        </w:rPr>
        <w:t>goodsBeanList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数据进行保存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>CacheUtils</w:t>
      </w:r>
      <w:r w:rsidRPr="002534FD">
        <w:rPr>
          <w:color w:val="000000"/>
        </w:rPr>
        <w:t>.</w:t>
      </w:r>
      <w:r w:rsidRPr="002534FD">
        <w:rPr>
          <w:color w:val="221FFF"/>
        </w:rPr>
        <w:t>saveString</w:t>
      </w:r>
      <w:r w:rsidRPr="002534FD">
        <w:rPr>
          <w:color w:val="000000"/>
        </w:rPr>
        <w:t>(</w:t>
      </w:r>
      <w:r w:rsidRPr="002534FD">
        <w:rPr>
          <w:b/>
          <w:bCs/>
          <w:color w:val="660E7A"/>
        </w:rPr>
        <w:t>context</w:t>
      </w:r>
      <w:r w:rsidRPr="002534FD">
        <w:rPr>
          <w:color w:val="000000"/>
        </w:rPr>
        <w:t>,</w:t>
      </w:r>
      <w:r w:rsidRPr="002534FD">
        <w:rPr>
          <w:b/>
          <w:bCs/>
          <w:i/>
          <w:color w:val="660E7A"/>
        </w:rPr>
        <w:t>JSON_CART</w:t>
      </w:r>
      <w:r w:rsidRPr="002534FD">
        <w:rPr>
          <w:color w:val="000000"/>
        </w:rPr>
        <w:t>,</w:t>
      </w:r>
      <w:r w:rsidRPr="002534FD">
        <w:rPr>
          <w:color w:val="221FFF"/>
        </w:rPr>
        <w:t>json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内存</w:t>
      </w:r>
      <w:r>
        <w:t>转列表</w:t>
      </w:r>
    </w:p>
    <w:p w:rsidR="00682FE4" w:rsidRDefault="002534FD" w:rsidP="002534FD">
      <w:pPr>
        <w:pStyle w:val="af8"/>
        <w:rPr>
          <w:b/>
          <w:bCs/>
          <w:color w:val="FF020C"/>
        </w:rPr>
      </w:pPr>
      <w:r w:rsidRPr="002534FD">
        <w:rPr>
          <w:b/>
          <w:bCs/>
          <w:color w:val="000080"/>
        </w:rPr>
        <w:t xml:space="preserve">private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sparseToList() </w:t>
      </w:r>
      <w:r w:rsidRPr="002534FD">
        <w:rPr>
          <w:b/>
          <w:bCs/>
          <w:color w:val="FF020C"/>
        </w:rPr>
        <w:t>{</w:t>
      </w:r>
    </w:p>
    <w:p w:rsidR="002534FD" w:rsidRPr="002534FD" w:rsidRDefault="002534FD" w:rsidP="002534FD">
      <w:pPr>
        <w:pStyle w:val="af8"/>
      </w:pPr>
      <w:r w:rsidRPr="002534FD">
        <w:rPr>
          <w:b/>
          <w:bCs/>
          <w:color w:val="FF020C"/>
        </w:rPr>
        <w:br/>
        <w:t xml:space="preserve">   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</w:t>
      </w:r>
      <w:r w:rsidRPr="002534FD">
        <w:rPr>
          <w:color w:val="221FFF"/>
        </w:rPr>
        <w:t xml:space="preserve">goodsBeanList </w:t>
      </w:r>
      <w:r w:rsidRPr="002534FD"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t>ArrayList&lt;&gt;();</w:t>
      </w:r>
      <w:r w:rsidRPr="002534FD">
        <w:br/>
        <w:t xml:space="preserve">    </w:t>
      </w:r>
      <w:r w:rsidRPr="002534FD">
        <w:rPr>
          <w:b/>
          <w:bCs/>
          <w:color w:val="000080"/>
        </w:rPr>
        <w:t xml:space="preserve">for </w:t>
      </w:r>
      <w:r w:rsidRPr="002534FD">
        <w:t>(</w:t>
      </w:r>
      <w:r w:rsidRPr="002534FD">
        <w:rPr>
          <w:b/>
          <w:bCs/>
          <w:color w:val="000080"/>
        </w:rPr>
        <w:t xml:space="preserve">int </w:t>
      </w:r>
      <w:r w:rsidRPr="002534FD">
        <w:rPr>
          <w:color w:val="221FFF"/>
        </w:rPr>
        <w:t xml:space="preserve">i </w:t>
      </w:r>
      <w:r w:rsidRPr="002534FD">
        <w:t xml:space="preserve">= </w:t>
      </w:r>
      <w:r w:rsidRPr="002534FD">
        <w:rPr>
          <w:color w:val="0000FF"/>
        </w:rPr>
        <w:t>0</w:t>
      </w:r>
      <w:r w:rsidRPr="002534FD">
        <w:t xml:space="preserve">; </w:t>
      </w:r>
      <w:r w:rsidRPr="002534FD">
        <w:rPr>
          <w:color w:val="221FFF"/>
        </w:rPr>
        <w:t xml:space="preserve">i </w:t>
      </w:r>
      <w:r w:rsidRPr="002534FD">
        <w:t xml:space="preserve">&lt; </w:t>
      </w:r>
      <w:r w:rsidRPr="002534FD">
        <w:rPr>
          <w:b/>
          <w:bCs/>
          <w:color w:val="660E7A"/>
        </w:rPr>
        <w:t>sparseArray</w:t>
      </w:r>
      <w:r w:rsidRPr="002534FD">
        <w:t xml:space="preserve">.size(); </w:t>
      </w:r>
      <w:r w:rsidRPr="002534FD">
        <w:rPr>
          <w:color w:val="221FFF"/>
        </w:rPr>
        <w:t>i</w:t>
      </w:r>
      <w:r w:rsidRPr="002534FD">
        <w:t xml:space="preserve">++)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 xml:space="preserve">GoodsBean goodsBean </w:t>
      </w:r>
      <w:r w:rsidRPr="002534FD"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t>.valueAt(</w:t>
      </w:r>
      <w:r w:rsidRPr="002534FD">
        <w:rPr>
          <w:color w:val="221FFF"/>
        </w:rPr>
        <w:t>i</w:t>
      </w:r>
      <w:r w:rsidRPr="002534FD">
        <w:t>);</w:t>
      </w:r>
      <w:r w:rsidRPr="002534FD">
        <w:br/>
        <w:t xml:space="preserve">        </w:t>
      </w:r>
      <w:r w:rsidRPr="002534FD">
        <w:rPr>
          <w:color w:val="221FFF"/>
        </w:rPr>
        <w:t>goodsBeanList</w:t>
      </w:r>
      <w:r w:rsidRPr="002534FD">
        <w:t>.add(</w:t>
      </w:r>
      <w:r w:rsidRPr="002534FD">
        <w:rPr>
          <w:color w:val="221FFF"/>
        </w:rPr>
        <w:t>goodsBean</w:t>
      </w:r>
      <w:r w:rsidRPr="002534FD">
        <w:t>);</w:t>
      </w:r>
      <w:r w:rsidRPr="002534FD"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b/>
          <w:bCs/>
          <w:color w:val="000080"/>
        </w:rPr>
        <w:t xml:space="preserve">return </w:t>
      </w:r>
      <w:r w:rsidRPr="002534FD">
        <w:rPr>
          <w:color w:val="221FFF"/>
        </w:rPr>
        <w:t>goodsBeanList</w:t>
      </w:r>
      <w:r w:rsidRPr="002534FD">
        <w:t>;</w:t>
      </w:r>
      <w:r w:rsidRPr="002534FD">
        <w:br/>
      </w:r>
      <w:r w:rsidRPr="002534FD">
        <w:rPr>
          <w:b/>
          <w:bCs/>
          <w:color w:val="FF020C"/>
        </w:rPr>
        <w:t>}</w:t>
      </w:r>
    </w:p>
    <w:p w:rsidR="00571AA8" w:rsidRDefault="00571AA8" w:rsidP="00C414AA">
      <w:pPr>
        <w:pStyle w:val="3"/>
      </w:pPr>
      <w:r>
        <w:rPr>
          <w:rFonts w:hint="eastAsia"/>
        </w:rPr>
        <w:t>自定义</w:t>
      </w:r>
      <w:r>
        <w:t>控件实现增加、删除</w:t>
      </w:r>
      <w:r w:rsidR="00C414AA">
        <w:rPr>
          <w:rFonts w:hint="eastAsia"/>
        </w:rPr>
        <w:t>(</w:t>
      </w:r>
      <w:r w:rsidR="00C414AA">
        <w:rPr>
          <w:rFonts w:hint="eastAsia"/>
        </w:rPr>
        <w:t>直接参照</w:t>
      </w:r>
      <w:r w:rsidR="00C414AA">
        <w:rPr>
          <w:rFonts w:hint="eastAsia"/>
        </w:rPr>
        <w:t>Add</w:t>
      </w:r>
      <w:r w:rsidR="00C414AA">
        <w:t>SubView</w:t>
      </w:r>
      <w:r w:rsidR="00C414AA">
        <w:rPr>
          <w:rFonts w:hint="eastAsia"/>
        </w:rPr>
        <w:t>案例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3"/>
      </w:pPr>
      <w:r>
        <w:rPr>
          <w:rFonts w:hint="eastAsia"/>
        </w:rPr>
        <w:t>购物车</w:t>
      </w:r>
      <w:r>
        <w:rPr>
          <w:rFonts w:hint="eastAsia"/>
        </w:rPr>
        <w:t>CartFragment</w:t>
      </w:r>
      <w:r>
        <w:rPr>
          <w:rFonts w:hint="eastAsia"/>
        </w:rPr>
        <w:t>页面</w:t>
      </w:r>
      <w:r w:rsidR="00A92CD2">
        <w:rPr>
          <w:rFonts w:hint="eastAsia"/>
        </w:rPr>
        <w:t>实现</w:t>
      </w:r>
      <w:r w:rsidR="00C414AA">
        <w:rPr>
          <w:rFonts w:hint="eastAsia"/>
        </w:rPr>
        <w:t>(</w:t>
      </w:r>
      <w:r w:rsidR="00C414AA">
        <w:rPr>
          <w:rFonts w:hint="eastAsia"/>
        </w:rPr>
        <w:t>最外边</w:t>
      </w:r>
      <w:r w:rsidR="00C414AA">
        <w:t>为线性垂直布局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4"/>
      </w:pPr>
      <w:r>
        <w:lastRenderedPageBreak/>
        <w:t>商品</w:t>
      </w:r>
      <w:r w:rsidR="00AE4940">
        <w:rPr>
          <w:rFonts w:hint="eastAsia"/>
        </w:rPr>
        <w:t>结算</w:t>
      </w:r>
      <w:r>
        <w:t>、</w:t>
      </w:r>
      <w:r w:rsidR="00AE4940">
        <w:rPr>
          <w:rFonts w:hint="eastAsia"/>
        </w:rPr>
        <w:t>商品编辑、</w:t>
      </w:r>
      <w:r w:rsidR="00AE4940">
        <w:t>无商品</w:t>
      </w:r>
      <w:r>
        <w:rPr>
          <w:rFonts w:hint="eastAsia"/>
        </w:rPr>
        <w:t>效果图</w:t>
      </w:r>
    </w:p>
    <w:p w:rsidR="008B1327" w:rsidRPr="008B1327" w:rsidRDefault="00AE4940" w:rsidP="008B1327">
      <w:pPr>
        <w:pStyle w:val="ab"/>
      </w:pP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0" name="图片 90" descr="D:\AndroidProgram\MyShop\png\device-2016-12-11-210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ndroidProgram\MyShop\png\device-2016-12-11-21065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3" name="图片 93" descr="D:\AndroidProgram\MyShop\png\device-2016-12-11-21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ndroidProgram\MyShop\png\device-2016-12-11-21040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 wp14:anchorId="73A0005B" wp14:editId="5C3A9C1B">
            <wp:extent cx="1958400" cy="3484800"/>
            <wp:effectExtent l="19050" t="19050" r="22860" b="20955"/>
            <wp:docPr id="91" name="图片 91" descr="D:\AndroidProgram\MyShop\png\device-2016-12-11-205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ndroidProgram\MyShop\png\device-2016-12-11-20530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4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5CD1" w:rsidRDefault="00B66965" w:rsidP="00B66965">
      <w:pPr>
        <w:pStyle w:val="4"/>
      </w:pPr>
      <w:r>
        <w:rPr>
          <w:rFonts w:hint="eastAsia"/>
        </w:rPr>
        <w:t>页头</w:t>
      </w:r>
      <w:r>
        <w:t>布局</w:t>
      </w:r>
    </w:p>
    <w:p w:rsidR="00B66965" w:rsidRPr="00B66965" w:rsidRDefault="00B66965" w:rsidP="00B66965">
      <w:pPr>
        <w:pStyle w:val="af8"/>
        <w:rPr>
          <w:color w:val="000000"/>
        </w:rPr>
      </w:pPr>
      <w:r w:rsidRPr="00B66965">
        <w:rPr>
          <w:color w:val="000000"/>
        </w:rPr>
        <w:t>&lt;</w:t>
      </w:r>
      <w:r w:rsidRPr="00B66965">
        <w:rPr>
          <w:b/>
          <w:bCs/>
          <w:color w:val="000080"/>
        </w:rPr>
        <w:t>RelativeLayout</w:t>
      </w:r>
      <w:r w:rsidRPr="00B66965">
        <w:rPr>
          <w:b/>
          <w:bCs/>
          <w:color w:val="00008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:padding=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"match_parent"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:layout_marginTop=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:layout_marginBottom=</w:t>
      </w:r>
      <w:r w:rsidRPr="00B66965">
        <w:rPr>
          <w:color w:val="008000"/>
        </w:rPr>
        <w:t>"5dp"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:background=</w:t>
      </w:r>
      <w:r w:rsidRPr="00B66965">
        <w:rPr>
          <w:color w:val="008000"/>
        </w:rPr>
        <w:t>"#ed3f3f"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"UselessParent"</w:t>
      </w:r>
      <w:r>
        <w:rPr>
          <w:color w:val="000000"/>
        </w:rPr>
        <w:t>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:layout_centerInParent=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"30dp"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:layout_weight=</w:t>
      </w:r>
      <w:r w:rsidRPr="00B66965">
        <w:rPr>
          <w:color w:val="008000"/>
        </w:rPr>
        <w:t>"1"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购物车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:textSize=</w:t>
      </w:r>
      <w:r w:rsidRPr="00B66965">
        <w:rPr>
          <w:color w:val="008000"/>
        </w:rPr>
        <w:t>"20sp"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"HardcodedText,ObsoleteLayoutParam,RtlHardcoded"</w:t>
      </w:r>
      <w:r>
        <w:rPr>
          <w:color w:val="000000"/>
        </w:rPr>
        <w:t>/&gt;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:id=</w:t>
      </w:r>
      <w:r w:rsidRPr="00B66965">
        <w:rPr>
          <w:color w:val="008000"/>
        </w:rPr>
        <w:t>"@+id/tv_shopcart_edit"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:layout_alignParentRight=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:layout_centerVertical=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编辑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"HardcodedText,RtlHardcoded"</w:t>
      </w:r>
      <w:r w:rsidRPr="00B66965">
        <w:rPr>
          <w:color w:val="000000"/>
        </w:rPr>
        <w:t>/&gt;</w:t>
      </w:r>
      <w:r w:rsidRPr="00B66965">
        <w:rPr>
          <w:color w:val="000000"/>
        </w:rPr>
        <w:br/>
      </w:r>
      <w:r w:rsidRPr="00B66965">
        <w:rPr>
          <w:color w:val="000000"/>
        </w:rPr>
        <w:br/>
        <w:t>&lt;/</w:t>
      </w:r>
      <w:r w:rsidRPr="00B66965">
        <w:rPr>
          <w:b/>
          <w:bCs/>
          <w:color w:val="000080"/>
        </w:rPr>
        <w:t>RelativeLayout</w:t>
      </w:r>
      <w:r w:rsidRPr="00B66965">
        <w:rPr>
          <w:color w:val="000000"/>
        </w:rPr>
        <w:t>&gt;</w:t>
      </w:r>
    </w:p>
    <w:p w:rsidR="00B66965" w:rsidRDefault="00C414AA" w:rsidP="00C414AA">
      <w:pPr>
        <w:pStyle w:val="4"/>
      </w:pPr>
      <w:r>
        <w:rPr>
          <w:rFonts w:hint="eastAsia"/>
        </w:rPr>
        <w:lastRenderedPageBreak/>
        <w:t>分隔线</w:t>
      </w:r>
    </w:p>
    <w:p w:rsidR="00C414AA" w:rsidRPr="00C414AA" w:rsidRDefault="00C414AA" w:rsidP="00C414AA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>View</w:t>
      </w:r>
      <w:r w:rsidRPr="00C414AA">
        <w:rPr>
          <w:b/>
          <w:bCs/>
          <w:color w:val="00008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:layout_width=</w:t>
      </w:r>
      <w:r w:rsidRPr="00C414AA">
        <w:rPr>
          <w:color w:val="008000"/>
        </w:rPr>
        <w:t>"match_parent"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:layout_height=</w:t>
      </w:r>
      <w:r w:rsidRPr="00C414AA">
        <w:rPr>
          <w:color w:val="008000"/>
        </w:rPr>
        <w:t>"5dp"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:layout_marginLeft=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:layout_marginRight=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:background=</w:t>
      </w:r>
      <w:r w:rsidRPr="00C414AA">
        <w:rPr>
          <w:color w:val="008000"/>
        </w:rPr>
        <w:t xml:space="preserve">"#eeee" </w:t>
      </w:r>
      <w:r w:rsidRPr="00C414AA">
        <w:rPr>
          <w:color w:val="000000"/>
        </w:rPr>
        <w:t>/&gt;</w:t>
      </w:r>
    </w:p>
    <w:p w:rsidR="00C414AA" w:rsidRDefault="00C414AA" w:rsidP="00C414AA">
      <w:pPr>
        <w:pStyle w:val="4"/>
      </w:pPr>
      <w:r>
        <w:rPr>
          <w:rFonts w:hint="eastAsia"/>
        </w:rPr>
        <w:t>帧布局</w:t>
      </w:r>
    </w:p>
    <w:p w:rsidR="00C414AA" w:rsidRDefault="00C414AA" w:rsidP="00C414AA">
      <w:pPr>
        <w:pStyle w:val="5"/>
      </w:pPr>
      <w:r>
        <w:rPr>
          <w:rFonts w:hint="eastAsia"/>
        </w:rPr>
        <w:t>有商品</w:t>
      </w:r>
      <w:r>
        <w:t>的线性布局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垂直</w:t>
      </w:r>
      <w:r w:rsidR="00636B34">
        <w:rPr>
          <w:rFonts w:hint="eastAsia"/>
        </w:rPr>
        <w:t>)</w:t>
      </w:r>
    </w:p>
    <w:p w:rsidR="00C414AA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RecyclerView(列表)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android.support.v7.widget.RecyclerView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"@+id/rv_cart"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"0dp"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rPr>
          <w:color w:val="000000"/>
        </w:rPr>
        <w:t>/&gt;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页尾布局1(结算)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"@+id/ll_check_all"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"visible"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"@+id/checkbox_all"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"HardcodedText,ObsoleteLayoutParam,RtlHardcoded,RtlSymmetry"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合计</w:t>
      </w:r>
      <w:r w:rsidRPr="00636B34">
        <w:t>:"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"@+id/tv_shopcart_total"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￥</w:t>
      </w:r>
      <w:r w:rsidRPr="00636B34">
        <w:t>0.00"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</w:r>
      <w:r w:rsidRPr="00636B34">
        <w:lastRenderedPageBreak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"@+id/btn_check_out"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去结算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"#fff"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页尾布局2(编辑)</w:t>
      </w:r>
    </w:p>
    <w:p w:rsid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"@+id/ll_delete"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"2dp"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"@+id/cb_all"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>
        <w:t>"15sp"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"@+id/btn_delete"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删除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"@+id/btn_collection"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:layout_marginLeft=</w:t>
      </w:r>
      <w:r w:rsidRPr="00636B34">
        <w:t>"15dp"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"@drawable/wordsred"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收藏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"HardcodedText,RtlHardcoded"</w:t>
      </w:r>
      <w:r w:rsidRPr="00636B34">
        <w:rPr>
          <w:color w:val="000000"/>
        </w:rPr>
        <w:t>/&gt;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C414AA" w:rsidRDefault="00C414AA" w:rsidP="00C414AA">
      <w:pPr>
        <w:pStyle w:val="5"/>
      </w:pPr>
      <w:r>
        <w:rPr>
          <w:rFonts w:hint="eastAsia"/>
        </w:rPr>
        <w:t>无商品</w:t>
      </w:r>
      <w:r>
        <w:t>的空车布局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相对</w:t>
      </w:r>
      <w:r w:rsidR="00636B34">
        <w:rPr>
          <w:rFonts w:hint="eastAsia"/>
        </w:rPr>
        <w:t>)</w:t>
      </w:r>
    </w:p>
    <w:p w:rsidR="00636B34" w:rsidRDefault="00C414AA" w:rsidP="00636B34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 xml:space="preserve">include </w:t>
      </w:r>
      <w:r w:rsidRPr="00C414AA">
        <w:rPr>
          <w:color w:val="0000FF"/>
        </w:rPr>
        <w:t>layout=</w:t>
      </w:r>
      <w:r w:rsidRPr="00C414AA">
        <w:t>"@layout/empty_cart"</w:t>
      </w:r>
      <w:r w:rsidRPr="00C414AA">
        <w:rPr>
          <w:color w:val="000000"/>
        </w:rPr>
        <w:t>/&gt;</w:t>
      </w:r>
    </w:p>
    <w:p w:rsidR="00C414AA" w:rsidRPr="00636B34" w:rsidRDefault="00636B34" w:rsidP="00636B34">
      <w:pPr>
        <w:pStyle w:val="af8"/>
      </w:pPr>
      <w:r>
        <w:rPr>
          <w:rFonts w:hint="eastAsia"/>
        </w:rPr>
        <w:t>&lt;</w:t>
      </w:r>
      <w:r>
        <w:t>!--</w:t>
      </w:r>
      <w:r w:rsidRPr="00636B34">
        <w:rPr>
          <w:rFonts w:hint="eastAsia"/>
        </w:rPr>
        <w:t>具体代码如下</w:t>
      </w:r>
      <w:r>
        <w:t>--</w:t>
      </w:r>
      <w:r>
        <w:rPr>
          <w:rFonts w:hint="eastAsia"/>
        </w:rPr>
        <w:t>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i/>
          <w:color w:val="000000"/>
        </w:rPr>
        <w:lastRenderedPageBreak/>
        <w:t>&lt;?</w:t>
      </w:r>
      <w:r w:rsidRPr="00636B34">
        <w:rPr>
          <w:color w:val="0000FF"/>
        </w:rPr>
        <w:t>xml version=</w:t>
      </w:r>
      <w:r w:rsidRPr="00636B34">
        <w:t xml:space="preserve">"1.0" </w:t>
      </w:r>
      <w:r w:rsidRPr="00636B34">
        <w:rPr>
          <w:color w:val="0000FF"/>
        </w:rPr>
        <w:t>encoding=</w:t>
      </w:r>
      <w:r w:rsidRPr="00636B34">
        <w:t>"utf-8"</w:t>
      </w:r>
      <w:r w:rsidRPr="00636B34">
        <w:rPr>
          <w:i/>
          <w:color w:val="000000"/>
        </w:rPr>
        <w:t>?&gt;</w:t>
      </w:r>
      <w:r w:rsidRPr="00636B34">
        <w:rPr>
          <w:i/>
          <w:color w:val="000000"/>
        </w:rPr>
        <w:br/>
      </w: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android</w:t>
      </w:r>
      <w:r w:rsidRPr="00636B34">
        <w:rPr>
          <w:color w:val="0000FF"/>
        </w:rPr>
        <w:t>=</w:t>
      </w:r>
      <w:r w:rsidRPr="00636B34">
        <w:t>"http://schemas.android.com/apk/res/android"</w:t>
      </w:r>
      <w:r w:rsidRPr="00636B34"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tools</w:t>
      </w:r>
      <w:r w:rsidRPr="00636B34">
        <w:rPr>
          <w:color w:val="0000FF"/>
        </w:rPr>
        <w:t>=</w:t>
      </w:r>
      <w:r w:rsidRPr="00636B34">
        <w:t>"http://schemas.android.com/tools"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"@+id/ll_empty_shopcart"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"#fff"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RelativeLayout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"UselessParent"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ImageView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:layout_centerInParent=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"@drawable/empty_cart"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"ContentDescription"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"@+id/tv_empty_cart_tobuy"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:layout_below=</w:t>
      </w:r>
      <w:r w:rsidRPr="00636B34">
        <w:t>"@id/iv_empty"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:layout_centerHorizontal=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:layout_marginTop=</w:t>
      </w:r>
      <w:r w:rsidRPr="00636B34">
        <w:t>"15dp"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"@drawable/shape_rec_textview"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:paddingBottom=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:paddingRight=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:paddingTop=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去逛逛</w:t>
      </w:r>
      <w:r w:rsidRPr="00636B34">
        <w:t>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>
        <w:rPr>
          <w:color w:val="000000"/>
        </w:rPr>
        <w:t>/&gt;</w:t>
      </w:r>
      <w:r w:rsidRPr="00636B34">
        <w:rPr>
          <w:color w:val="000000"/>
        </w:rPr>
        <w:br/>
        <w:t xml:space="preserve">    &lt;/</w:t>
      </w:r>
      <w:r w:rsidRPr="00636B34">
        <w:rPr>
          <w:b/>
          <w:bCs/>
          <w:color w:val="000080"/>
        </w:rPr>
        <w:t>RelativeLayout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085ABE" w:rsidP="00085ABE">
      <w:pPr>
        <w:pStyle w:val="4"/>
      </w:pPr>
      <w:r>
        <w:rPr>
          <w:rFonts w:hint="eastAsia"/>
        </w:rPr>
        <w:t>Car</w:t>
      </w:r>
      <w:r>
        <w:t>t</w:t>
      </w:r>
      <w:r>
        <w:rPr>
          <w:rFonts w:hint="eastAsia"/>
        </w:rPr>
        <w:t>Fragment</w:t>
      </w:r>
      <w:r>
        <w:rPr>
          <w:rFonts w:hint="eastAsia"/>
        </w:rPr>
        <w:t>中</w:t>
      </w:r>
      <w:r w:rsidRPr="00085ABE">
        <w:t>initData()</w:t>
      </w:r>
      <w:r>
        <w:rPr>
          <w:rFonts w:hint="eastAsia"/>
        </w:rPr>
        <w:t>中</w:t>
      </w:r>
      <w:r>
        <w:t>的</w:t>
      </w:r>
      <w:r w:rsidRPr="00085ABE">
        <w:t>showData()</w:t>
      </w:r>
      <w:r>
        <w:rPr>
          <w:rFonts w:hint="eastAsia"/>
        </w:rPr>
        <w:t>方法</w:t>
      </w:r>
    </w:p>
    <w:p w:rsidR="00085ABE" w:rsidRDefault="00085ABE" w:rsidP="00085ABE">
      <w:pPr>
        <w:pStyle w:val="5"/>
      </w:pPr>
      <w:r>
        <w:rPr>
          <w:rFonts w:hint="eastAsia"/>
        </w:rPr>
        <w:t>读取</w:t>
      </w:r>
      <w:r>
        <w:t>数据</w:t>
      </w:r>
    </w:p>
    <w:p w:rsidR="00085ABE" w:rsidRPr="00085ABE" w:rsidRDefault="00085ABE" w:rsidP="00085ABE">
      <w:pPr>
        <w:pStyle w:val="af8"/>
        <w:rPr>
          <w:color w:val="000000"/>
        </w:rPr>
      </w:pPr>
      <w:r w:rsidRPr="00085ABE">
        <w:rPr>
          <w:color w:val="FF0000"/>
        </w:rPr>
        <w:t>List</w:t>
      </w:r>
      <w:r w:rsidRPr="00085ABE">
        <w:rPr>
          <w:color w:val="000000"/>
        </w:rPr>
        <w:t>&lt;</w:t>
      </w:r>
      <w:r w:rsidRPr="00085ABE">
        <w:rPr>
          <w:color w:val="FF0000"/>
        </w:rPr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color w:val="1F497D" w:themeColor="text2"/>
        </w:rPr>
        <w:t>goodsBeanList</w:t>
      </w:r>
      <w:r w:rsidRPr="00085ABE">
        <w:rPr>
          <w:color w:val="1F497D" w:themeColor="text2"/>
        </w:rPr>
        <w:t xml:space="preserve"> </w:t>
      </w:r>
      <w:r w:rsidRPr="00085ABE">
        <w:rPr>
          <w:color w:val="000000"/>
        </w:rPr>
        <w:t xml:space="preserve">= </w:t>
      </w:r>
      <w:r w:rsidRPr="00085ABE">
        <w:t>CartStorge</w:t>
      </w:r>
      <w:r w:rsidRPr="00085ABE">
        <w:rPr>
          <w:color w:val="000000"/>
        </w:rPr>
        <w:t>.</w:t>
      </w:r>
      <w:r w:rsidRPr="00085ABE">
        <w:t>getInstance</w:t>
      </w:r>
      <w:r w:rsidRPr="00085ABE">
        <w:rPr>
          <w:color w:val="000000"/>
        </w:rPr>
        <w:t>().getAllData();</w:t>
      </w:r>
    </w:p>
    <w:p w:rsidR="00085ABE" w:rsidRDefault="00085ABE" w:rsidP="00085ABE">
      <w:pPr>
        <w:pStyle w:val="5"/>
      </w:pPr>
      <w:r>
        <w:rPr>
          <w:rFonts w:hint="eastAsia"/>
        </w:rPr>
        <w:t>显示</w:t>
      </w:r>
      <w:r>
        <w:t>数据</w:t>
      </w:r>
    </w:p>
    <w:p w:rsidR="00085ABE" w:rsidRPr="00085ABE" w:rsidRDefault="00085ABE" w:rsidP="00085ABE">
      <w:pPr>
        <w:pStyle w:val="af8"/>
      </w:pPr>
      <w:r w:rsidRPr="00085ABE">
        <w:rPr>
          <w:b/>
          <w:bCs/>
          <w:color w:val="000080"/>
        </w:rPr>
        <w:t xml:space="preserve">if </w:t>
      </w:r>
      <w:r w:rsidRPr="00085ABE">
        <w:t>(</w:t>
      </w:r>
      <w:r w:rsidRPr="00085ABE">
        <w:rPr>
          <w:color w:val="221FFF"/>
        </w:rPr>
        <w:t xml:space="preserve">goodsBeanList </w:t>
      </w:r>
      <w:r w:rsidRPr="00085ABE">
        <w:t xml:space="preserve">!= </w:t>
      </w:r>
      <w:r w:rsidRPr="00085ABE">
        <w:rPr>
          <w:b/>
          <w:bCs/>
          <w:color w:val="000080"/>
        </w:rPr>
        <w:t xml:space="preserve">null </w:t>
      </w:r>
      <w:r w:rsidRPr="00085ABE">
        <w:t xml:space="preserve">&amp;&amp; </w:t>
      </w:r>
      <w:r w:rsidRPr="00085ABE">
        <w:rPr>
          <w:color w:val="221FFF"/>
        </w:rPr>
        <w:t>goodsBeanList</w:t>
      </w:r>
      <w:r w:rsidRPr="00085ABE">
        <w:t>.size()&gt;</w:t>
      </w:r>
      <w:r w:rsidRPr="00085ABE">
        <w:rPr>
          <w:color w:val="0000FF"/>
        </w:rPr>
        <w:t>0</w:t>
      </w:r>
      <w:r w:rsidRPr="00085ABE">
        <w:t xml:space="preserve">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有数据的情况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隐藏数据为空的布局</w:t>
      </w:r>
      <w:r w:rsidRPr="00085ABE">
        <w:rPr>
          <w:i/>
          <w:color w:val="058011"/>
        </w:rPr>
        <w:t>)</w:t>
      </w:r>
      <w:r w:rsidRPr="00085ABE">
        <w:rPr>
          <w:rFonts w:hAnsi="宋体" w:hint="eastAsia"/>
          <w:i/>
          <w:color w:val="058011"/>
        </w:rPr>
        <w:t>，设置</w:t>
      </w:r>
      <w:r>
        <w:rPr>
          <w:i/>
          <w:color w:val="058011"/>
        </w:rPr>
        <w:t>Rec</w:t>
      </w:r>
      <w:r w:rsidRPr="00085ABE">
        <w:rPr>
          <w:i/>
          <w:color w:val="058011"/>
        </w:rPr>
        <w:t>y</w:t>
      </w:r>
      <w:r>
        <w:rPr>
          <w:i/>
          <w:color w:val="058011"/>
        </w:rPr>
        <w:t>view</w:t>
      </w:r>
      <w:r w:rsidRPr="00085ABE">
        <w:rPr>
          <w:rFonts w:hAnsi="宋体" w:hint="eastAsia"/>
          <w:i/>
          <w:color w:val="058011"/>
        </w:rPr>
        <w:t>适配器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GONE</w:t>
      </w:r>
      <w:r w:rsidRPr="00085ABE">
        <w:t>);</w:t>
      </w:r>
      <w:r w:rsidRPr="00085ABE">
        <w:br/>
        <w:t xml:space="preserve">    </w:t>
      </w:r>
      <w:r w:rsidRPr="00085ABE">
        <w:rPr>
          <w:b/>
          <w:bCs/>
          <w:color w:val="660E7A"/>
        </w:rPr>
        <w:t xml:space="preserve">adapter </w:t>
      </w:r>
      <w:r w:rsidRPr="00085ABE">
        <w:t xml:space="preserve">= </w:t>
      </w:r>
      <w:r w:rsidRPr="00085ABE">
        <w:rPr>
          <w:b/>
          <w:bCs/>
          <w:color w:val="000080"/>
        </w:rPr>
        <w:t xml:space="preserve">new </w:t>
      </w:r>
      <w:r w:rsidRPr="00085ABE">
        <w:t>CartAdapter(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goodsBeanList</w:t>
      </w:r>
      <w:r w:rsidRPr="00085ABE">
        <w:t xml:space="preserve">);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传入上下文和数据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.setAdapter(</w:t>
      </w:r>
      <w:r w:rsidRPr="00085ABE">
        <w:rPr>
          <w:b/>
          <w:bCs/>
          <w:color w:val="660E7A"/>
        </w:rPr>
        <w:t>adapter</w:t>
      </w:r>
      <w:r w:rsidRPr="00085ABE">
        <w:t>);</w:t>
      </w:r>
      <w:r w:rsidRPr="00085ABE">
        <w:br/>
        <w:t xml:space="preserve">    </w:t>
      </w:r>
      <w:r w:rsidRPr="00085ABE">
        <w:rPr>
          <w:i/>
          <w:color w:val="058011"/>
        </w:rPr>
        <w:t>// RecyclerView</w:t>
      </w:r>
      <w:r w:rsidRPr="00085ABE">
        <w:rPr>
          <w:rFonts w:hAnsi="宋体" w:hint="eastAsia"/>
          <w:i/>
          <w:color w:val="058011"/>
        </w:rPr>
        <w:t>布局管理器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上下文、方向、数据正序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.setLayoutManager(</w:t>
      </w:r>
      <w:r w:rsidRPr="00085ABE">
        <w:rPr>
          <w:b/>
          <w:bCs/>
          <w:color w:val="000080"/>
        </w:rPr>
        <w:t xml:space="preserve">new </w:t>
      </w:r>
      <w:r w:rsidRPr="00085ABE">
        <w:t>LinearLayoutManager(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LinearLayoutManager</w:t>
      </w:r>
      <w:r w:rsidRPr="00085ABE">
        <w:t>.</w:t>
      </w:r>
      <w:r w:rsidRPr="00085ABE">
        <w:rPr>
          <w:b/>
          <w:bCs/>
          <w:i/>
          <w:color w:val="660E7A"/>
        </w:rPr>
        <w:t>VERTICAL</w:t>
      </w:r>
      <w:r w:rsidRPr="00085ABE">
        <w:t>,</w:t>
      </w:r>
      <w:r w:rsidRPr="00085ABE">
        <w:rPr>
          <w:b/>
          <w:bCs/>
          <w:color w:val="000080"/>
        </w:rPr>
        <w:t>false</w:t>
      </w:r>
      <w:r w:rsidRPr="00085ABE">
        <w:t>));</w:t>
      </w:r>
      <w:r w:rsidRPr="00085ABE">
        <w:br/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000080"/>
        </w:rPr>
        <w:t xml:space="preserve">else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无数据的情况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显示数据为空的布局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VISIBLE</w:t>
      </w:r>
      <w:r w:rsidRPr="00085ABE">
        <w:t>);</w:t>
      </w:r>
      <w:r w:rsidRPr="00085ABE">
        <w:br/>
      </w:r>
      <w:r w:rsidRPr="00085ABE">
        <w:rPr>
          <w:b/>
          <w:bCs/>
          <w:color w:val="FF020C"/>
        </w:rPr>
        <w:t>}</w:t>
      </w:r>
    </w:p>
    <w:p w:rsidR="00085ABE" w:rsidRDefault="00085ABE" w:rsidP="00326EA8">
      <w:pPr>
        <w:pStyle w:val="5"/>
      </w:pPr>
      <w:r>
        <w:rPr>
          <w:rFonts w:hint="eastAsia"/>
        </w:rPr>
        <w:t>列表</w:t>
      </w:r>
      <w:r>
        <w:t>项</w:t>
      </w:r>
      <w:r>
        <w:rPr>
          <w:rFonts w:hint="eastAsia"/>
        </w:rPr>
        <w:t>适配器</w:t>
      </w:r>
      <w:r w:rsidR="00326EA8">
        <w:rPr>
          <w:rFonts w:hint="eastAsia"/>
        </w:rPr>
        <w:t>(</w:t>
      </w:r>
      <w:r w:rsidR="00326EA8" w:rsidRPr="00326EA8">
        <w:t>RecyclerView</w:t>
      </w:r>
      <w:r w:rsidR="00326EA8">
        <w:rPr>
          <w:rFonts w:hint="eastAsia"/>
        </w:rPr>
        <w:t>的</w:t>
      </w:r>
      <w:r w:rsidR="00326EA8">
        <w:t>单一类型适配器</w:t>
      </w:r>
      <w:r w:rsidR="00326EA8">
        <w:rPr>
          <w:rFonts w:hint="eastAsia"/>
        </w:rPr>
        <w:t>)</w:t>
      </w:r>
    </w:p>
    <w:p w:rsidR="00326EA8" w:rsidRDefault="00085ABE" w:rsidP="00085ABE">
      <w:pPr>
        <w:pStyle w:val="af8"/>
        <w:rPr>
          <w:color w:val="000000"/>
        </w:rPr>
      </w:pPr>
      <w:r w:rsidRPr="00085ABE">
        <w:rPr>
          <w:b/>
          <w:bCs/>
          <w:color w:val="000080"/>
        </w:rPr>
        <w:lastRenderedPageBreak/>
        <w:t xml:space="preserve">public class </w:t>
      </w:r>
      <w:r w:rsidRPr="00085ABE">
        <w:t xml:space="preserve">CartAdapter </w:t>
      </w:r>
      <w:r w:rsidRPr="00085ABE">
        <w:rPr>
          <w:b/>
          <w:bCs/>
          <w:color w:val="000080"/>
        </w:rPr>
        <w:t xml:space="preserve">extends </w:t>
      </w:r>
      <w:r w:rsidRPr="00085ABE">
        <w:t>RecyclerView.Adapter</w:t>
      </w:r>
      <w:r w:rsidRPr="00085ABE">
        <w:rPr>
          <w:color w:val="000000"/>
        </w:rPr>
        <w:t>&lt;</w:t>
      </w:r>
      <w:r w:rsidRPr="00085ABE">
        <w:t>CartAdapter.ViewHolder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t xml:space="preserve">Context 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rPr>
          <w:color w:val="000000"/>
        </w:rPr>
        <w:t>List&lt;</w:t>
      </w:r>
      <w:r w:rsidRPr="00085ABE"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适配器的构造器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>CartAdapter</w:t>
      </w:r>
      <w:r w:rsidRPr="00085ABE">
        <w:rPr>
          <w:color w:val="000000"/>
        </w:rPr>
        <w:t>(</w:t>
      </w:r>
      <w:r w:rsidRPr="00085ABE">
        <w:t xml:space="preserve">Context </w:t>
      </w:r>
      <w:r w:rsidRPr="00085ABE">
        <w:rPr>
          <w:color w:val="000000"/>
        </w:rPr>
        <w:t>context, List&lt;</w:t>
      </w:r>
      <w:r w:rsidRPr="00085ABE">
        <w:t>GoodsBean</w:t>
      </w:r>
      <w:r w:rsidRPr="00085ABE">
        <w:rPr>
          <w:color w:val="000000"/>
        </w:rPr>
        <w:t xml:space="preserve">&gt; goodsBeanList)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=context;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=goodsBeanList;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因为</w:t>
      </w:r>
      <w:r w:rsidRPr="00085ABE">
        <w:rPr>
          <w:i/>
          <w:color w:val="058011"/>
        </w:rPr>
        <w:t>,Item</w:t>
      </w:r>
      <w:r w:rsidRPr="00085ABE">
        <w:rPr>
          <w:rFonts w:hAnsi="宋体" w:hint="eastAsia"/>
          <w:i/>
          <w:color w:val="058011"/>
        </w:rPr>
        <w:t>只有一种类型，所以先写</w:t>
      </w:r>
      <w:r w:rsidRPr="00085ABE">
        <w:rPr>
          <w:i/>
          <w:color w:val="058011"/>
        </w:rPr>
        <w:t>ViewHolder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class </w:t>
      </w:r>
      <w:r w:rsidRPr="00085ABE">
        <w:t xml:space="preserve">ViewHolder </w:t>
      </w:r>
      <w:r w:rsidRPr="00085ABE">
        <w:rPr>
          <w:b/>
          <w:bCs/>
          <w:color w:val="000080"/>
        </w:rPr>
        <w:t xml:space="preserve">extends </w:t>
      </w:r>
      <w:r w:rsidRPr="00085ABE">
        <w:t xml:space="preserve">RecyclerView.ViewHolder </w:t>
      </w:r>
      <w:r w:rsidRPr="00085ABE">
        <w:rPr>
          <w:b/>
          <w:bCs/>
          <w:color w:val="FF020C"/>
        </w:rPr>
        <w:t xml:space="preserve">{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必须</w:t>
      </w:r>
      <w:r w:rsidRPr="00085ABE">
        <w:rPr>
          <w:i/>
          <w:color w:val="058011"/>
        </w:rPr>
        <w:t>public</w:t>
      </w:r>
      <w:r w:rsidRPr="00085ABE">
        <w:rPr>
          <w:i/>
          <w:color w:val="058011"/>
        </w:rPr>
        <w:br/>
      </w:r>
      <w:r w:rsidRPr="00085ABE">
        <w:rPr>
          <w:i/>
          <w:color w:val="058011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CheckBox   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ImageView  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TextView   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,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AddSubView </w:t>
      </w:r>
      <w:r w:rsidRPr="00085ABE">
        <w:rPr>
          <w:b/>
          <w:bCs/>
          <w:color w:val="660E7A"/>
        </w:rPr>
        <w:t>numberAddSubView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public </w:t>
      </w:r>
      <w:r w:rsidRPr="00085ABE">
        <w:t>ViewHolder</w:t>
      </w:r>
      <w:r w:rsidRPr="00085ABE">
        <w:rPr>
          <w:color w:val="000000"/>
        </w:rPr>
        <w:t>(</w:t>
      </w:r>
      <w:r w:rsidRPr="00085ABE">
        <w:t xml:space="preserve">View </w:t>
      </w:r>
      <w:r w:rsidRPr="00085ABE">
        <w:rPr>
          <w:color w:val="000000"/>
        </w:rPr>
        <w:t xml:space="preserve">itemView)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    </w:t>
      </w:r>
      <w:r w:rsidRPr="00085ABE">
        <w:rPr>
          <w:b/>
          <w:bCs/>
          <w:color w:val="000080"/>
        </w:rPr>
        <w:t>super</w:t>
      </w:r>
      <w:r w:rsidRPr="00085ABE">
        <w:rPr>
          <w:color w:val="000000"/>
        </w:rPr>
        <w:t>(itemView);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cb_gov </w:t>
      </w:r>
      <w:r w:rsidRPr="00085ABE">
        <w:rPr>
          <w:color w:val="000000"/>
        </w:rPr>
        <w:t>= (</w:t>
      </w:r>
      <w:r w:rsidRPr="00085ABE">
        <w:t>CheckBox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cb_gov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iv_gov </w:t>
      </w:r>
      <w:r w:rsidRPr="00085ABE">
        <w:rPr>
          <w:color w:val="000000"/>
        </w:rPr>
        <w:t>= (</w:t>
      </w:r>
      <w:r w:rsidRPr="00085ABE">
        <w:t>ImageView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tv_desc_gov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tv_desc_gov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tv_price_gov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tv_price_gov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numberAddSubView </w:t>
      </w:r>
      <w:r w:rsidRPr="00085ABE">
        <w:rPr>
          <w:color w:val="000000"/>
        </w:rPr>
        <w:t>= (</w:t>
      </w:r>
      <w:r w:rsidRPr="00085ABE">
        <w:t>AddSubView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numberAddSubView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 xml:space="preserve">    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 xml:space="preserve">ViewHolder </w:t>
      </w:r>
      <w:r w:rsidRPr="00085ABE">
        <w:rPr>
          <w:color w:val="000000"/>
        </w:rPr>
        <w:t>onCreateViewHolder(</w:t>
      </w:r>
      <w:r w:rsidRPr="00085ABE">
        <w:t xml:space="preserve">ViewGroup </w:t>
      </w:r>
      <w:r w:rsidRPr="00085ABE">
        <w:rPr>
          <w:color w:val="000000"/>
        </w:rPr>
        <w:t xml:space="preserve">parent,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viewType)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t xml:space="preserve">View itemView </w:t>
      </w:r>
      <w:r w:rsidRPr="00085ABE">
        <w:rPr>
          <w:color w:val="000000"/>
        </w:rPr>
        <w:t xml:space="preserve">= </w:t>
      </w:r>
      <w:r w:rsidRPr="00085ABE">
        <w:t>View</w:t>
      </w:r>
      <w:r w:rsidRPr="00085ABE">
        <w:rPr>
          <w:color w:val="000000"/>
        </w:rPr>
        <w:t>.</w:t>
      </w:r>
      <w:r w:rsidRPr="00085ABE">
        <w:t>inflate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 xml:space="preserve">, </w:t>
      </w:r>
      <w:r w:rsidRPr="00326EA8">
        <w:rPr>
          <w:color w:val="FF0000"/>
        </w:rPr>
        <w:t>R.layout.</w:t>
      </w:r>
      <w:r w:rsidRPr="00326EA8">
        <w:rPr>
          <w:b/>
          <w:bCs/>
          <w:i/>
          <w:color w:val="FF0000"/>
        </w:rPr>
        <w:t>item_shop_cart</w:t>
      </w:r>
      <w:r w:rsidRPr="00085ABE">
        <w:rPr>
          <w:color w:val="000000"/>
        </w:rPr>
        <w:t>,</w:t>
      </w:r>
      <w:r w:rsidRPr="00085ABE">
        <w:rPr>
          <w:b/>
          <w:bCs/>
          <w:color w:val="000080"/>
        </w:rPr>
        <w:t>null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return new </w:t>
      </w:r>
      <w:r w:rsidRPr="00085ABE">
        <w:rPr>
          <w:color w:val="000000"/>
        </w:rPr>
        <w:t>ViewHolder(</w:t>
      </w:r>
      <w:r w:rsidRPr="00085ABE">
        <w:t>itemView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void </w:t>
      </w:r>
      <w:r w:rsidRPr="00085ABE">
        <w:rPr>
          <w:color w:val="000000"/>
        </w:rPr>
        <w:t>onBindViewHolder(</w:t>
      </w:r>
      <w:r w:rsidRPr="00085ABE">
        <w:t xml:space="preserve">ViewHolder </w:t>
      </w:r>
      <w:r w:rsidRPr="00085ABE">
        <w:rPr>
          <w:color w:val="000000"/>
        </w:rPr>
        <w:t xml:space="preserve">holder,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position)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当</w:t>
      </w:r>
      <w:r w:rsidRPr="00085ABE">
        <w:rPr>
          <w:i/>
          <w:color w:val="058011"/>
        </w:rPr>
        <w:t>item</w:t>
      </w:r>
      <w:r w:rsidRPr="00085ABE">
        <w:rPr>
          <w:rFonts w:hAnsi="宋体" w:hint="eastAsia"/>
          <w:i/>
          <w:color w:val="058011"/>
        </w:rPr>
        <w:t>布局写完并在</w:t>
      </w:r>
      <w:r w:rsidRPr="00085ABE">
        <w:rPr>
          <w:i/>
          <w:color w:val="058011"/>
        </w:rPr>
        <w:t>ViewHolder</w:t>
      </w:r>
      <w:r w:rsidRPr="00085ABE">
        <w:rPr>
          <w:rFonts w:hAnsi="宋体" w:hint="eastAsia"/>
          <w:i/>
          <w:color w:val="058011"/>
        </w:rPr>
        <w:t>中实例化后就绑定数据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i/>
          <w:color w:val="058011"/>
        </w:rPr>
        <w:t xml:space="preserve">// 1 </w:t>
      </w:r>
      <w:r w:rsidRPr="00085ABE">
        <w:rPr>
          <w:rFonts w:hAnsi="宋体" w:hint="eastAsia"/>
          <w:i/>
          <w:color w:val="058011"/>
        </w:rPr>
        <w:t>根据位置得到对应的</w:t>
      </w:r>
      <w:r w:rsidRPr="00085ABE">
        <w:rPr>
          <w:i/>
          <w:color w:val="058011"/>
        </w:rPr>
        <w:t>Bean</w:t>
      </w:r>
      <w:r w:rsidRPr="00085ABE">
        <w:rPr>
          <w:rFonts w:hAnsi="宋体" w:hint="eastAsia"/>
          <w:i/>
          <w:color w:val="058011"/>
        </w:rPr>
        <w:t>对象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t xml:space="preserve">GoodsBean goodsBean </w:t>
      </w:r>
      <w:r w:rsidRPr="00085ABE">
        <w:rPr>
          <w:color w:val="000000"/>
        </w:rPr>
        <w:t xml:space="preserve">=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.get(position);</w:t>
      </w:r>
      <w:r w:rsidRPr="00085ABE">
        <w:rPr>
          <w:color w:val="000000"/>
        </w:rPr>
        <w:br/>
        <w:t xml:space="preserve">        </w:t>
      </w:r>
      <w:r w:rsidRPr="00085ABE">
        <w:rPr>
          <w:i/>
          <w:color w:val="058011"/>
        </w:rPr>
        <w:t xml:space="preserve">// 2 </w:t>
      </w:r>
      <w:r w:rsidRPr="00085ABE">
        <w:rPr>
          <w:rFonts w:hAnsi="宋体" w:hint="eastAsia"/>
          <w:i/>
          <w:color w:val="058011"/>
        </w:rPr>
        <w:t>设置数据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color w:val="000000"/>
        </w:rPr>
        <w:t>holder.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.setChecked(</w:t>
      </w:r>
      <w:r w:rsidRPr="00085ABE">
        <w:t>goodsBean</w:t>
      </w:r>
      <w:r w:rsidRPr="00085ABE">
        <w:rPr>
          <w:color w:val="000000"/>
        </w:rPr>
        <w:t xml:space="preserve">.isChecked());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参数</w:t>
      </w:r>
      <w:r w:rsidRPr="00085ABE">
        <w:rPr>
          <w:i/>
          <w:color w:val="058011"/>
        </w:rPr>
        <w:t>1(CheckBox)</w:t>
      </w:r>
      <w:r w:rsidRPr="00085ABE">
        <w:rPr>
          <w:i/>
          <w:color w:val="058011"/>
        </w:rPr>
        <w:br/>
        <w:t xml:space="preserve">        </w:t>
      </w:r>
      <w:r w:rsidRPr="00085ABE">
        <w:t>Glide</w:t>
      </w:r>
      <w:r w:rsidRPr="00085ABE">
        <w:rPr>
          <w:color w:val="000000"/>
        </w:rPr>
        <w:t>.</w:t>
      </w:r>
      <w:r w:rsidRPr="00085ABE">
        <w:t>with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).load(</w:t>
      </w:r>
      <w:r w:rsidRPr="00085ABE">
        <w:t>Constants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BASE_URL_IMAGE</w:t>
      </w:r>
      <w:r w:rsidRPr="00085ABE">
        <w:rPr>
          <w:color w:val="000000"/>
        </w:rPr>
        <w:t>+</w:t>
      </w:r>
      <w:r w:rsidRPr="00085ABE">
        <w:t>goodsBean</w:t>
      </w:r>
      <w:r w:rsidRPr="00085ABE">
        <w:rPr>
          <w:color w:val="000000"/>
        </w:rPr>
        <w:t>.getFigure())</w:t>
      </w:r>
    </w:p>
    <w:p w:rsidR="00085ABE" w:rsidRPr="00085ABE" w:rsidRDefault="00085ABE" w:rsidP="00326EA8">
      <w:pPr>
        <w:pStyle w:val="af8"/>
        <w:ind w:firstLineChars="4250" w:firstLine="7650"/>
        <w:rPr>
          <w:color w:val="000000"/>
        </w:rPr>
      </w:pPr>
      <w:r w:rsidRPr="00085ABE">
        <w:rPr>
          <w:color w:val="000000"/>
        </w:rPr>
        <w:t>.into(holder.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.setText(</w:t>
      </w:r>
      <w:r w:rsidRPr="00085ABE">
        <w:t>goodsBean</w:t>
      </w:r>
      <w:r w:rsidRPr="00085ABE">
        <w:rPr>
          <w:color w:val="000000"/>
        </w:rPr>
        <w:t>.getName());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.setText(</w:t>
      </w:r>
      <w:r w:rsidRPr="00085ABE">
        <w:rPr>
          <w:color w:val="FF2EA0"/>
        </w:rPr>
        <w:t>"</w:t>
      </w:r>
      <w:r w:rsidRPr="00085ABE">
        <w:rPr>
          <w:rFonts w:hAnsi="宋体" w:hint="eastAsia"/>
          <w:color w:val="FF2EA0"/>
        </w:rPr>
        <w:t>￥</w:t>
      </w:r>
      <w:r w:rsidRPr="00085ABE">
        <w:rPr>
          <w:color w:val="FF2EA0"/>
        </w:rPr>
        <w:t>"</w:t>
      </w:r>
      <w:r w:rsidRPr="00085ABE">
        <w:rPr>
          <w:color w:val="000000"/>
        </w:rPr>
        <w:t>+</w:t>
      </w:r>
      <w:r w:rsidRPr="00085ABE">
        <w:t>goodsBean</w:t>
      </w:r>
      <w:r w:rsidR="00C15C43">
        <w:rPr>
          <w:color w:val="000000"/>
        </w:rPr>
        <w:t>.getCover_price());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int </w:t>
      </w:r>
      <w:r w:rsidRPr="00085ABE">
        <w:rPr>
          <w:color w:val="000000"/>
        </w:rPr>
        <w:t xml:space="preserve">getItemCount()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 xml:space="preserve">return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.size();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>}</w:t>
      </w:r>
    </w:p>
    <w:p w:rsidR="00085ABE" w:rsidRDefault="00326EA8" w:rsidP="00326EA8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项布局</w:t>
      </w:r>
      <w:r w:rsidRPr="00326EA8">
        <w:t>item_shop_cart</w:t>
      </w:r>
      <w:r>
        <w:t>.xml</w:t>
      </w:r>
    </w:p>
    <w:p w:rsidR="00326EA8" w:rsidRDefault="00326EA8" w:rsidP="00326EA8">
      <w:pPr>
        <w:pStyle w:val="ab"/>
      </w:pPr>
      <w:r>
        <w:rPr>
          <w:noProof/>
        </w:rPr>
        <w:drawing>
          <wp:inline distT="0" distB="0" distL="0" distR="0" wp14:anchorId="0A4B8D81" wp14:editId="2288F6E8">
            <wp:extent cx="2772000" cy="802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43" w:rsidRDefault="00C15C43" w:rsidP="00C15C43">
      <w:pPr>
        <w:pStyle w:val="af8"/>
      </w:pPr>
      <w:r w:rsidRPr="00C15C43">
        <w:rPr>
          <w:i/>
          <w:color w:val="000000"/>
        </w:rPr>
        <w:lastRenderedPageBreak/>
        <w:t>&lt;?</w:t>
      </w:r>
      <w:r w:rsidRPr="00C15C43">
        <w:rPr>
          <w:color w:val="0000FF"/>
        </w:rPr>
        <w:t>xml version=</w:t>
      </w:r>
      <w:r w:rsidRPr="00C15C43">
        <w:t xml:space="preserve">"1.0" </w:t>
      </w:r>
      <w:r w:rsidRPr="00C15C43">
        <w:rPr>
          <w:color w:val="0000FF"/>
        </w:rPr>
        <w:t>encoding=</w:t>
      </w:r>
      <w:r w:rsidRPr="00C15C43">
        <w:t>"utf-8"</w:t>
      </w:r>
      <w:r w:rsidRPr="00C15C43">
        <w:rPr>
          <w:i/>
          <w:color w:val="000000"/>
        </w:rPr>
        <w:t>?&gt;</w:t>
      </w:r>
      <w:r w:rsidRPr="00C15C43">
        <w:rPr>
          <w:i/>
          <w:color w:val="000000"/>
        </w:rPr>
        <w:br/>
      </w:r>
      <w:r w:rsidRPr="00C15C43">
        <w:rPr>
          <w:color w:val="000000"/>
        </w:rPr>
        <w:t>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android</w:t>
      </w:r>
      <w:r w:rsidRPr="00C15C43">
        <w:rPr>
          <w:color w:val="0000FF"/>
        </w:rPr>
        <w:t>=</w:t>
      </w:r>
      <w:r w:rsidRPr="00C15C43">
        <w:t>"http://schemas.android.com/apk/res/android"</w:t>
      </w:r>
      <w:r w:rsidRPr="00C15C43"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tools</w:t>
      </w:r>
      <w:r w:rsidRPr="00C15C43">
        <w:rPr>
          <w:color w:val="0000FF"/>
        </w:rPr>
        <w:t>=</w:t>
      </w:r>
      <w:r w:rsidRPr="00C15C43">
        <w:t>"http://schemas.android.com/tools"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vertical</w:t>
      </w:r>
      <w:r w:rsidRPr="00C15C43">
        <w:t>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horizontal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:padding=</w:t>
      </w:r>
      <w:r w:rsidRPr="00C15C43">
        <w:t>"5dp"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CheckBox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"@+id/cb_gov"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"center_vertical"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:button=</w:t>
      </w:r>
      <w:r w:rsidRPr="00C15C43">
        <w:t>"@drawable/checkbox_selector"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:checked=</w:t>
      </w:r>
      <w:r w:rsidRPr="00C15C43">
        <w:t>"true"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:clickable=</w:t>
      </w:r>
      <w:r w:rsidRPr="00C15C43">
        <w:t xml:space="preserve">"false"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ImageView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"@+id/iv_gov"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>"@drawable/new_img_loading_1"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:scaleType=</w:t>
      </w:r>
      <w:r w:rsidRPr="00C15C43">
        <w:t>"fitXY"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"ContentDescription"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:layout_marginLeft=</w:t>
      </w:r>
      <w:r w:rsidRPr="00C15C43">
        <w:t>"5dp"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"vertical"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"RtlHardcoded"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"@+id/tv_desc_gov"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"0dp"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:ellipsize=</w:t>
      </w:r>
      <w:r w:rsidRPr="00C15C43">
        <w:t>"end"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:lines=</w:t>
      </w:r>
      <w:r w:rsidRPr="00C15C43">
        <w:t>"2"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华硕（</w:t>
      </w:r>
      <w:r w:rsidRPr="00C15C43">
        <w:t>ASUS</w:t>
      </w:r>
      <w:r w:rsidRPr="00C15C43">
        <w:rPr>
          <w:rFonts w:hAnsi="宋体" w:hint="eastAsia"/>
        </w:rPr>
        <w:t>）经典系列</w:t>
      </w:r>
      <w:r w:rsidRPr="00C15C43">
        <w:t>X554LP 15.6</w:t>
      </w:r>
      <w:r w:rsidRPr="00C15C43">
        <w:rPr>
          <w:rFonts w:hAnsi="宋体" w:hint="eastAsia"/>
        </w:rPr>
        <w:t>英寸笔记本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（</w:t>
      </w:r>
      <w:r w:rsidRPr="00C15C43">
        <w:t>i5-5200U 4G 500G R5-M230 1G</w:t>
      </w:r>
    </w:p>
    <w:p w:rsidR="00C15C43" w:rsidRPr="00C15C43" w:rsidRDefault="00C15C43" w:rsidP="00C15C43">
      <w:pPr>
        <w:pStyle w:val="af8"/>
        <w:rPr>
          <w:color w:val="00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15C43">
        <w:rPr>
          <w:rFonts w:hAnsi="宋体" w:hint="eastAsia"/>
        </w:rPr>
        <w:t>独显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蓝牙</w:t>
      </w:r>
      <w:r w:rsidRPr="00C15C43">
        <w:t xml:space="preserve"> Win8.1 </w:t>
      </w:r>
      <w:r w:rsidRPr="00C15C43">
        <w:rPr>
          <w:rFonts w:hAnsi="宋体" w:hint="eastAsia"/>
        </w:rPr>
        <w:t>黑色）</w:t>
      </w:r>
      <w:r w:rsidRPr="00C15C43">
        <w:t>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"#404040"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"16sp"</w:t>
      </w:r>
      <w:r w:rsidRPr="00C15C43">
        <w:br/>
        <w:t xml:space="preserve">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"horizontal"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"@+id/tv_price_gov"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"0dp"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"right"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:gravity=</w:t>
      </w:r>
      <w:r w:rsidRPr="00C15C43">
        <w:t>"center_vertical"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￥</w:t>
      </w:r>
      <w:r w:rsidRPr="00C15C43">
        <w:t>0.0"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"#f00"</w:t>
      </w:r>
      <w:r w:rsidRPr="00C15C43">
        <w:br/>
      </w:r>
      <w:r w:rsidRPr="00C15C43">
        <w:lastRenderedPageBreak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"14sp"</w:t>
      </w:r>
      <w:r w:rsidRPr="00C15C43">
        <w:br/>
        <w:t xml:space="preserve">    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com.myemcu.myshop.cart.view.AddSubView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"@+id/numberAddSubView"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 xml:space="preserve">"wrap_content"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View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"1dp"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 xml:space="preserve">"#22000000"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>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</w:p>
    <w:p w:rsidR="00C15C43" w:rsidRDefault="00F13DB8" w:rsidP="00C15C43">
      <w:pPr>
        <w:pStyle w:val="3"/>
      </w:pPr>
      <w:r>
        <w:rPr>
          <w:rFonts w:hint="eastAsia"/>
        </w:rPr>
        <w:t>计算</w:t>
      </w:r>
      <w:r>
        <w:t>商品总价</w:t>
      </w:r>
    </w:p>
    <w:p w:rsidR="0089199C" w:rsidRDefault="0089199C" w:rsidP="0089199C">
      <w:pPr>
        <w:ind w:firstLine="420"/>
      </w:pPr>
      <w:r>
        <w:rPr>
          <w:rFonts w:hint="eastAsia"/>
        </w:rPr>
        <w:t>计算</w:t>
      </w:r>
      <w:r>
        <w:t>从商品页添加的所有商品的总价，</w:t>
      </w:r>
      <w:r>
        <w:rPr>
          <w:rFonts w:hint="eastAsia"/>
        </w:rPr>
        <w:t>重复</w:t>
      </w:r>
      <w:r>
        <w:t>商品数量要更新</w:t>
      </w:r>
      <w:r w:rsidR="006B7965">
        <w:rPr>
          <w:rFonts w:hint="eastAsia"/>
        </w:rPr>
        <w:t>显示</w:t>
      </w:r>
      <w:r>
        <w:t>到加减控件。</w:t>
      </w:r>
    </w:p>
    <w:p w:rsidR="0089199C" w:rsidRDefault="009A1364" w:rsidP="0089199C">
      <w:pPr>
        <w:pStyle w:val="4"/>
      </w:pPr>
      <w:r>
        <w:rPr>
          <w:rFonts w:hint="eastAsia"/>
        </w:rPr>
        <w:t>向</w:t>
      </w:r>
      <w:r>
        <w:t>适配器中传入总价</w:t>
      </w:r>
      <w:r>
        <w:rPr>
          <w:rFonts w:hint="eastAsia"/>
        </w:rPr>
        <w:t>控件</w:t>
      </w:r>
    </w:p>
    <w:p w:rsidR="009A1364" w:rsidRDefault="009A1364" w:rsidP="009A1364">
      <w:pPr>
        <w:pStyle w:val="af8"/>
        <w:rPr>
          <w:color w:val="000000"/>
        </w:rPr>
      </w:pPr>
      <w:r w:rsidRPr="009A1364">
        <w:t xml:space="preserve">adapter </w:t>
      </w:r>
      <w:r w:rsidRPr="009A1364">
        <w:rPr>
          <w:color w:val="000000"/>
        </w:rPr>
        <w:t xml:space="preserve">= </w:t>
      </w:r>
      <w:r w:rsidRPr="009A1364">
        <w:rPr>
          <w:color w:val="000080"/>
        </w:rPr>
        <w:t xml:space="preserve">new </w:t>
      </w:r>
      <w:r w:rsidRPr="009A1364">
        <w:rPr>
          <w:color w:val="000000"/>
        </w:rPr>
        <w:t>CartAdapter(</w:t>
      </w:r>
      <w:r w:rsidRPr="009A1364">
        <w:t>context</w:t>
      </w:r>
      <w:r w:rsidRPr="009A1364">
        <w:rPr>
          <w:color w:val="000000"/>
        </w:rPr>
        <w:t>,</w:t>
      </w:r>
      <w:r w:rsidRPr="009A1364">
        <w:rPr>
          <w:color w:val="221FFF"/>
        </w:rPr>
        <w:t>goodsBeanList</w:t>
      </w:r>
      <w:r w:rsidRPr="009A1364">
        <w:rPr>
          <w:color w:val="000000"/>
        </w:rPr>
        <w:t>,</w:t>
      </w:r>
      <w:r w:rsidRPr="009A1364">
        <w:rPr>
          <w:color w:val="FF0000"/>
        </w:rPr>
        <w:t>tv_price_total</w:t>
      </w:r>
      <w:r w:rsidRPr="009A1364">
        <w:rPr>
          <w:color w:val="000000"/>
        </w:rPr>
        <w:t>);</w:t>
      </w:r>
    </w:p>
    <w:p w:rsidR="00FE7EA7" w:rsidRDefault="00FE7EA7" w:rsidP="00FE7EA7">
      <w:pPr>
        <w:pStyle w:val="4"/>
      </w:pPr>
      <w:r>
        <w:t>数据绑定</w:t>
      </w:r>
      <w:r>
        <w:rPr>
          <w:rFonts w:hint="eastAsia"/>
        </w:rPr>
        <w:t>中</w:t>
      </w:r>
      <w:r w:rsidR="006B7965">
        <w:rPr>
          <w:rFonts w:hint="eastAsia"/>
        </w:rPr>
        <w:t>，</w:t>
      </w:r>
      <w:r>
        <w:rPr>
          <w:rFonts w:hint="eastAsia"/>
        </w:rPr>
        <w:t>设置商品</w:t>
      </w:r>
      <w:r>
        <w:t>数量</w:t>
      </w:r>
    </w:p>
    <w:p w:rsidR="006B7965" w:rsidRDefault="006B7965" w:rsidP="006B7965">
      <w:pPr>
        <w:pStyle w:val="af8"/>
        <w:rPr>
          <w:b/>
          <w:bCs/>
          <w:color w:val="FF020C"/>
        </w:rPr>
      </w:pPr>
      <w:r w:rsidRPr="006B7965">
        <w:rPr>
          <w:color w:val="808000"/>
        </w:rPr>
        <w:t>@Override</w:t>
      </w:r>
      <w:r w:rsidRPr="006B7965">
        <w:rPr>
          <w:color w:val="808000"/>
        </w:rPr>
        <w:br/>
      </w:r>
      <w:r w:rsidRPr="006B7965">
        <w:rPr>
          <w:b/>
          <w:bCs/>
          <w:color w:val="000080"/>
        </w:rPr>
        <w:t xml:space="preserve">public void </w:t>
      </w:r>
      <w:r w:rsidRPr="006B7965">
        <w:t>onBindViewHolder(</w:t>
      </w:r>
      <w:r w:rsidRPr="006B7965">
        <w:rPr>
          <w:color w:val="221FFF"/>
        </w:rPr>
        <w:t xml:space="preserve">ViewHolder </w:t>
      </w:r>
      <w:r w:rsidRPr="006B7965">
        <w:t xml:space="preserve">holder, </w:t>
      </w:r>
      <w:r w:rsidRPr="006B7965">
        <w:rPr>
          <w:b/>
          <w:bCs/>
          <w:color w:val="000080"/>
        </w:rPr>
        <w:t xml:space="preserve">int </w:t>
      </w:r>
      <w:r w:rsidRPr="006B7965">
        <w:t xml:space="preserve">position) </w:t>
      </w:r>
      <w:r w:rsidRPr="006B7965">
        <w:rPr>
          <w:b/>
          <w:bCs/>
          <w:color w:val="FF020C"/>
        </w:rPr>
        <w:t>{</w:t>
      </w:r>
    </w:p>
    <w:p w:rsidR="006B7965" w:rsidRPr="006B7965" w:rsidRDefault="006B7965" w:rsidP="006B7965">
      <w:pPr>
        <w:pStyle w:val="af8"/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5004B7" wp14:editId="20D19648">
                <wp:simplePos x="0" y="0"/>
                <wp:positionH relativeFrom="column">
                  <wp:posOffset>171450</wp:posOffset>
                </wp:positionH>
                <wp:positionV relativeFrom="paragraph">
                  <wp:posOffset>1629205</wp:posOffset>
                </wp:positionV>
                <wp:extent cx="5893456" cy="353962"/>
                <wp:effectExtent l="0" t="0" r="12065" b="2730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3456" cy="353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152A193" id="矩形 75" o:spid="_x0000_s1026" style="position:absolute;left:0;text-align:left;margin-left:13.5pt;margin-top:128.3pt;width:464.05pt;height:27.8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" filled="f" strokecolor="red" strokeweight="2pt"/>
            </w:pict>
          </mc:Fallback>
        </mc:AlternateContent>
      </w:r>
      <w:r w:rsidRPr="006B7965">
        <w:rPr>
          <w:b/>
          <w:bCs/>
          <w:color w:val="FF020C"/>
        </w:rPr>
        <w:br/>
        <w:t xml:space="preserve">    </w:t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当</w:t>
      </w:r>
      <w:r w:rsidRPr="006B7965">
        <w:rPr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布局写完并在</w:t>
      </w:r>
      <w:r w:rsidRPr="006B7965">
        <w:rPr>
          <w:i/>
          <w:color w:val="058011"/>
        </w:rPr>
        <w:t>ViewHolder</w:t>
      </w:r>
      <w:r w:rsidRPr="006B7965">
        <w:rPr>
          <w:rFonts w:hAnsi="宋体" w:hint="eastAsia"/>
          <w:i/>
          <w:color w:val="058011"/>
        </w:rPr>
        <w:t>中实例化后就绑定数据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1 </w:t>
      </w:r>
      <w:r w:rsidRPr="006B7965">
        <w:rPr>
          <w:rFonts w:hAnsi="宋体" w:hint="eastAsia"/>
          <w:i/>
          <w:color w:val="058011"/>
        </w:rPr>
        <w:t>根据位置得到对应的</w:t>
      </w:r>
      <w:r w:rsidRPr="006B7965">
        <w:rPr>
          <w:i/>
          <w:color w:val="058011"/>
        </w:rPr>
        <w:t>Bean</w:t>
      </w:r>
      <w:r w:rsidRPr="006B7965">
        <w:rPr>
          <w:rFonts w:hAnsi="宋体" w:hint="eastAsia"/>
          <w:i/>
          <w:color w:val="058011"/>
        </w:rPr>
        <w:t>对象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 xml:space="preserve">GoodsBean goodsBean </w:t>
      </w:r>
      <w:r w:rsidRPr="006B7965">
        <w:t xml:space="preserve">= </w:t>
      </w:r>
      <w:r w:rsidRPr="006B7965">
        <w:rPr>
          <w:b/>
          <w:bCs/>
          <w:color w:val="660E7A"/>
        </w:rPr>
        <w:t>goodsBeanList</w:t>
      </w:r>
      <w:r w:rsidRPr="006B7965">
        <w:t>.get(position);</w:t>
      </w:r>
      <w:r w:rsidRPr="006B7965">
        <w:br/>
      </w:r>
      <w:r w:rsidRPr="006B7965">
        <w:br/>
        <w:t xml:space="preserve">    </w:t>
      </w:r>
      <w:r w:rsidRPr="006B7965">
        <w:rPr>
          <w:i/>
          <w:color w:val="058011"/>
        </w:rPr>
        <w:t xml:space="preserve">// 2 </w:t>
      </w:r>
      <w:r w:rsidRPr="006B7965">
        <w:rPr>
          <w:rFonts w:hAnsi="宋体" w:hint="eastAsia"/>
          <w:i/>
          <w:color w:val="058011"/>
        </w:rPr>
        <w:t>设置</w:t>
      </w:r>
      <w:r>
        <w:rPr>
          <w:rFonts w:hAnsi="宋体" w:hint="eastAsia"/>
          <w:i/>
          <w:color w:val="058011"/>
        </w:rPr>
        <w:t>要</w:t>
      </w:r>
      <w:r w:rsidRPr="006B7965">
        <w:rPr>
          <w:rFonts w:hAnsi="宋体" w:hint="eastAsia"/>
          <w:i/>
          <w:color w:val="058011"/>
        </w:rPr>
        <w:t>显示</w:t>
      </w:r>
      <w:r>
        <w:rPr>
          <w:rFonts w:hAnsi="宋体" w:hint="eastAsia"/>
          <w:i/>
          <w:color w:val="058011"/>
        </w:rPr>
        <w:t>的</w:t>
      </w:r>
      <w:r>
        <w:rPr>
          <w:rFonts w:hAnsi="宋体" w:hint="eastAsia"/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数据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cb_gov</w:t>
      </w:r>
      <w:r w:rsidRPr="006B7965">
        <w:t>.setChecked(</w:t>
      </w:r>
      <w:r w:rsidRPr="006B7965">
        <w:rPr>
          <w:color w:val="221FFF"/>
        </w:rPr>
        <w:t>goodsBean</w:t>
      </w:r>
      <w:r>
        <w:t>.isChecked());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>Glide</w:t>
      </w:r>
      <w:r w:rsidRPr="006B7965">
        <w:t>.</w:t>
      </w:r>
      <w:r w:rsidRPr="006B7965">
        <w:rPr>
          <w:color w:val="221FFF"/>
        </w:rPr>
        <w:t>with</w:t>
      </w:r>
      <w:r w:rsidRPr="006B7965">
        <w:t>(</w:t>
      </w:r>
      <w:r w:rsidRPr="006B7965">
        <w:rPr>
          <w:b/>
          <w:bCs/>
          <w:color w:val="660E7A"/>
        </w:rPr>
        <w:t>context</w:t>
      </w:r>
      <w:r w:rsidRPr="006B7965">
        <w:t>).load(</w:t>
      </w:r>
      <w:r w:rsidRPr="006B7965">
        <w:rPr>
          <w:color w:val="221FFF"/>
        </w:rPr>
        <w:t>Constants</w:t>
      </w:r>
      <w:r w:rsidRPr="006B7965">
        <w:t>.</w:t>
      </w:r>
      <w:r w:rsidRPr="006B7965">
        <w:rPr>
          <w:b/>
          <w:bCs/>
          <w:i/>
          <w:color w:val="660E7A"/>
        </w:rPr>
        <w:t>BASE_URL_IMAGE</w:t>
      </w:r>
      <w:r w:rsidRPr="006B7965">
        <w:t>+</w:t>
      </w:r>
      <w:r w:rsidRPr="006B7965">
        <w:rPr>
          <w:color w:val="221FFF"/>
        </w:rPr>
        <w:t>goodsBean</w:t>
      </w:r>
      <w:r w:rsidRPr="006B7965">
        <w:t>.getFigure()).into(holder.</w:t>
      </w:r>
      <w:r w:rsidRPr="006B7965">
        <w:rPr>
          <w:b/>
          <w:bCs/>
          <w:color w:val="660E7A"/>
        </w:rPr>
        <w:t>iv_gov</w:t>
      </w:r>
      <w:r>
        <w:t>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tv_desc_gov</w:t>
      </w:r>
      <w:r w:rsidRPr="006B7965">
        <w:t>.setText(</w:t>
      </w:r>
      <w:r w:rsidRPr="006B7965">
        <w:rPr>
          <w:color w:val="221FFF"/>
        </w:rPr>
        <w:t>goodsBean</w:t>
      </w:r>
      <w:r w:rsidRPr="006B7965">
        <w:t>.getName</w:t>
      </w:r>
      <w:r>
        <w:t>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tv_price_gov</w:t>
      </w:r>
      <w:r w:rsidRPr="006B7965">
        <w:t>.setText(</w:t>
      </w:r>
      <w:r w:rsidRPr="006B7965">
        <w:rPr>
          <w:color w:val="FF2EA0"/>
        </w:rPr>
        <w:t>"</w:t>
      </w:r>
      <w:r w:rsidRPr="006B7965">
        <w:rPr>
          <w:rFonts w:hAnsi="宋体" w:hint="eastAsia"/>
          <w:color w:val="FF2EA0"/>
        </w:rPr>
        <w:t>￥</w:t>
      </w:r>
      <w:r w:rsidRPr="006B7965">
        <w:rPr>
          <w:color w:val="FF2EA0"/>
        </w:rPr>
        <w:t>"</w:t>
      </w:r>
      <w:r w:rsidRPr="006B7965">
        <w:t>+</w:t>
      </w:r>
      <w:r w:rsidRPr="006B7965">
        <w:rPr>
          <w:color w:val="221FFF"/>
        </w:rPr>
        <w:t>goodsBean</w:t>
      </w:r>
      <w:r>
        <w:t>.getCover_price());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3 </w:t>
      </w:r>
      <w:r w:rsidRPr="006B7965">
        <w:rPr>
          <w:rFonts w:hAnsi="宋体" w:hint="eastAsia"/>
          <w:i/>
          <w:color w:val="058011"/>
        </w:rPr>
        <w:t>从商品页传来的商品数量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addSubView_number</w:t>
      </w:r>
      <w:r w:rsidRPr="006B7965">
        <w:t>.setValue(</w:t>
      </w:r>
      <w:r w:rsidRPr="006B7965">
        <w:rPr>
          <w:color w:val="221FFF"/>
        </w:rPr>
        <w:t>goodsBean</w:t>
      </w:r>
      <w:r>
        <w:t>.getNumber());</w:t>
      </w:r>
      <w:r>
        <w:tab/>
      </w:r>
      <w:r>
        <w:tab/>
      </w:r>
      <w:r>
        <w:tab/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数量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在</w:t>
      </w:r>
      <w:r>
        <w:t>构造器中接收并显示总价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public </w:t>
      </w:r>
      <w:r w:rsidRPr="009A1364">
        <w:rPr>
          <w:color w:val="221FFF"/>
        </w:rPr>
        <w:t>CartAdapter</w:t>
      </w:r>
      <w:r w:rsidRPr="009A1364">
        <w:t>(</w:t>
      </w:r>
      <w:r w:rsidRPr="009A1364">
        <w:rPr>
          <w:color w:val="221FFF"/>
        </w:rPr>
        <w:t xml:space="preserve">Context </w:t>
      </w:r>
      <w:r w:rsidRPr="009A1364">
        <w:t>context, List&lt;</w:t>
      </w:r>
      <w:r w:rsidRPr="009A1364">
        <w:rPr>
          <w:color w:val="221FFF"/>
        </w:rPr>
        <w:t>GoodsBean</w:t>
      </w:r>
      <w:r w:rsidRPr="009A1364">
        <w:t xml:space="preserve">&gt; goodsBeanList, </w:t>
      </w:r>
      <w:r w:rsidRPr="009A1364">
        <w:rPr>
          <w:color w:val="221FFF"/>
        </w:rPr>
        <w:t xml:space="preserve">TextView </w:t>
      </w:r>
      <w:r w:rsidRPr="009A1364">
        <w:t xml:space="preserve">tv_price_total)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context</w:t>
      </w:r>
      <w:r w:rsidRPr="009A1364">
        <w:t>=context;</w:t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goodsBeanList</w:t>
      </w:r>
      <w:r w:rsidRPr="009A1364">
        <w:t>=goodsBeanList;</w:t>
      </w:r>
      <w:r w:rsidRPr="009A1364">
        <w:br/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tv_price_total</w:t>
      </w:r>
      <w:r>
        <w:t>=tv_price_total;</w:t>
      </w:r>
      <w:r>
        <w:tab/>
        <w:t xml:space="preserve">// </w:t>
      </w:r>
      <w:r>
        <w:rPr>
          <w:rFonts w:hint="eastAsia"/>
        </w:rPr>
        <w:t>接收总价</w:t>
      </w:r>
      <w:r w:rsidRPr="009A1364">
        <w:br/>
        <w:t xml:space="preserve">    showTotalPrice();   </w:t>
      </w:r>
      <w:r>
        <w:tab/>
      </w:r>
      <w:r>
        <w:tab/>
      </w:r>
      <w:r>
        <w:tab/>
      </w:r>
      <w:r>
        <w:tab/>
        <w:t xml:space="preserve"> </w:t>
      </w:r>
      <w:r>
        <w:tab/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显示总价</w:t>
      </w:r>
      <w:r w:rsidRPr="009A1364">
        <w:rPr>
          <w:rFonts w:hAnsi="宋体" w:hint="eastAsia"/>
          <w:i/>
          <w:color w:val="058011"/>
        </w:rPr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lastRenderedPageBreak/>
        <w:t>显示商品</w:t>
      </w:r>
      <w:r>
        <w:t>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void </w:t>
      </w:r>
      <w:r w:rsidRPr="009A1364">
        <w:t xml:space="preserve">showTotalPrice()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660E7A"/>
        </w:rPr>
        <w:t>tv_price_total</w:t>
      </w:r>
      <w:r w:rsidRPr="009A1364">
        <w:t>.setText(</w:t>
      </w:r>
      <w:r w:rsidRPr="009A1364">
        <w:rPr>
          <w:color w:val="FF2EA0"/>
        </w:rPr>
        <w:t>"</w:t>
      </w:r>
      <w:r w:rsidRPr="009A1364">
        <w:rPr>
          <w:rFonts w:hAnsi="宋体" w:hint="eastAsia"/>
          <w:color w:val="FF2EA0"/>
        </w:rPr>
        <w:t>合计金额：</w:t>
      </w:r>
      <w:r w:rsidRPr="009A1364">
        <w:rPr>
          <w:color w:val="FF2EA0"/>
        </w:rPr>
        <w:t>"</w:t>
      </w:r>
      <w:r w:rsidRPr="009A1364">
        <w:t>+getTotalPrice());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获取</w:t>
      </w:r>
      <w:r>
        <w:t>商品总价</w:t>
      </w:r>
    </w:p>
    <w:p w:rsid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double </w:t>
      </w:r>
      <w:r w:rsidRPr="009A1364">
        <w:t xml:space="preserve">getTotalPrice() </w:t>
      </w:r>
      <w:r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double </w:t>
      </w:r>
      <w:r w:rsidRPr="009A1364">
        <w:rPr>
          <w:color w:val="221FFF"/>
        </w:rPr>
        <w:t xml:space="preserve">totalPrice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初始化总价</w:t>
      </w:r>
      <w:r w:rsidRPr="009A1364">
        <w:rPr>
          <w:rFonts w:hAnsi="宋体" w:hint="eastAsia"/>
          <w:i/>
          <w:color w:val="058011"/>
        </w:rPr>
        <w:br/>
        <w:t xml:space="preserve">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b/>
          <w:bCs/>
          <w:color w:val="660E7A"/>
        </w:rPr>
        <w:t xml:space="preserve">goodsBeanList </w:t>
      </w:r>
      <w:r w:rsidRPr="009A1364">
        <w:t xml:space="preserve">!= </w:t>
      </w:r>
      <w:r w:rsidRPr="009A1364">
        <w:rPr>
          <w:b/>
          <w:bCs/>
          <w:color w:val="000080"/>
        </w:rPr>
        <w:t xml:space="preserve">null </w:t>
      </w:r>
      <w:r w:rsidRPr="009A1364">
        <w:t xml:space="preserve">&amp;&amp; </w:t>
      </w:r>
      <w:r w:rsidRPr="009A1364">
        <w:rPr>
          <w:b/>
          <w:bCs/>
          <w:color w:val="660E7A"/>
        </w:rPr>
        <w:t>goodsBeanList</w:t>
      </w:r>
      <w:r w:rsidRPr="009A1364">
        <w:t>.size()&gt;</w:t>
      </w:r>
      <w:r w:rsidRPr="009A1364">
        <w:rPr>
          <w:color w:val="0000FF"/>
        </w:rPr>
        <w:t>0</w:t>
      </w:r>
      <w:r w:rsidRPr="009A1364">
        <w:t xml:space="preserve">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</w:t>
      </w:r>
      <w:r w:rsidRPr="009A1364">
        <w:rPr>
          <w:b/>
          <w:bCs/>
          <w:color w:val="000080"/>
        </w:rPr>
        <w:t xml:space="preserve">for </w:t>
      </w:r>
      <w:r w:rsidRPr="009A1364">
        <w:t>(</w:t>
      </w:r>
      <w:r w:rsidRPr="009A1364">
        <w:rPr>
          <w:b/>
          <w:bCs/>
          <w:color w:val="000080"/>
        </w:rPr>
        <w:t xml:space="preserve">int </w:t>
      </w:r>
      <w:r w:rsidRPr="009A1364">
        <w:rPr>
          <w:color w:val="221FFF"/>
        </w:rPr>
        <w:t xml:space="preserve">i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</w:t>
      </w:r>
      <w:r w:rsidRPr="009A1364">
        <w:rPr>
          <w:color w:val="221FFF"/>
        </w:rPr>
        <w:t xml:space="preserve">i </w:t>
      </w:r>
      <w:r w:rsidRPr="009A1364">
        <w:t xml:space="preserve">&lt; </w:t>
      </w:r>
      <w:r w:rsidRPr="009A1364">
        <w:rPr>
          <w:b/>
          <w:bCs/>
          <w:color w:val="660E7A"/>
        </w:rPr>
        <w:t>goodsBeanList</w:t>
      </w:r>
      <w:r w:rsidRPr="009A1364">
        <w:t xml:space="preserve">.size() ; </w:t>
      </w:r>
      <w:r w:rsidRPr="009A1364">
        <w:rPr>
          <w:color w:val="221FFF"/>
        </w:rPr>
        <w:t>i</w:t>
      </w:r>
      <w:r w:rsidRPr="009A1364">
        <w:t xml:space="preserve">++)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    </w:t>
      </w:r>
      <w:r w:rsidRPr="009A1364">
        <w:rPr>
          <w:color w:val="221FFF"/>
        </w:rPr>
        <w:t xml:space="preserve">GoodsBean goodsBean </w:t>
      </w:r>
      <w:r w:rsidRPr="009A1364">
        <w:t xml:space="preserve">= </w:t>
      </w:r>
      <w:r w:rsidRPr="009A1364">
        <w:rPr>
          <w:b/>
          <w:bCs/>
          <w:color w:val="660E7A"/>
        </w:rPr>
        <w:t>goodsBeanList</w:t>
      </w:r>
      <w:r w:rsidRPr="009A1364">
        <w:t>.get(</w:t>
      </w:r>
      <w:r w:rsidRPr="009A1364">
        <w:rPr>
          <w:color w:val="221FFF"/>
        </w:rPr>
        <w:t>i</w:t>
      </w:r>
      <w:r w:rsidRPr="009A1364">
        <w:t xml:space="preserve">);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得到列表中的每一项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.isChecked()) </w:t>
      </w:r>
      <w:r w:rsidRPr="009A1364">
        <w:rPr>
          <w:b/>
          <w:bCs/>
          <w:color w:val="FF020C"/>
        </w:rPr>
        <w:t xml:space="preserve">{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计算选中项</w:t>
      </w:r>
      <w:r w:rsidR="00FE7EA7">
        <w:rPr>
          <w:rFonts w:hAnsi="宋体" w:hint="eastAsia"/>
          <w:i/>
          <w:color w:val="058011"/>
        </w:rPr>
        <w:t>(</w:t>
      </w:r>
      <w:r w:rsidR="00FE7EA7">
        <w:rPr>
          <w:rFonts w:hAnsi="宋体" w:hint="eastAsia"/>
          <w:i/>
          <w:color w:val="058011"/>
        </w:rPr>
        <w:t>做</w:t>
      </w:r>
      <w:r w:rsidR="00FE7EA7">
        <w:rPr>
          <w:rFonts w:hAnsi="宋体" w:hint="eastAsia"/>
          <w:i/>
          <w:color w:val="058011"/>
        </w:rPr>
        <w:t>item</w:t>
      </w:r>
      <w:r w:rsidR="00FE7EA7">
        <w:rPr>
          <w:rFonts w:hAnsi="宋体" w:hint="eastAsia"/>
          <w:i/>
          <w:color w:val="058011"/>
        </w:rPr>
        <w:t>时</w:t>
      </w:r>
      <w:r w:rsidR="00FE7EA7">
        <w:rPr>
          <w:rFonts w:hAnsi="宋体"/>
          <w:i/>
          <w:color w:val="058011"/>
        </w:rPr>
        <w:t>，默认就是选中状态</w:t>
      </w:r>
      <w:r w:rsidR="00FE7EA7">
        <w:rPr>
          <w:rFonts w:hAnsi="宋体" w:hint="eastAsia"/>
          <w:i/>
          <w:color w:val="058011"/>
        </w:rPr>
        <w:t>)</w:t>
      </w:r>
      <w:r w:rsidRPr="009A1364">
        <w:rPr>
          <w:rFonts w:hAnsi="宋体" w:hint="eastAsia"/>
          <w:i/>
          <w:color w:val="058011"/>
        </w:rPr>
        <w:br/>
        <w:t xml:space="preserve">                </w:t>
      </w:r>
      <w:r w:rsidRPr="009A1364">
        <w:rPr>
          <w:color w:val="221FFF"/>
        </w:rPr>
        <w:t xml:space="preserve">totalPrice </w:t>
      </w:r>
      <w:r w:rsidRPr="009A1364">
        <w:t xml:space="preserve">+= </w:t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>.getNumber()) *</w:t>
      </w:r>
    </w:p>
    <w:p w:rsidR="009A1364" w:rsidRPr="009A1364" w:rsidRDefault="009A1364" w:rsidP="009A1364">
      <w:pPr>
        <w:pStyle w:val="af8"/>
      </w:pPr>
      <w:r w:rsidRPr="009A1364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.getCover_price()); 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数量</w:t>
      </w:r>
      <w:r w:rsidRPr="009A1364">
        <w:rPr>
          <w:i/>
          <w:color w:val="058011"/>
        </w:rPr>
        <w:t xml:space="preserve">* </w:t>
      </w:r>
      <w:r w:rsidRPr="009A1364">
        <w:rPr>
          <w:rFonts w:hAnsi="宋体" w:hint="eastAsia"/>
          <w:i/>
          <w:color w:val="058011"/>
        </w:rPr>
        <w:t>单价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>
        <w:rPr>
          <w:b/>
          <w:bCs/>
          <w:color w:val="FF020C"/>
        </w:rPr>
        <w:t>}</w:t>
      </w:r>
      <w:r>
        <w:rPr>
          <w:b/>
          <w:bCs/>
          <w:color w:val="FF020C"/>
        </w:rPr>
        <w:br/>
        <w:t xml:space="preserve">        }</w:t>
      </w:r>
      <w:r>
        <w:rPr>
          <w:b/>
          <w:bCs/>
          <w:color w:val="FF020C"/>
        </w:rPr>
        <w:br/>
        <w:t xml:space="preserve">    }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return </w:t>
      </w:r>
      <w:r w:rsidRPr="009A1364">
        <w:rPr>
          <w:color w:val="221FFF"/>
        </w:rPr>
        <w:t>totalPrice</w:t>
      </w:r>
      <w:r w:rsidRPr="009A1364">
        <w:t>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6B7965" w:rsidP="00FE7EA7">
      <w:pPr>
        <w:pStyle w:val="4"/>
      </w:pPr>
      <w:r>
        <w:rPr>
          <w:rFonts w:hint="eastAsia"/>
        </w:rPr>
        <w:t>实现</w:t>
      </w:r>
      <w:r w:rsidR="00FE7EA7">
        <w:t>效果</w:t>
      </w:r>
      <w:r w:rsidR="00FE7EA7">
        <w:rPr>
          <w:rFonts w:hint="eastAsia"/>
        </w:rPr>
        <w:t>(</w:t>
      </w:r>
      <w:r w:rsidR="00FE7EA7">
        <w:t>138*1+32*3=234</w:t>
      </w:r>
      <w:r w:rsidR="00FE7EA7">
        <w:rPr>
          <w:rFonts w:hint="eastAsia"/>
        </w:rPr>
        <w:t>)</w:t>
      </w:r>
    </w:p>
    <w:p w:rsidR="00FE7EA7" w:rsidRDefault="00FE7EA7" w:rsidP="00FE7EA7">
      <w:pPr>
        <w:pStyle w:val="ab"/>
      </w:pPr>
      <w:r w:rsidRPr="00FE7EA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3" name="图片 73" descr="D:\AndroidProgram\MyShop\png\device-2016-12-12-12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2425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1DDB" w:rsidRDefault="00101DDB" w:rsidP="00101DDB">
      <w:pPr>
        <w:pStyle w:val="4"/>
      </w:pPr>
      <w:r>
        <w:rPr>
          <w:rFonts w:hint="eastAsia"/>
        </w:rPr>
        <w:t>点按</w:t>
      </w:r>
      <w:r>
        <w:t>加减键</w:t>
      </w:r>
      <w:r>
        <w:rPr>
          <w:rFonts w:hint="eastAsia"/>
        </w:rPr>
        <w:t>，更新</w:t>
      </w:r>
      <w:r>
        <w:t>商品总价</w:t>
      </w:r>
    </w:p>
    <w:p w:rsidR="00101DDB" w:rsidRPr="00101DDB" w:rsidRDefault="00101DDB" w:rsidP="00101DDB">
      <w:pPr>
        <w:pStyle w:val="5"/>
      </w:pPr>
      <w:r>
        <w:rPr>
          <w:rFonts w:hint="eastAsia"/>
        </w:rPr>
        <w:t>在</w:t>
      </w:r>
      <w:r>
        <w:t>适配器绑定方法中</w:t>
      </w:r>
      <w:r>
        <w:rPr>
          <w:rFonts w:hint="eastAsia"/>
        </w:rPr>
        <w:t>，进行</w:t>
      </w:r>
      <w:r>
        <w:t>AddSubView</w:t>
      </w:r>
      <w:r>
        <w:rPr>
          <w:rFonts w:hint="eastAsia"/>
        </w:rPr>
        <w:t>的</w:t>
      </w:r>
      <w:r>
        <w:t>回调监听</w:t>
      </w:r>
    </w:p>
    <w:p w:rsidR="00101DDB" w:rsidRPr="00101DDB" w:rsidRDefault="00101DDB" w:rsidP="00101DDB">
      <w:pPr>
        <w:pStyle w:val="af8"/>
      </w:pPr>
      <w:r w:rsidRPr="00101DDB">
        <w:t>holder.</w:t>
      </w:r>
      <w:r w:rsidRPr="00101DDB">
        <w:rPr>
          <w:b/>
          <w:bCs/>
          <w:color w:val="660E7A"/>
        </w:rPr>
        <w:t>addSubView_number</w:t>
      </w:r>
      <w:r w:rsidRPr="00101DDB">
        <w:t>.setOnAddSubValueListener(</w:t>
      </w:r>
      <w:r w:rsidRPr="00101DDB">
        <w:rPr>
          <w:b/>
          <w:bCs/>
          <w:color w:val="000080"/>
        </w:rPr>
        <w:t xml:space="preserve">new </w:t>
      </w:r>
      <w:r>
        <w:rPr>
          <w:rFonts w:hint="eastAsia"/>
        </w:rPr>
        <w:t>O</w:t>
      </w:r>
      <w:r>
        <w:t>n…</w:t>
      </w:r>
      <w:r w:rsidRPr="00101DDB">
        <w:t>);</w:t>
      </w:r>
    </w:p>
    <w:p w:rsidR="009A1364" w:rsidRDefault="00101DDB" w:rsidP="00101DDB">
      <w:pPr>
        <w:pStyle w:val="5"/>
      </w:pPr>
      <w:r w:rsidRPr="00101DDB">
        <w:rPr>
          <w:rFonts w:hint="eastAsia"/>
        </w:rPr>
        <w:t>更新列表中的商品数量</w:t>
      </w:r>
    </w:p>
    <w:p w:rsidR="00101DDB" w:rsidRPr="00101DDB" w:rsidRDefault="00101DDB" w:rsidP="00101DDB">
      <w:pPr>
        <w:pStyle w:val="af8"/>
      </w:pPr>
      <w:r w:rsidRPr="00101DDB">
        <w:rPr>
          <w:color w:val="660E7A"/>
        </w:rPr>
        <w:lastRenderedPageBreak/>
        <w:t>goodsBean</w:t>
      </w:r>
      <w:r w:rsidRPr="00101DDB">
        <w:t xml:space="preserve">.setNumber(value); </w:t>
      </w:r>
      <w:r w:rsidRPr="00101DDB">
        <w:rPr>
          <w:i/>
          <w:color w:val="058011"/>
        </w:rPr>
        <w:t xml:space="preserve">// </w:t>
      </w:r>
      <w:r w:rsidRPr="00101DDB">
        <w:rPr>
          <w:rFonts w:hAnsi="宋体" w:hint="eastAsia"/>
          <w:i/>
          <w:color w:val="058011"/>
        </w:rPr>
        <w:t>设置商品</w:t>
      </w:r>
      <w:r w:rsidRPr="00101DDB">
        <w:rPr>
          <w:i/>
          <w:color w:val="058011"/>
        </w:rPr>
        <w:t>Bean</w:t>
      </w:r>
      <w:r w:rsidRPr="00101DDB">
        <w:rPr>
          <w:rFonts w:hAnsi="宋体" w:hint="eastAsia"/>
          <w:i/>
          <w:color w:val="058011"/>
        </w:rPr>
        <w:t>中的商品数量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更新列表到内存</w:t>
      </w:r>
      <w:r>
        <w:rPr>
          <w:rFonts w:hint="eastAsia"/>
        </w:rPr>
        <w:t>与</w:t>
      </w:r>
      <w:r w:rsidRPr="00101DDB">
        <w:rPr>
          <w:rFonts w:hint="eastAsia"/>
        </w:rPr>
        <w:t>本地</w:t>
      </w:r>
    </w:p>
    <w:p w:rsidR="00101DDB" w:rsidRPr="00101DDB" w:rsidRDefault="00101DDB" w:rsidP="00101DDB">
      <w:pPr>
        <w:pStyle w:val="af8"/>
        <w:rPr>
          <w:color w:val="000000"/>
        </w:rPr>
      </w:pPr>
      <w:r w:rsidRPr="00101DDB">
        <w:t>CartStorge</w:t>
      </w:r>
      <w:r w:rsidRPr="00101DDB">
        <w:rPr>
          <w:color w:val="000000"/>
        </w:rPr>
        <w:t>.</w:t>
      </w:r>
      <w:r w:rsidRPr="00101DDB">
        <w:t>getInstance</w:t>
      </w:r>
      <w:r w:rsidRPr="00101DDB">
        <w:rPr>
          <w:color w:val="000000"/>
        </w:rPr>
        <w:t>().updateData(</w:t>
      </w:r>
      <w:r w:rsidRPr="00101DDB">
        <w:rPr>
          <w:color w:val="660E7A"/>
        </w:rPr>
        <w:t>goodsBean</w:t>
      </w:r>
      <w:r w:rsidRPr="00101DDB">
        <w:rPr>
          <w:color w:val="000000"/>
        </w:rPr>
        <w:t xml:space="preserve">); </w:t>
      </w:r>
      <w:r w:rsidRPr="00101DDB">
        <w:rPr>
          <w:i/>
          <w:color w:val="058011"/>
        </w:rPr>
        <w:t>// getInstance()</w:t>
      </w:r>
      <w:r w:rsidRPr="00101DDB">
        <w:rPr>
          <w:rFonts w:hAnsi="宋体" w:hint="eastAsia"/>
          <w:i/>
          <w:color w:val="058011"/>
        </w:rPr>
        <w:t>单例方法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刷新适配器</w:t>
      </w:r>
    </w:p>
    <w:p w:rsidR="00101DDB" w:rsidRPr="00101DDB" w:rsidRDefault="00101DDB" w:rsidP="00101DDB">
      <w:pPr>
        <w:pStyle w:val="af8"/>
      </w:pPr>
      <w:r w:rsidRPr="00101DDB">
        <w:t>notifyItemChanged(</w:t>
      </w:r>
      <w:r w:rsidRPr="00101DDB">
        <w:rPr>
          <w:color w:val="660E7A"/>
        </w:rPr>
        <w:t>position</w:t>
      </w:r>
      <w:r w:rsidRPr="00101DDB">
        <w:t>);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再次计算总价</w:t>
      </w:r>
    </w:p>
    <w:p w:rsidR="00101DDB" w:rsidRPr="00101DDB" w:rsidRDefault="00101DDB" w:rsidP="00101DDB">
      <w:pPr>
        <w:pStyle w:val="af8"/>
      </w:pPr>
      <w:r w:rsidRPr="00101DDB">
        <w:t>showTotalPrice();</w:t>
      </w:r>
    </w:p>
    <w:p w:rsidR="00101DDB" w:rsidRDefault="00CC6687" w:rsidP="00CC6687">
      <w:pPr>
        <w:pStyle w:val="5"/>
      </w:pPr>
      <w:r>
        <w:rPr>
          <w:rFonts w:hint="eastAsia"/>
        </w:rPr>
        <w:t>完整代码</w:t>
      </w:r>
    </w:p>
    <w:p w:rsidR="00CC6687" w:rsidRPr="00CC6687" w:rsidRDefault="00CC6687" w:rsidP="00CC6687">
      <w:pPr>
        <w:pStyle w:val="af8"/>
      </w:pPr>
      <w:r w:rsidRPr="00CC6687">
        <w:t>holder.</w:t>
      </w:r>
      <w:r w:rsidRPr="00CC6687">
        <w:rPr>
          <w:b/>
          <w:bCs/>
          <w:color w:val="660E7A"/>
        </w:rPr>
        <w:t>addSubView_number</w:t>
      </w:r>
      <w:r w:rsidRPr="00CC6687">
        <w:t>.setOnAddSubValueListener(</w:t>
      </w:r>
      <w:r w:rsidRPr="00CC6687">
        <w:rPr>
          <w:b/>
          <w:bCs/>
          <w:color w:val="000080"/>
        </w:rPr>
        <w:t xml:space="preserve">new </w:t>
      </w:r>
      <w:r w:rsidRPr="00CC6687">
        <w:t xml:space="preserve">AddSubView.OnAddSubValueListener()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</w:t>
      </w:r>
      <w:r w:rsidRPr="00CC6687">
        <w:rPr>
          <w:color w:val="808000"/>
        </w:rPr>
        <w:t>@Override</w:t>
      </w:r>
      <w:r w:rsidRPr="00CC6687">
        <w:rPr>
          <w:color w:val="808000"/>
        </w:rPr>
        <w:br/>
        <w:t xml:space="preserve">    </w:t>
      </w:r>
      <w:r w:rsidRPr="00CC6687">
        <w:rPr>
          <w:b/>
          <w:bCs/>
          <w:color w:val="000080"/>
        </w:rPr>
        <w:t xml:space="preserve">public void </w:t>
      </w:r>
      <w:r w:rsidRPr="00CC6687">
        <w:t>onAddSubValue(</w:t>
      </w:r>
      <w:r w:rsidRPr="00CC6687">
        <w:rPr>
          <w:b/>
          <w:bCs/>
          <w:color w:val="000080"/>
        </w:rPr>
        <w:t xml:space="preserve">int </w:t>
      </w:r>
      <w:r w:rsidRPr="00CC6687">
        <w:t xml:space="preserve">value)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    </w:t>
      </w:r>
      <w:r w:rsidRPr="00CC6687">
        <w:rPr>
          <w:i/>
          <w:color w:val="058011"/>
        </w:rPr>
        <w:t xml:space="preserve">// 1 </w:t>
      </w:r>
      <w:r>
        <w:rPr>
          <w:rFonts w:hint="eastAsia"/>
          <w:i/>
          <w:color w:val="058011"/>
        </w:rPr>
        <w:t>回调</w:t>
      </w:r>
      <w:r>
        <w:rPr>
          <w:rFonts w:hAnsi="宋体" w:hint="eastAsia"/>
          <w:i/>
          <w:color w:val="058011"/>
        </w:rPr>
        <w:t>数量更新</w:t>
      </w:r>
      <w:r>
        <w:rPr>
          <w:rFonts w:hAnsi="宋体"/>
          <w:i/>
          <w:color w:val="058011"/>
        </w:rPr>
        <w:t>到商品列表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660E7A"/>
        </w:rPr>
        <w:t>goodsBean</w:t>
      </w:r>
      <w:r>
        <w:t>.setNumber(value);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2 </w:t>
      </w:r>
      <w:r w:rsidRPr="00CC6687">
        <w:rPr>
          <w:rFonts w:hAnsi="宋体" w:hint="eastAsia"/>
          <w:i/>
          <w:color w:val="058011"/>
        </w:rPr>
        <w:t>更新列表到内存及本地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221FFF"/>
        </w:rPr>
        <w:t>CartStorge</w:t>
      </w:r>
      <w:r w:rsidRPr="00CC6687">
        <w:t>.</w:t>
      </w:r>
      <w:r w:rsidRPr="00CC6687">
        <w:rPr>
          <w:color w:val="221FFF"/>
        </w:rPr>
        <w:t>getInstance</w:t>
      </w:r>
      <w:r w:rsidRPr="00CC6687">
        <w:t>().updateData(</w:t>
      </w:r>
      <w:r w:rsidRPr="00CC6687">
        <w:rPr>
          <w:color w:val="660E7A"/>
        </w:rPr>
        <w:t>goodsBean</w:t>
      </w:r>
      <w:r>
        <w:t>);</w:t>
      </w:r>
      <w:r>
        <w:tab/>
      </w:r>
      <w:r w:rsidRPr="00CC6687">
        <w:rPr>
          <w:i/>
          <w:color w:val="058011"/>
        </w:rPr>
        <w:t>// getInstance()</w:t>
      </w:r>
      <w:r w:rsidRPr="00CC6687">
        <w:rPr>
          <w:rFonts w:hAnsi="宋体" w:hint="eastAsia"/>
          <w:i/>
          <w:color w:val="058011"/>
        </w:rPr>
        <w:t>单例方法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3 </w:t>
      </w:r>
      <w:r w:rsidRPr="00CC6687">
        <w:rPr>
          <w:rFonts w:hAnsi="宋体" w:hint="eastAsia"/>
          <w:i/>
          <w:color w:val="058011"/>
        </w:rPr>
        <w:t>刷新适配器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notifyItemChanged(</w:t>
      </w:r>
      <w:r w:rsidRPr="00CC6687">
        <w:rPr>
          <w:color w:val="660E7A"/>
        </w:rPr>
        <w:t>position</w:t>
      </w:r>
      <w:r w:rsidRPr="00CC6687">
        <w:t>);</w:t>
      </w:r>
      <w:r w:rsidRPr="00CC6687">
        <w:br/>
        <w:t xml:space="preserve">        </w:t>
      </w:r>
      <w:r w:rsidRPr="00CC6687">
        <w:rPr>
          <w:i/>
          <w:color w:val="058011"/>
        </w:rPr>
        <w:t xml:space="preserve">// 4 </w:t>
      </w:r>
      <w:r w:rsidRPr="00CC6687">
        <w:rPr>
          <w:rFonts w:hAnsi="宋体" w:hint="eastAsia"/>
          <w:i/>
          <w:color w:val="058011"/>
        </w:rPr>
        <w:t>再次计算总价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showTotalPrice();</w:t>
      </w:r>
      <w:r w:rsidRPr="00CC6687">
        <w:br/>
        <w:t xml:space="preserve">    </w:t>
      </w:r>
      <w:r w:rsidRPr="00CC6687">
        <w:rPr>
          <w:b/>
          <w:bCs/>
          <w:color w:val="FF020C"/>
        </w:rPr>
        <w:t>}</w:t>
      </w:r>
      <w:r w:rsidRPr="00CC6687">
        <w:rPr>
          <w:b/>
          <w:bCs/>
          <w:color w:val="FF020C"/>
        </w:rPr>
        <w:br/>
        <w:t>}</w:t>
      </w:r>
      <w:r w:rsidRPr="00CC6687">
        <w:t>);</w:t>
      </w:r>
    </w:p>
    <w:p w:rsidR="00CC6687" w:rsidRDefault="0075478F" w:rsidP="0075478F">
      <w:pPr>
        <w:pStyle w:val="4"/>
      </w:pPr>
      <w:r>
        <w:rPr>
          <w:rFonts w:hint="eastAsia"/>
        </w:rPr>
        <w:t>点按</w:t>
      </w:r>
      <w:r>
        <w:rPr>
          <w:rFonts w:hint="eastAsia"/>
        </w:rPr>
        <w:t>Item</w:t>
      </w:r>
      <w:r>
        <w:rPr>
          <w:rFonts w:hint="eastAsia"/>
        </w:rPr>
        <w:t>项的</w:t>
      </w:r>
      <w:r>
        <w:t>勾选，更新商品总价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适配器中</w:t>
      </w:r>
      <w:r>
        <w:rPr>
          <w:rFonts w:hint="eastAsia"/>
        </w:rPr>
        <w:t>设置</w:t>
      </w:r>
      <w:r>
        <w:rPr>
          <w:rFonts w:hint="eastAsia"/>
        </w:rPr>
        <w:t>Item</w:t>
      </w:r>
      <w:r>
        <w:rPr>
          <w:rFonts w:hint="eastAsia"/>
        </w:rPr>
        <w:t>项</w:t>
      </w:r>
      <w:r>
        <w:t>点击事件</w:t>
      </w:r>
      <w:r>
        <w:rPr>
          <w:rFonts w:hint="eastAsia"/>
        </w:rPr>
        <w:t>的</w:t>
      </w:r>
      <w:r>
        <w:t>接口</w:t>
      </w:r>
      <w:r>
        <w:rPr>
          <w:rFonts w:hint="eastAsia"/>
        </w:rPr>
        <w:t>回调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000080"/>
        </w:rPr>
        <w:t xml:space="preserve">public interface </w:t>
      </w:r>
      <w:r w:rsidRPr="0075478F">
        <w:t xml:space="preserve">OnItemClickListener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</w:t>
      </w:r>
      <w:r w:rsidRPr="0075478F">
        <w:rPr>
          <w:b/>
          <w:bCs/>
          <w:color w:val="000080"/>
        </w:rPr>
        <w:t xml:space="preserve">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position);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回</w:t>
      </w:r>
      <w:r>
        <w:rPr>
          <w:rFonts w:hAnsi="宋体" w:hint="eastAsia"/>
          <w:i/>
          <w:color w:val="058011"/>
        </w:rPr>
        <w:t>传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000080"/>
        </w:rPr>
        <w:t xml:space="preserve">private </w:t>
      </w:r>
      <w:r w:rsidRPr="0075478F">
        <w:t xml:space="preserve">OnItemClickListener </w:t>
      </w:r>
      <w:r w:rsidRPr="0075478F">
        <w:rPr>
          <w:b/>
          <w:bCs/>
          <w:color w:val="660E7A"/>
        </w:rPr>
        <w:t>onItemClickListener</w:t>
      </w:r>
      <w:r w:rsidRPr="0075478F">
        <w:t xml:space="preserve">;  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000080"/>
        </w:rPr>
        <w:t xml:space="preserve">public void </w:t>
      </w:r>
      <w:r w:rsidRPr="0075478F">
        <w:t xml:space="preserve">setOnItemClickListener(OnItemClickListener onItemClickListener) </w:t>
      </w:r>
      <w:r w:rsidRPr="0075478F">
        <w:rPr>
          <w:b/>
          <w:bCs/>
          <w:color w:val="FF020C"/>
        </w:rPr>
        <w:t xml:space="preserve">{   </w:t>
      </w:r>
      <w:r w:rsidRPr="0075478F">
        <w:rPr>
          <w:i/>
          <w:color w:val="058011"/>
        </w:rPr>
        <w:t>// Setter</w:t>
      </w:r>
      <w:r w:rsidRPr="0075478F">
        <w:rPr>
          <w:rFonts w:hAnsi="宋体" w:hint="eastAsia"/>
          <w:i/>
          <w:color w:val="058011"/>
        </w:rPr>
        <w:t>方法</w:t>
      </w:r>
      <w:r w:rsidRPr="0075478F">
        <w:rPr>
          <w:rFonts w:hAnsi="宋体" w:hint="eastAsia"/>
          <w:i/>
          <w:color w:val="058011"/>
        </w:rPr>
        <w:br/>
        <w:t xml:space="preserve">    </w:t>
      </w:r>
      <w:r w:rsidRPr="0075478F">
        <w:rPr>
          <w:b/>
          <w:bCs/>
          <w:color w:val="000080"/>
        </w:rPr>
        <w:t>this</w:t>
      </w:r>
      <w:r w:rsidRPr="0075478F">
        <w:t>.</w:t>
      </w:r>
      <w:r w:rsidRPr="0075478F">
        <w:rPr>
          <w:b/>
          <w:bCs/>
          <w:color w:val="660E7A"/>
        </w:rPr>
        <w:t xml:space="preserve">onItemClickListener </w:t>
      </w:r>
      <w:r w:rsidRPr="0075478F">
        <w:t>= onItemClickListener;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 w:rsidRPr="0075478F">
        <w:rPr>
          <w:rFonts w:hint="eastAsia"/>
        </w:rPr>
        <w:t>适配器</w:t>
      </w:r>
      <w:r w:rsidRPr="0075478F">
        <w:t>ViewHolder</w:t>
      </w:r>
      <w:r w:rsidRPr="0075478F">
        <w:rPr>
          <w:rFonts w:hint="eastAsia"/>
        </w:rPr>
        <w:t>中</w:t>
      </w:r>
      <w:r>
        <w:rPr>
          <w:rFonts w:hint="eastAsia"/>
        </w:rPr>
        <w:t>，设置</w:t>
      </w:r>
      <w:r>
        <w:rPr>
          <w:rFonts w:hint="eastAsia"/>
        </w:rPr>
        <w:t>itemView</w:t>
      </w:r>
      <w:r>
        <w:rPr>
          <w:rFonts w:hint="eastAsia"/>
        </w:rPr>
        <w:t>点击</w:t>
      </w:r>
      <w:r>
        <w:t>事件</w:t>
      </w:r>
      <w:r>
        <w:rPr>
          <w:rFonts w:hint="eastAsia"/>
        </w:rPr>
        <w:t>回传位置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t>itemView.setOnClickListener(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View.OnClickListener()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  <w:t xml:space="preserve">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</w:t>
      </w:r>
      <w:r w:rsidRPr="0075478F">
        <w:rPr>
          <w:b/>
          <w:bCs/>
          <w:color w:val="000080"/>
        </w:rPr>
        <w:t xml:space="preserve">public void </w:t>
      </w:r>
      <w:r w:rsidRPr="0075478F">
        <w:t>onClick(</w:t>
      </w:r>
      <w:r w:rsidRPr="0075478F">
        <w:rPr>
          <w:color w:val="221FFF"/>
        </w:rPr>
        <w:t xml:space="preserve">View </w:t>
      </w:r>
      <w:r w:rsidRPr="0075478F">
        <w:t xml:space="preserve">view)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</w:t>
      </w:r>
      <w:r w:rsidRPr="0075478F">
        <w:rPr>
          <w:b/>
          <w:bCs/>
          <w:color w:val="000080"/>
        </w:rPr>
        <w:t xml:space="preserve">if </w:t>
      </w:r>
      <w:r w:rsidRPr="0075478F">
        <w:t>(</w:t>
      </w:r>
      <w:r w:rsidRPr="0075478F">
        <w:rPr>
          <w:b/>
          <w:bCs/>
          <w:color w:val="660E7A"/>
        </w:rPr>
        <w:t xml:space="preserve">onItemClickListener </w:t>
      </w:r>
      <w:r w:rsidRPr="0075478F">
        <w:t xml:space="preserve">!= </w:t>
      </w:r>
      <w:r w:rsidRPr="0075478F">
        <w:rPr>
          <w:b/>
          <w:bCs/>
          <w:color w:val="000080"/>
        </w:rPr>
        <w:t>null</w:t>
      </w:r>
      <w:r w:rsidRPr="0075478F">
        <w:t xml:space="preserve">) </w:t>
      </w:r>
      <w:r w:rsidRPr="0075478F">
        <w:rPr>
          <w:b/>
          <w:bCs/>
          <w:color w:val="FF020C"/>
        </w:rPr>
        <w:t xml:space="preserve">{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接口对象不为空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b/>
          <w:bCs/>
          <w:color w:val="660E7A"/>
        </w:rPr>
        <w:t>onItemClickListener</w:t>
      </w:r>
      <w:r w:rsidRPr="0075478F">
        <w:t xml:space="preserve">.onItemClick(getLayoutPosition());   </w:t>
      </w:r>
      <w:r w:rsidRPr="0075478F">
        <w:rPr>
          <w:i/>
          <w:color w:val="058011"/>
        </w:rPr>
        <w:t>// 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rPr>
          <w:b/>
          <w:bCs/>
          <w:color w:val="FF020C"/>
        </w:rPr>
        <w:br/>
        <w:t>}</w:t>
      </w:r>
      <w:r w:rsidRPr="0075478F">
        <w:t>);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构造</w:t>
      </w:r>
      <w:r>
        <w:rPr>
          <w:rFonts w:hint="eastAsia"/>
        </w:rPr>
        <w:t>器</w:t>
      </w:r>
      <w:r>
        <w:t>中设置</w:t>
      </w:r>
      <w:r>
        <w:rPr>
          <w:rFonts w:hint="eastAsia"/>
        </w:rPr>
        <w:t>Item</w:t>
      </w:r>
      <w:r>
        <w:rPr>
          <w:rFonts w:hint="eastAsia"/>
        </w:rPr>
        <w:t>监听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000080"/>
        </w:rPr>
        <w:t xml:space="preserve">private void </w:t>
      </w:r>
      <w:r w:rsidRPr="0075478F">
        <w:t xml:space="preserve">setItemListener() </w:t>
      </w:r>
      <w:r w:rsidRPr="0075478F">
        <w:rPr>
          <w:b/>
          <w:bCs/>
          <w:color w:val="FF020C"/>
        </w:rPr>
        <w:t>{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FF020C"/>
        </w:rPr>
        <w:br/>
        <w:t xml:space="preserve">    </w:t>
      </w:r>
      <w:r w:rsidRPr="0075478F">
        <w:t>setOnItemClickListener(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OnItemClickListener()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lastRenderedPageBreak/>
        <w:t xml:space="preserve">    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    </w:t>
      </w:r>
      <w:r w:rsidRPr="0075478F">
        <w:rPr>
          <w:b/>
          <w:bCs/>
          <w:color w:val="000080"/>
        </w:rPr>
        <w:t xml:space="preserve">public 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    </w:t>
      </w:r>
      <w:r w:rsidRPr="0075478F">
        <w:rPr>
          <w:i/>
          <w:color w:val="058011"/>
        </w:rPr>
        <w:t xml:space="preserve">// 1 </w:t>
      </w:r>
      <w:r w:rsidRPr="0075478F">
        <w:rPr>
          <w:rFonts w:hAnsi="宋体" w:hint="eastAsia"/>
          <w:i/>
          <w:color w:val="058011"/>
        </w:rPr>
        <w:t>根据位置找到对应的</w:t>
      </w:r>
      <w:r w:rsidRPr="0075478F">
        <w:rPr>
          <w:i/>
          <w:color w:val="058011"/>
        </w:rPr>
        <w:t>Bean</w:t>
      </w:r>
      <w:r w:rsidRPr="0075478F">
        <w:rPr>
          <w:rFonts w:hAnsi="宋体" w:hint="eastAsia"/>
          <w:i/>
          <w:color w:val="058011"/>
        </w:rPr>
        <w:t>对象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 xml:space="preserve">GoodsBean goodsBean </w:t>
      </w:r>
      <w:r w:rsidRPr="0075478F">
        <w:t xml:space="preserve">= </w:t>
      </w:r>
      <w:r w:rsidRPr="0075478F">
        <w:rPr>
          <w:b/>
          <w:bCs/>
          <w:color w:val="660E7A"/>
        </w:rPr>
        <w:t>goodsBeanList</w:t>
      </w:r>
      <w:r w:rsidRPr="0075478F">
        <w:t>.get(position);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2 </w:t>
      </w:r>
      <w:r w:rsidRPr="0075478F">
        <w:rPr>
          <w:rFonts w:hAnsi="宋体" w:hint="eastAsia"/>
          <w:i/>
          <w:color w:val="058011"/>
        </w:rPr>
        <w:t>设置</w:t>
      </w:r>
      <w:r w:rsidRPr="0075478F">
        <w:rPr>
          <w:i/>
          <w:color w:val="058011"/>
        </w:rPr>
        <w:t>CheckBox</w:t>
      </w:r>
      <w:r w:rsidRPr="0075478F">
        <w:rPr>
          <w:rFonts w:hAnsi="宋体" w:hint="eastAsia"/>
          <w:i/>
          <w:color w:val="058011"/>
        </w:rPr>
        <w:t>取反状态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>goodsBean</w:t>
      </w:r>
      <w:r w:rsidRPr="0075478F">
        <w:t>.setChecked(!</w:t>
      </w:r>
      <w:r w:rsidRPr="0075478F">
        <w:rPr>
          <w:color w:val="221FFF"/>
        </w:rPr>
        <w:t>goodsBean</w:t>
      </w:r>
      <w:r w:rsidRPr="0075478F">
        <w:t>.isChecked());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3 </w:t>
      </w:r>
      <w:r w:rsidRPr="0075478F">
        <w:rPr>
          <w:rFonts w:hAnsi="宋体" w:hint="eastAsia"/>
          <w:i/>
          <w:color w:val="058011"/>
        </w:rPr>
        <w:t>刷新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notifyItemChanged(position);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4 </w:t>
      </w:r>
      <w:r w:rsidRPr="0075478F">
        <w:rPr>
          <w:rFonts w:hAnsi="宋体" w:hint="eastAsia"/>
          <w:i/>
          <w:color w:val="058011"/>
        </w:rPr>
        <w:t>重新计算总价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showTotalPrice();</w:t>
      </w:r>
      <w:r w:rsidRPr="0075478F"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t>);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00534B" w:rsidP="0000534B">
      <w:pPr>
        <w:pStyle w:val="5"/>
      </w:pPr>
      <w:r>
        <w:rPr>
          <w:rFonts w:hint="eastAsia"/>
        </w:rPr>
        <w:t>实现效果</w:t>
      </w:r>
    </w:p>
    <w:p w:rsidR="0000534B" w:rsidRDefault="0000534B" w:rsidP="0000534B">
      <w:pPr>
        <w:pStyle w:val="ab"/>
      </w:pPr>
      <w:r w:rsidRPr="0000534B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8" name="图片 78" descr="D:\AndroidProgram\MyShop\png\device-2016-12-12-14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4345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C44" w:rsidRDefault="00D16C44" w:rsidP="00D16C44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项目</w:t>
      </w:r>
      <w:r w:rsidR="000A55BE">
        <w:rPr>
          <w:rFonts w:hint="eastAsia"/>
        </w:rPr>
        <w:t>的全选</w:t>
      </w:r>
      <w:r w:rsidR="000A55BE">
        <w:t>与非全选更新下方全选状态</w:t>
      </w:r>
    </w:p>
    <w:p w:rsidR="000A55BE" w:rsidRPr="000A55BE" w:rsidRDefault="000A55BE" w:rsidP="000A55BE">
      <w:pPr>
        <w:pStyle w:val="ab"/>
      </w:pPr>
      <w:r>
        <w:rPr>
          <w:noProof/>
        </w:rPr>
        <w:drawing>
          <wp:inline distT="0" distB="0" distL="0" distR="0" wp14:anchorId="6745D52D" wp14:editId="2715A020">
            <wp:extent cx="3711600" cy="1976400"/>
            <wp:effectExtent l="19050" t="19050" r="22225" b="241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1976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55BE" w:rsidRDefault="000A55BE" w:rsidP="000A55BE">
      <w:pPr>
        <w:pStyle w:val="5"/>
      </w:pPr>
      <w:r>
        <w:rPr>
          <w:rFonts w:hint="eastAsia"/>
        </w:rPr>
        <w:lastRenderedPageBreak/>
        <w:t>实现代码</w:t>
      </w:r>
    </w:p>
    <w:p w:rsidR="000A55BE" w:rsidRPr="000A55BE" w:rsidRDefault="000A55BE" w:rsidP="000A55BE">
      <w:pPr>
        <w:pStyle w:val="af8"/>
      </w:pPr>
      <w:r w:rsidRPr="000A55BE">
        <w:rPr>
          <w:i/>
          <w:color w:val="058011"/>
        </w:rPr>
        <w:t>// Item</w:t>
      </w:r>
      <w:r w:rsidRPr="000A55BE">
        <w:rPr>
          <w:rFonts w:hAnsi="宋体" w:hint="eastAsia"/>
          <w:i/>
          <w:color w:val="058011"/>
        </w:rPr>
        <w:t>项的全选校验</w:t>
      </w:r>
      <w:r w:rsidRPr="000A55BE">
        <w:rPr>
          <w:rFonts w:hAnsi="宋体" w:hint="eastAsia"/>
          <w:i/>
          <w:color w:val="058011"/>
        </w:rPr>
        <w:br/>
      </w:r>
      <w:r w:rsidRPr="000A55BE">
        <w:rPr>
          <w:b/>
          <w:bCs/>
          <w:color w:val="000080"/>
        </w:rPr>
        <w:t xml:space="preserve">private void </w:t>
      </w:r>
      <w:r w:rsidRPr="000A55BE">
        <w:t xml:space="preserve">checkAll()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b/>
          <w:bCs/>
          <w:color w:val="660E7A"/>
        </w:rPr>
        <w:t xml:space="preserve">goodsBeanList </w:t>
      </w:r>
      <w:r w:rsidRPr="000A55BE">
        <w:t xml:space="preserve">!= </w:t>
      </w:r>
      <w:r w:rsidRPr="000A55BE">
        <w:rPr>
          <w:b/>
          <w:bCs/>
          <w:color w:val="000080"/>
        </w:rPr>
        <w:t xml:space="preserve">null </w:t>
      </w:r>
      <w:r w:rsidRPr="000A55BE">
        <w:t xml:space="preserve">&amp;&amp; </w:t>
      </w:r>
      <w:r w:rsidRPr="000A55BE">
        <w:rPr>
          <w:b/>
          <w:bCs/>
          <w:color w:val="660E7A"/>
        </w:rPr>
        <w:t>goodsBeanList</w:t>
      </w:r>
      <w:r w:rsidRPr="000A55BE">
        <w:t>.size()&gt;</w:t>
      </w:r>
      <w:r w:rsidRPr="000A55BE">
        <w:rPr>
          <w:color w:val="0000FF"/>
        </w:rPr>
        <w:t>0</w:t>
      </w:r>
      <w:r w:rsidRPr="000A55BE">
        <w:t xml:space="preserve">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cnt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>;</w:t>
      </w:r>
      <w:r w:rsidRPr="000A55BE">
        <w:br/>
        <w:t xml:space="preserve">        </w:t>
      </w:r>
      <w:r w:rsidRPr="000A55BE">
        <w:rPr>
          <w:b/>
          <w:bCs/>
          <w:color w:val="000080"/>
        </w:rPr>
        <w:t xml:space="preserve">for </w:t>
      </w:r>
      <w:r w:rsidRPr="000A55BE">
        <w:t>(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i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 xml:space="preserve">; </w:t>
      </w:r>
      <w:r w:rsidRPr="000A55BE">
        <w:rPr>
          <w:color w:val="221FFF"/>
        </w:rPr>
        <w:t xml:space="preserve">i </w:t>
      </w:r>
      <w:r w:rsidRPr="000A55BE">
        <w:t xml:space="preserve">&lt; </w:t>
      </w:r>
      <w:r w:rsidRPr="000A55BE">
        <w:rPr>
          <w:b/>
          <w:bCs/>
          <w:color w:val="660E7A"/>
        </w:rPr>
        <w:t>goodsBeanList</w:t>
      </w:r>
      <w:r w:rsidRPr="000A55BE">
        <w:t xml:space="preserve">.size(); </w:t>
      </w:r>
      <w:r w:rsidRPr="000A55BE">
        <w:rPr>
          <w:color w:val="221FFF"/>
        </w:rPr>
        <w:t>i</w:t>
      </w:r>
      <w:r w:rsidRPr="000A55BE">
        <w:t xml:space="preserve">++)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color w:val="221FFF"/>
        </w:rPr>
        <w:t xml:space="preserve">GoodsBean goodsBean </w:t>
      </w:r>
      <w:r w:rsidRPr="000A55BE">
        <w:t xml:space="preserve">= </w:t>
      </w:r>
      <w:r w:rsidRPr="000A55BE">
        <w:rPr>
          <w:b/>
          <w:bCs/>
          <w:color w:val="660E7A"/>
        </w:rPr>
        <w:t>goodsBeanList</w:t>
      </w:r>
      <w:r w:rsidRPr="000A55BE">
        <w:t>.get(</w:t>
      </w:r>
      <w:r w:rsidRPr="000A55BE">
        <w:rPr>
          <w:color w:val="221FFF"/>
        </w:rPr>
        <w:t>i</w:t>
      </w:r>
      <w:r w:rsidRPr="000A55BE">
        <w:t xml:space="preserve">);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从列表中得到某一具体的商品</w:t>
      </w:r>
      <w:r w:rsidRPr="000A55BE">
        <w:rPr>
          <w:i/>
          <w:color w:val="058011"/>
        </w:rPr>
        <w:t>Bean</w:t>
      </w:r>
      <w:r w:rsidRPr="000A55BE">
        <w:rPr>
          <w:i/>
          <w:color w:val="058011"/>
        </w:rPr>
        <w:br/>
        <w:t xml:space="preserve">            </w:t>
      </w:r>
      <w:r w:rsidRPr="000A55BE">
        <w:rPr>
          <w:b/>
          <w:bCs/>
          <w:color w:val="000080"/>
        </w:rPr>
        <w:t xml:space="preserve">if </w:t>
      </w:r>
      <w:r w:rsidRPr="000A55BE">
        <w:t>(!</w:t>
      </w:r>
      <w:r w:rsidRPr="000A55BE">
        <w:rPr>
          <w:color w:val="221FFF"/>
        </w:rPr>
        <w:t>goodsBean</w:t>
      </w:r>
      <w:r w:rsidRPr="000A55BE">
        <w:t xml:space="preserve">.isChecked()) </w:t>
      </w:r>
      <w:r w:rsidRPr="000A55BE">
        <w:rPr>
          <w:b/>
          <w:bCs/>
          <w:color w:val="FF020C"/>
        </w:rPr>
        <w:t xml:space="preserve">{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只要有一个没选中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设置非全选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false</w:t>
      </w:r>
      <w:r w:rsidRPr="000A55BE">
        <w:t>);</w:t>
      </w:r>
      <w:r w:rsidRPr="000A55BE"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000080"/>
        </w:rPr>
        <w:t xml:space="preserve">else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    </w:t>
      </w:r>
      <w:r w:rsidRPr="000A55BE">
        <w:rPr>
          <w:color w:val="221FFF"/>
        </w:rPr>
        <w:t>cnt</w:t>
      </w:r>
      <w:r w:rsidRPr="000A55BE">
        <w:t xml:space="preserve">++;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选中的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    }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color w:val="221FFF"/>
        </w:rPr>
        <w:t>cnt</w:t>
      </w:r>
      <w:r w:rsidRPr="000A55BE">
        <w:t>==</w:t>
      </w:r>
      <w:r w:rsidRPr="000A55BE">
        <w:rPr>
          <w:b/>
          <w:bCs/>
          <w:color w:val="660E7A"/>
        </w:rPr>
        <w:t>goodsBeanList</w:t>
      </w:r>
      <w:r w:rsidRPr="000A55BE">
        <w:t xml:space="preserve">.size())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设置全选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true</w:t>
      </w:r>
      <w:r w:rsidRPr="000A55BE">
        <w:t>);</w:t>
      </w:r>
      <w:r w:rsidRPr="000A55BE">
        <w:br/>
        <w:t xml:space="preserve">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}</w:t>
      </w:r>
      <w:r w:rsidRPr="000A55BE">
        <w:rPr>
          <w:b/>
          <w:bCs/>
          <w:color w:val="FF020C"/>
        </w:rPr>
        <w:br/>
        <w:t>}</w:t>
      </w:r>
    </w:p>
    <w:p w:rsidR="000A55BE" w:rsidRDefault="000A55BE" w:rsidP="000A55BE">
      <w:pPr>
        <w:pStyle w:val="5"/>
      </w:pPr>
      <w:r>
        <w:rPr>
          <w:rFonts w:hint="eastAsia"/>
        </w:rPr>
        <w:t>实现效果</w:t>
      </w:r>
    </w:p>
    <w:p w:rsidR="000A55BE" w:rsidRDefault="000A55BE" w:rsidP="000A55BE">
      <w:pPr>
        <w:pStyle w:val="ab"/>
      </w:pPr>
      <w:r w:rsidRPr="000A55BE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2" name="图片 92" descr="D:\AndroidProgram\MyShop\png\device-2016-12-12-15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5141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A55BE">
        <w:rPr>
          <w:noProof/>
        </w:rPr>
        <w:drawing>
          <wp:inline distT="0" distB="0" distL="0" distR="0" wp14:anchorId="07B31A16" wp14:editId="7CFC7224">
            <wp:extent cx="2062800" cy="3668400"/>
            <wp:effectExtent l="19050" t="19050" r="13970" b="27305"/>
            <wp:docPr id="89" name="图片 89" descr="D:\AndroidProgram\MyShop\png\device-2016-12-12-15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103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4897" w:rsidRDefault="00B84897" w:rsidP="00B84897">
      <w:pPr>
        <w:pStyle w:val="4"/>
      </w:pPr>
      <w:r>
        <w:rPr>
          <w:rFonts w:hint="eastAsia"/>
        </w:rPr>
        <w:t>下方</w:t>
      </w:r>
      <w:r>
        <w:rPr>
          <w:rFonts w:hint="eastAsia"/>
        </w:rPr>
        <w:t>CheckBox</w:t>
      </w:r>
      <w:r>
        <w:rPr>
          <w:rFonts w:hint="eastAsia"/>
        </w:rPr>
        <w:t>更新</w:t>
      </w:r>
      <w:r>
        <w:t>上方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t>全选与非全选状态</w:t>
      </w:r>
    </w:p>
    <w:p w:rsidR="00B84897" w:rsidRDefault="00B84897" w:rsidP="00B84897">
      <w:pPr>
        <w:pStyle w:val="5"/>
      </w:pPr>
      <w:r>
        <w:rPr>
          <w:rFonts w:hint="eastAsia"/>
        </w:rPr>
        <w:t>构造器</w:t>
      </w:r>
      <w:r>
        <w:t>中设置</w:t>
      </w:r>
      <w:r>
        <w:rPr>
          <w:rFonts w:hint="eastAsia"/>
        </w:rPr>
        <w:t>点击事件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设置全选</w:t>
      </w:r>
      <w:r w:rsidRPr="00B84897">
        <w:rPr>
          <w:i/>
          <w:color w:val="058011"/>
        </w:rPr>
        <w:t>Check_Box</w:t>
      </w:r>
      <w:r w:rsidRPr="00B84897">
        <w:rPr>
          <w:rFonts w:hAnsi="宋体" w:hint="eastAsia"/>
          <w:i/>
          <w:color w:val="058011"/>
        </w:rPr>
        <w:t>的点击事件</w:t>
      </w:r>
      <w:r w:rsidRPr="00B84897">
        <w:rPr>
          <w:rFonts w:hAnsi="宋体" w:hint="eastAsia"/>
          <w:i/>
          <w:color w:val="058011"/>
        </w:rPr>
        <w:br/>
      </w:r>
      <w:r w:rsidRPr="00B84897">
        <w:t>check_box_all.setOnClickListener(</w:t>
      </w:r>
      <w:r w:rsidRPr="00B84897">
        <w:rPr>
          <w:b/>
          <w:bCs/>
          <w:color w:val="000080"/>
        </w:rPr>
        <w:t xml:space="preserve">new </w:t>
      </w:r>
      <w:r w:rsidRPr="00B84897">
        <w:t xml:space="preserve">View.OnClickListener()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color w:val="808000"/>
        </w:rPr>
        <w:t>@Override</w:t>
      </w:r>
      <w:r w:rsidRPr="00B84897">
        <w:rPr>
          <w:color w:val="808000"/>
        </w:rPr>
        <w:br/>
        <w:t xml:space="preserve">    </w:t>
      </w:r>
      <w:r w:rsidRPr="00B84897">
        <w:rPr>
          <w:b/>
          <w:bCs/>
          <w:color w:val="000080"/>
        </w:rPr>
        <w:t xml:space="preserve">public void </w:t>
      </w:r>
      <w:r w:rsidRPr="00B84897">
        <w:t>onClick(</w:t>
      </w:r>
      <w:r w:rsidRPr="00B84897">
        <w:rPr>
          <w:color w:val="221FFF"/>
        </w:rPr>
        <w:t xml:space="preserve">View </w:t>
      </w:r>
      <w:r w:rsidRPr="00B84897">
        <w:t xml:space="preserve">view)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rPr>
          <w:b/>
          <w:bCs/>
          <w:color w:val="000080"/>
        </w:rPr>
        <w:t xml:space="preserve">boolean </w:t>
      </w:r>
      <w:r w:rsidRPr="00B84897">
        <w:rPr>
          <w:color w:val="221FFF"/>
        </w:rPr>
        <w:t xml:space="preserve">isChecked </w:t>
      </w:r>
      <w:r w:rsidRPr="00B84897">
        <w:t xml:space="preserve">= </w:t>
      </w:r>
      <w:r w:rsidRPr="00B84897">
        <w:rPr>
          <w:color w:val="660E7A"/>
        </w:rPr>
        <w:t>check_box_all</w:t>
      </w:r>
      <w:r w:rsidRPr="00B84897">
        <w:t>.isChecked();</w:t>
      </w:r>
      <w:r w:rsidR="000D49F4">
        <w:tab/>
      </w:r>
      <w:r w:rsidR="000D49F4" w:rsidRPr="00B84897">
        <w:rPr>
          <w:i/>
          <w:color w:val="058011"/>
        </w:rPr>
        <w:t xml:space="preserve">// 1 </w:t>
      </w:r>
      <w:r w:rsidR="000D49F4" w:rsidRPr="00B84897">
        <w:rPr>
          <w:rFonts w:hAnsi="宋体" w:hint="eastAsia"/>
          <w:i/>
          <w:color w:val="058011"/>
        </w:rPr>
        <w:t>得到全选</w:t>
      </w:r>
      <w:r w:rsidR="000D49F4" w:rsidRPr="00B84897">
        <w:rPr>
          <w:i/>
          <w:color w:val="058011"/>
        </w:rPr>
        <w:t>Check_Box</w:t>
      </w:r>
      <w:r w:rsidR="000D49F4" w:rsidRPr="00B84897">
        <w:rPr>
          <w:rFonts w:hAnsi="宋体" w:hint="eastAsia"/>
          <w:i/>
          <w:color w:val="058011"/>
        </w:rPr>
        <w:t>状态</w:t>
      </w:r>
      <w:r w:rsidRPr="00B84897">
        <w:rPr>
          <w:rFonts w:hAnsi="宋体" w:hint="eastAsia"/>
          <w:i/>
          <w:color w:val="058011"/>
        </w:rPr>
        <w:br/>
      </w:r>
      <w:r w:rsidRPr="00B84897">
        <w:rPr>
          <w:rFonts w:hAnsi="宋体" w:hint="eastAsia"/>
          <w:i/>
          <w:color w:val="058011"/>
        </w:rPr>
        <w:lastRenderedPageBreak/>
        <w:t xml:space="preserve">        </w:t>
      </w:r>
      <w:r w:rsidRPr="00B84897">
        <w:t>checkAll_none(</w:t>
      </w:r>
      <w:r w:rsidRPr="00B84897">
        <w:rPr>
          <w:color w:val="221FFF"/>
        </w:rPr>
        <w:t>isChecked</w:t>
      </w:r>
      <w:r w:rsidRPr="00B84897">
        <w:t>);</w:t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 w:rsidRPr="00B84897">
        <w:rPr>
          <w:i/>
          <w:color w:val="058011"/>
        </w:rPr>
        <w:t xml:space="preserve">// 2 </w:t>
      </w:r>
      <w:r w:rsidR="000D49F4" w:rsidRPr="00B84897">
        <w:rPr>
          <w:rFonts w:hAnsi="宋体" w:hint="eastAsia"/>
          <w:i/>
          <w:color w:val="058011"/>
        </w:rPr>
        <w:t>根据状态设置全选与非全选</w:t>
      </w:r>
      <w:r w:rsidR="000D49F4">
        <w:br/>
        <w:t xml:space="preserve">      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t>showTotalPrice();</w:t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 w:rsidRPr="00B84897">
        <w:rPr>
          <w:i/>
          <w:color w:val="058011"/>
        </w:rPr>
        <w:t xml:space="preserve">// 3 </w:t>
      </w:r>
      <w:r w:rsidR="000D49F4" w:rsidRPr="00B84897">
        <w:rPr>
          <w:rFonts w:hAnsi="宋体" w:hint="eastAsia"/>
          <w:i/>
          <w:color w:val="058011"/>
        </w:rPr>
        <w:t>计算商品总价</w:t>
      </w:r>
      <w:r w:rsidRPr="00B84897">
        <w:br/>
        <w:t xml:space="preserve">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>}</w:t>
      </w:r>
      <w:r w:rsidRPr="00B84897">
        <w:t>);</w:t>
      </w:r>
    </w:p>
    <w:p w:rsidR="00B84897" w:rsidRDefault="00B84897" w:rsidP="00B84897">
      <w:pPr>
        <w:pStyle w:val="5"/>
      </w:pPr>
      <w:r w:rsidRPr="00B84897">
        <w:t>checkAll_none(boolean isChecked)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</w:t>
      </w:r>
      <w:r w:rsidRPr="00B84897">
        <w:rPr>
          <w:i/>
          <w:color w:val="058011"/>
        </w:rPr>
        <w:t>Item</w:t>
      </w:r>
      <w:r w:rsidRPr="00B84897">
        <w:rPr>
          <w:rFonts w:hAnsi="宋体" w:hint="eastAsia"/>
          <w:i/>
          <w:color w:val="058011"/>
        </w:rPr>
        <w:t>的全选和非全选</w:t>
      </w:r>
      <w:r w:rsidRPr="00B84897">
        <w:rPr>
          <w:rFonts w:hAnsi="宋体" w:hint="eastAsia"/>
          <w:i/>
          <w:color w:val="058011"/>
        </w:rPr>
        <w:br/>
      </w:r>
      <w:r w:rsidRPr="00B84897">
        <w:rPr>
          <w:b/>
          <w:bCs/>
          <w:color w:val="000080"/>
        </w:rPr>
        <w:t xml:space="preserve">private void </w:t>
      </w:r>
      <w:r w:rsidRPr="00B84897">
        <w:t>checkAll_none(</w:t>
      </w:r>
      <w:r w:rsidRPr="00B84897">
        <w:rPr>
          <w:b/>
          <w:bCs/>
          <w:color w:val="000080"/>
        </w:rPr>
        <w:t xml:space="preserve">boolean </w:t>
      </w:r>
      <w:r w:rsidRPr="00B84897">
        <w:t xml:space="preserve">isChecked)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b/>
          <w:bCs/>
          <w:color w:val="000080"/>
        </w:rPr>
        <w:t xml:space="preserve">if </w:t>
      </w:r>
      <w:r w:rsidRPr="00B84897">
        <w:t>(</w:t>
      </w:r>
      <w:r w:rsidRPr="00B84897">
        <w:rPr>
          <w:b/>
          <w:bCs/>
          <w:color w:val="660E7A"/>
        </w:rPr>
        <w:t xml:space="preserve">goodsBeanList </w:t>
      </w:r>
      <w:r w:rsidRPr="00B84897">
        <w:t xml:space="preserve">!= </w:t>
      </w:r>
      <w:r w:rsidRPr="00B84897">
        <w:rPr>
          <w:b/>
          <w:bCs/>
          <w:color w:val="000080"/>
        </w:rPr>
        <w:t xml:space="preserve">null </w:t>
      </w:r>
      <w:r w:rsidRPr="00B84897">
        <w:t xml:space="preserve">&amp;&amp; </w:t>
      </w:r>
      <w:r w:rsidRPr="00B84897">
        <w:rPr>
          <w:b/>
          <w:bCs/>
          <w:color w:val="660E7A"/>
        </w:rPr>
        <w:t>goodsBeanList</w:t>
      </w:r>
      <w:r w:rsidRPr="00B84897">
        <w:t>.size()&gt;</w:t>
      </w:r>
      <w:r w:rsidRPr="00B84897">
        <w:rPr>
          <w:color w:val="0000FF"/>
        </w:rPr>
        <w:t>0</w:t>
      </w:r>
      <w:r w:rsidRPr="00B84897">
        <w:t xml:space="preserve">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b/>
          <w:bCs/>
          <w:color w:val="000080"/>
        </w:rPr>
        <w:t xml:space="preserve">for </w:t>
      </w:r>
      <w:r w:rsidRPr="00B84897">
        <w:t>(</w:t>
      </w:r>
      <w:r w:rsidRPr="00B84897">
        <w:rPr>
          <w:b/>
          <w:bCs/>
          <w:color w:val="000080"/>
        </w:rPr>
        <w:t xml:space="preserve">int </w:t>
      </w:r>
      <w:r w:rsidRPr="00B84897">
        <w:rPr>
          <w:color w:val="221FFF"/>
        </w:rPr>
        <w:t xml:space="preserve">i </w:t>
      </w:r>
      <w:r w:rsidRPr="00B84897">
        <w:t xml:space="preserve">= </w:t>
      </w:r>
      <w:r w:rsidRPr="00B84897">
        <w:rPr>
          <w:color w:val="0000FF"/>
        </w:rPr>
        <w:t>0</w:t>
      </w:r>
      <w:r w:rsidRPr="00B84897">
        <w:t xml:space="preserve">; </w:t>
      </w:r>
      <w:r w:rsidRPr="00B84897">
        <w:rPr>
          <w:color w:val="221FFF"/>
        </w:rPr>
        <w:t xml:space="preserve">i </w:t>
      </w:r>
      <w:r w:rsidRPr="00B84897">
        <w:t xml:space="preserve">&lt; </w:t>
      </w:r>
      <w:r w:rsidRPr="00B84897">
        <w:rPr>
          <w:b/>
          <w:bCs/>
          <w:color w:val="660E7A"/>
        </w:rPr>
        <w:t>goodsBeanList</w:t>
      </w:r>
      <w:r w:rsidRPr="00B84897">
        <w:t xml:space="preserve">.size(); </w:t>
      </w:r>
      <w:r w:rsidRPr="00B84897">
        <w:rPr>
          <w:color w:val="221FFF"/>
        </w:rPr>
        <w:t>i</w:t>
      </w:r>
      <w:r w:rsidRPr="00B84897">
        <w:t xml:space="preserve">++)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    </w:t>
      </w:r>
      <w:r w:rsidRPr="00B84897">
        <w:rPr>
          <w:color w:val="221FFF"/>
        </w:rPr>
        <w:t xml:space="preserve">GoodsBean goodsBean </w:t>
      </w:r>
      <w:r w:rsidRPr="00B84897">
        <w:t xml:space="preserve">= </w:t>
      </w:r>
      <w:r w:rsidRPr="00B84897">
        <w:rPr>
          <w:b/>
          <w:bCs/>
          <w:color w:val="660E7A"/>
        </w:rPr>
        <w:t>goodsBeanList</w:t>
      </w:r>
      <w:r w:rsidRPr="00B84897">
        <w:t>.get(</w:t>
      </w:r>
      <w:r w:rsidRPr="00B84897">
        <w:rPr>
          <w:color w:val="221FFF"/>
        </w:rPr>
        <w:t>i</w:t>
      </w:r>
      <w:r w:rsidRPr="00B84897">
        <w:t xml:space="preserve">); </w:t>
      </w: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从列表中得到某一具体的商品</w:t>
      </w:r>
      <w:r w:rsidRPr="00B84897">
        <w:rPr>
          <w:i/>
          <w:color w:val="058011"/>
        </w:rPr>
        <w:t>Bean</w:t>
      </w:r>
      <w:r w:rsidRPr="00B84897">
        <w:rPr>
          <w:i/>
          <w:color w:val="058011"/>
        </w:rPr>
        <w:br/>
        <w:t xml:space="preserve">            </w:t>
      </w:r>
      <w:r w:rsidRPr="00B84897">
        <w:rPr>
          <w:color w:val="221FFF"/>
        </w:rPr>
        <w:t>goodsBean</w:t>
      </w:r>
      <w:r w:rsidRPr="00B84897">
        <w:t xml:space="preserve">.setChecked(isChecked);            </w:t>
      </w:r>
      <w:r>
        <w:t xml:space="preserve"> </w:t>
      </w:r>
      <w:r w:rsidRPr="00B84897">
        <w:rPr>
          <w:i/>
          <w:color w:val="058011"/>
        </w:rPr>
        <w:t>// isChecked</w:t>
      </w:r>
      <w:r w:rsidRPr="00B84897">
        <w:rPr>
          <w:rFonts w:hAnsi="宋体" w:hint="eastAsia"/>
          <w:i/>
          <w:color w:val="058011"/>
        </w:rPr>
        <w:t>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，则每一项为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，反之亦然</w:t>
      </w:r>
      <w:r w:rsidRPr="00B84897">
        <w:rPr>
          <w:rFonts w:hAnsi="宋体" w:hint="eastAsia"/>
          <w:i/>
          <w:color w:val="058011"/>
        </w:rPr>
        <w:br/>
        <w:t xml:space="preserve">            </w:t>
      </w:r>
      <w:r w:rsidRPr="00B84897">
        <w:t>notifyItemChanged(</w:t>
      </w:r>
      <w:r w:rsidRPr="00B84897">
        <w:rPr>
          <w:color w:val="221FFF"/>
        </w:rPr>
        <w:t>i</w:t>
      </w:r>
      <w:r w:rsidRPr="00B84897">
        <w:t>);</w:t>
      </w:r>
      <w:r w:rsidRPr="00B84897">
        <w:br/>
        <w:t xml:space="preserve">    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 xml:space="preserve">    }</w:t>
      </w:r>
      <w:r w:rsidRPr="00B84897">
        <w:rPr>
          <w:b/>
          <w:bCs/>
          <w:color w:val="FF020C"/>
        </w:rPr>
        <w:br/>
        <w:t>}</w:t>
      </w:r>
    </w:p>
    <w:p w:rsidR="00B84897" w:rsidRDefault="00B84897" w:rsidP="00B84897">
      <w:pPr>
        <w:pStyle w:val="5"/>
      </w:pPr>
      <w:r>
        <w:rPr>
          <w:rFonts w:hint="eastAsia"/>
        </w:rPr>
        <w:t>实现效果</w:t>
      </w:r>
    </w:p>
    <w:p w:rsidR="00B84897" w:rsidRDefault="00B84897" w:rsidP="00B84897">
      <w:pPr>
        <w:pStyle w:val="ab"/>
      </w:pP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5" name="图片 95" descr="D:\AndroidProgram\MyShop\png\device-2016-12-12-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5380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6" name="图片 96" descr="D:\AndroidProgram\MyShop\png\device-2016-12-12-15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13AB" w:rsidRDefault="002713AB" w:rsidP="002713AB">
      <w:pPr>
        <w:pStyle w:val="3"/>
      </w:pPr>
      <w:r>
        <w:rPr>
          <w:rFonts w:hint="eastAsia"/>
        </w:rPr>
        <w:t>CartFragment</w:t>
      </w:r>
      <w:r>
        <w:rPr>
          <w:rFonts w:hint="eastAsia"/>
        </w:rPr>
        <w:t>页面</w:t>
      </w:r>
      <w:r>
        <w:t>的编辑和完成状态的切换</w:t>
      </w:r>
    </w:p>
    <w:p w:rsidR="002713AB" w:rsidRDefault="002713AB" w:rsidP="000D49F4">
      <w:pPr>
        <w:pStyle w:val="4"/>
      </w:pPr>
      <w:r>
        <w:rPr>
          <w:rFonts w:hint="eastAsia"/>
        </w:rPr>
        <w:t>定义</w:t>
      </w:r>
      <w:r>
        <w:t>状态变量</w:t>
      </w:r>
    </w:p>
    <w:p w:rsidR="002713AB" w:rsidRPr="002713AB" w:rsidRDefault="002713AB" w:rsidP="002713AB">
      <w:pPr>
        <w:pStyle w:val="af8"/>
        <w:rPr>
          <w:color w:val="000000"/>
        </w:rPr>
      </w:pPr>
      <w:r w:rsidRPr="002713AB">
        <w:t xml:space="preserve">private static final int </w:t>
      </w:r>
      <w:r w:rsidRPr="002713AB">
        <w:rPr>
          <w:i/>
          <w:color w:val="660E7A"/>
        </w:rPr>
        <w:t xml:space="preserve">STATUS_EDIT   </w:t>
      </w:r>
      <w:r w:rsidRPr="002713AB">
        <w:rPr>
          <w:color w:val="000000"/>
        </w:rPr>
        <w:t xml:space="preserve">= </w:t>
      </w:r>
      <w:r w:rsidRPr="002713AB">
        <w:rPr>
          <w:color w:val="0000FF"/>
        </w:rPr>
        <w:t>1</w:t>
      </w:r>
      <w:r w:rsidRPr="002713AB">
        <w:rPr>
          <w:color w:val="000000"/>
        </w:rPr>
        <w:t xml:space="preserve">;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编辑状态</w:t>
      </w:r>
      <w:r w:rsidRPr="002713AB">
        <w:rPr>
          <w:rFonts w:hAnsi="宋体" w:hint="eastAsia"/>
          <w:i/>
          <w:color w:val="058011"/>
        </w:rPr>
        <w:br/>
      </w:r>
      <w:r w:rsidRPr="002713AB">
        <w:t xml:space="preserve">private static final int </w:t>
      </w:r>
      <w:r w:rsidRPr="002713AB">
        <w:rPr>
          <w:i/>
          <w:color w:val="660E7A"/>
        </w:rPr>
        <w:t xml:space="preserve">STATUS_FINISH </w:t>
      </w:r>
      <w:r w:rsidRPr="002713AB">
        <w:rPr>
          <w:color w:val="000000"/>
        </w:rPr>
        <w:t xml:space="preserve">= </w:t>
      </w:r>
      <w:r w:rsidRPr="002713AB">
        <w:rPr>
          <w:color w:val="0000FF"/>
        </w:rPr>
        <w:t>2</w:t>
      </w:r>
      <w:r w:rsidRPr="002713AB">
        <w:rPr>
          <w:color w:val="000000"/>
        </w:rPr>
        <w:t xml:space="preserve">;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完成状态</w:t>
      </w:r>
    </w:p>
    <w:p w:rsidR="002713AB" w:rsidRDefault="002713AB" w:rsidP="000D49F4">
      <w:pPr>
        <w:pStyle w:val="4"/>
      </w:pPr>
      <w:r>
        <w:rPr>
          <w:rFonts w:hint="eastAsia"/>
        </w:rPr>
        <w:t>设置</w:t>
      </w:r>
      <w:r>
        <w:t>监听事件</w:t>
      </w:r>
    </w:p>
    <w:p w:rsidR="002713AB" w:rsidRPr="002713AB" w:rsidRDefault="002713AB" w:rsidP="002713AB">
      <w:pPr>
        <w:pStyle w:val="af8"/>
        <w:rPr>
          <w:color w:val="000000"/>
        </w:rPr>
      </w:pPr>
      <w:r w:rsidRPr="002713AB">
        <w:t>tv_cart_edit</w:t>
      </w:r>
      <w:r w:rsidRPr="002713AB">
        <w:rPr>
          <w:color w:val="000000"/>
        </w:rPr>
        <w:t>.setTag(</w:t>
      </w:r>
      <w:r w:rsidRPr="002713AB">
        <w:rPr>
          <w:i/>
        </w:rPr>
        <w:t>STATUS_EDIT</w:t>
      </w:r>
      <w:r w:rsidRPr="002713AB">
        <w:rPr>
          <w:color w:val="000000"/>
        </w:rPr>
        <w:t>);</w:t>
      </w:r>
      <w:r w:rsidRPr="002713AB">
        <w:rPr>
          <w:color w:val="000000"/>
        </w:rPr>
        <w:br/>
      </w:r>
      <w:r w:rsidRPr="002713AB">
        <w:t>tv_cart_edit</w:t>
      </w:r>
      <w:r w:rsidRPr="002713AB">
        <w:rPr>
          <w:color w:val="000000"/>
        </w:rPr>
        <w:t>.setOnClickListener(</w:t>
      </w:r>
      <w:r w:rsidRPr="002713AB">
        <w:rPr>
          <w:color w:val="000080"/>
        </w:rPr>
        <w:t>this</w:t>
      </w:r>
      <w:r w:rsidRPr="002713AB">
        <w:rPr>
          <w:color w:val="000000"/>
        </w:rPr>
        <w:t>);</w:t>
      </w:r>
    </w:p>
    <w:p w:rsidR="002713AB" w:rsidRDefault="002713AB" w:rsidP="000D49F4">
      <w:pPr>
        <w:pStyle w:val="4"/>
      </w:pPr>
      <w:r>
        <w:rPr>
          <w:rFonts w:hint="eastAsia"/>
        </w:rPr>
        <w:lastRenderedPageBreak/>
        <w:t>响应</w:t>
      </w:r>
      <w:r>
        <w:t>监听事件</w:t>
      </w:r>
    </w:p>
    <w:p w:rsidR="00C73150" w:rsidRDefault="002713AB" w:rsidP="002713AB">
      <w:pPr>
        <w:pStyle w:val="af8"/>
        <w:rPr>
          <w:rFonts w:hAnsi="宋体"/>
          <w:i/>
          <w:color w:val="058011"/>
        </w:rPr>
      </w:pPr>
      <w:r w:rsidRPr="002713AB">
        <w:rPr>
          <w:b/>
          <w:bCs/>
          <w:color w:val="000080"/>
        </w:rPr>
        <w:t xml:space="preserve">case </w:t>
      </w:r>
      <w:r w:rsidRPr="002713AB">
        <w:rPr>
          <w:color w:val="221FFF"/>
        </w:rPr>
        <w:t>R.id</w:t>
      </w:r>
      <w:r w:rsidRPr="002713AB">
        <w:t>.</w:t>
      </w:r>
      <w:r w:rsidRPr="002713AB">
        <w:rPr>
          <w:b/>
          <w:bCs/>
          <w:i/>
          <w:color w:val="660E7A"/>
        </w:rPr>
        <w:t>tv_cart_edit</w:t>
      </w:r>
      <w:r w:rsidRPr="002713AB">
        <w:t>: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000080"/>
        </w:rPr>
        <w:t xml:space="preserve">int </w:t>
      </w:r>
      <w:r w:rsidRPr="002713AB">
        <w:rPr>
          <w:color w:val="221FFF"/>
        </w:rPr>
        <w:t xml:space="preserve">action </w:t>
      </w:r>
      <w:r w:rsidRPr="002713AB">
        <w:t>= (</w:t>
      </w:r>
      <w:r w:rsidRPr="002713AB">
        <w:rPr>
          <w:b/>
          <w:bCs/>
          <w:color w:val="000080"/>
        </w:rPr>
        <w:t>int</w:t>
      </w:r>
      <w:r w:rsidRPr="002713AB">
        <w:t xml:space="preserve">) </w:t>
      </w:r>
      <w:r w:rsidRPr="002713AB">
        <w:rPr>
          <w:b/>
          <w:bCs/>
          <w:color w:val="660E7A"/>
        </w:rPr>
        <w:t>tv_cart_edit</w:t>
      </w:r>
      <w:r w:rsidRPr="002713AB">
        <w:t xml:space="preserve">.getTag();  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获取状态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rFonts w:hAnsi="宋体" w:hint="eastAsia"/>
          <w:i/>
          <w:color w:val="058011"/>
        </w:rPr>
        <w:br/>
        <w:t xml:space="preserve">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rPr>
          <w:b/>
          <w:bCs/>
          <w:color w:val="000080"/>
        </w:rPr>
        <w:t xml:space="preserve">if </w:t>
      </w:r>
      <w:r w:rsidRPr="002713AB">
        <w:t>(</w:t>
      </w:r>
      <w:r w:rsidRPr="002713AB">
        <w:rPr>
          <w:color w:val="221FFF"/>
        </w:rPr>
        <w:t xml:space="preserve">action </w:t>
      </w:r>
      <w:r w:rsidRPr="002713AB">
        <w:t xml:space="preserve">== </w:t>
      </w:r>
      <w:r w:rsidRPr="002713AB">
        <w:rPr>
          <w:b/>
          <w:bCs/>
          <w:i/>
          <w:color w:val="660E7A"/>
        </w:rPr>
        <w:t>STATUS_EDIT</w:t>
      </w:r>
      <w:r w:rsidRPr="002713AB">
        <w:t xml:space="preserve">)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切换到完成状态</w:t>
      </w:r>
      <w:r w:rsidRPr="002713AB">
        <w:rPr>
          <w:rFonts w:hAnsi="宋体" w:hint="eastAsia"/>
          <w:i/>
          <w:color w:val="058011"/>
        </w:rPr>
        <w:br/>
        <w:t xml:space="preserve">    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t>showDelete();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FF020C"/>
        </w:rPr>
        <w:t>}</w:t>
      </w:r>
      <w:r w:rsidRPr="002713AB">
        <w:rPr>
          <w:b/>
          <w:bCs/>
          <w:color w:val="000080"/>
        </w:rPr>
        <w:t xml:space="preserve">else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切换为编辑状态</w:t>
      </w:r>
      <w:r w:rsidRPr="002713AB">
        <w:rPr>
          <w:rFonts w:hAnsi="宋体" w:hint="eastAsia"/>
          <w:i/>
          <w:color w:val="058011"/>
        </w:rPr>
        <w:br/>
        <w:t xml:space="preserve">    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t>hideDelete();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FF020C"/>
        </w:rPr>
        <w:t>}</w:t>
      </w:r>
    </w:p>
    <w:p w:rsidR="002713AB" w:rsidRPr="002713AB" w:rsidRDefault="002713AB" w:rsidP="002713AB">
      <w:pPr>
        <w:pStyle w:val="af8"/>
      </w:pPr>
      <w:r w:rsidRPr="002713AB">
        <w:rPr>
          <w:b/>
          <w:bCs/>
          <w:color w:val="FF020C"/>
        </w:rPr>
        <w:br/>
        <w:t xml:space="preserve">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b/>
          <w:bCs/>
          <w:color w:val="000080"/>
        </w:rPr>
        <w:t>break</w:t>
      </w:r>
      <w:r w:rsidRPr="002713AB">
        <w:t>;</w:t>
      </w:r>
    </w:p>
    <w:p w:rsidR="002713AB" w:rsidRDefault="002713AB" w:rsidP="000D49F4">
      <w:pPr>
        <w:pStyle w:val="4"/>
      </w:pPr>
      <w:r>
        <w:rPr>
          <w:rFonts w:hint="eastAsia"/>
        </w:rPr>
        <w:t>完成状态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b/>
          <w:bCs/>
          <w:color w:val="000080"/>
        </w:rPr>
        <w:t xml:space="preserve">private void </w:t>
      </w:r>
      <w:r w:rsidRPr="002713AB">
        <w:t xml:space="preserve">showDelete() </w:t>
      </w:r>
      <w:r w:rsidRPr="002713AB">
        <w:rPr>
          <w:b/>
          <w:bCs/>
          <w:color w:val="FF020C"/>
        </w:rPr>
        <w:t>{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b/>
          <w:bCs/>
          <w:color w:val="FF020C"/>
        </w:rPr>
        <w:br/>
        <w:t xml:space="preserve">    </w:t>
      </w:r>
      <w:r w:rsidRPr="002713AB">
        <w:rPr>
          <w:i/>
          <w:color w:val="058011"/>
        </w:rPr>
        <w:t xml:space="preserve">// 1 </w:t>
      </w:r>
      <w:r w:rsidRPr="002713AB">
        <w:rPr>
          <w:rFonts w:hAnsi="宋体" w:hint="eastAsia"/>
          <w:i/>
          <w:color w:val="058011"/>
        </w:rPr>
        <w:t>设置状态为完成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tv_cart_edit</w:t>
      </w:r>
      <w:r w:rsidRPr="002713AB">
        <w:t>.setTag(</w:t>
      </w:r>
      <w:r w:rsidRPr="002713AB">
        <w:rPr>
          <w:b/>
          <w:bCs/>
          <w:i/>
          <w:color w:val="660E7A"/>
        </w:rPr>
        <w:t>STATUS_FINISH</w:t>
      </w:r>
      <w:r w:rsidRPr="002713AB">
        <w:t>);</w:t>
      </w:r>
      <w:r w:rsidRPr="002713AB">
        <w:br/>
        <w:t xml:space="preserve">    </w:t>
      </w:r>
      <w:r w:rsidRPr="002713AB">
        <w:rPr>
          <w:b/>
          <w:bCs/>
          <w:color w:val="660E7A"/>
        </w:rPr>
        <w:t>tv_cart_edit</w:t>
      </w:r>
      <w:r w:rsidRPr="002713AB">
        <w:t>.setText(</w:t>
      </w:r>
      <w:r w:rsidRPr="002713AB">
        <w:rPr>
          <w:color w:val="FF2EA0"/>
        </w:rPr>
        <w:t>"</w:t>
      </w:r>
      <w:r w:rsidRPr="002713AB">
        <w:rPr>
          <w:rFonts w:hAnsi="宋体" w:hint="eastAsia"/>
          <w:color w:val="FF2EA0"/>
        </w:rPr>
        <w:t>完成</w:t>
      </w:r>
      <w:r w:rsidRPr="002713AB">
        <w:rPr>
          <w:color w:val="FF2EA0"/>
        </w:rPr>
        <w:t>"</w:t>
      </w:r>
      <w:r w:rsidRPr="002713AB">
        <w:t>);</w:t>
      </w:r>
      <w:r w:rsidRPr="002713AB">
        <w:br/>
      </w:r>
      <w:r w:rsidRPr="002713AB">
        <w:br/>
        <w:t xml:space="preserve">    </w:t>
      </w:r>
      <w:r w:rsidRPr="002713AB">
        <w:rPr>
          <w:i/>
          <w:color w:val="058011"/>
        </w:rPr>
        <w:t xml:space="preserve">// 2 </w:t>
      </w:r>
      <w:r w:rsidRPr="002713AB">
        <w:rPr>
          <w:rFonts w:hAnsi="宋体" w:hint="eastAsia"/>
          <w:i/>
          <w:color w:val="058011"/>
        </w:rPr>
        <w:t>变成非勾选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000080"/>
        </w:rPr>
        <w:t xml:space="preserve">if </w:t>
      </w:r>
      <w:r w:rsidRPr="002713AB">
        <w:t>(</w:t>
      </w:r>
      <w:r w:rsidRPr="002713AB">
        <w:rPr>
          <w:b/>
          <w:bCs/>
          <w:color w:val="660E7A"/>
        </w:rPr>
        <w:t xml:space="preserve">adapter </w:t>
      </w:r>
      <w:r w:rsidRPr="002713AB">
        <w:t xml:space="preserve">!= </w:t>
      </w:r>
      <w:r w:rsidRPr="002713AB">
        <w:rPr>
          <w:b/>
          <w:bCs/>
          <w:color w:val="000080"/>
        </w:rPr>
        <w:t>null</w:t>
      </w:r>
      <w:r w:rsidRPr="002713AB">
        <w:t xml:space="preserve">)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</w:t>
      </w:r>
      <w:r w:rsidRPr="002713AB">
        <w:rPr>
          <w:b/>
          <w:bCs/>
          <w:color w:val="660E7A"/>
        </w:rPr>
        <w:t>adapter</w:t>
      </w:r>
      <w:r w:rsidRPr="002713AB">
        <w:t>.checkAll_none(</w:t>
      </w:r>
      <w:r w:rsidRPr="002713AB">
        <w:rPr>
          <w:b/>
          <w:bCs/>
          <w:color w:val="000080"/>
        </w:rPr>
        <w:t>false</w:t>
      </w:r>
      <w:r w:rsidRPr="002713AB">
        <w:t xml:space="preserve">);  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设置所有为非勾选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FF020C"/>
        </w:rPr>
        <w:t>}</w:t>
      </w:r>
    </w:p>
    <w:p w:rsidR="00C73150" w:rsidRDefault="002713AB" w:rsidP="002713AB">
      <w:pPr>
        <w:pStyle w:val="af8"/>
      </w:pPr>
      <w:r w:rsidRPr="002713AB">
        <w:rPr>
          <w:b/>
          <w:bCs/>
          <w:color w:val="FF020C"/>
        </w:rPr>
        <w:br/>
        <w:t xml:space="preserve">    </w:t>
      </w:r>
      <w:r w:rsidRPr="002713AB">
        <w:rPr>
          <w:i/>
          <w:color w:val="058011"/>
        </w:rPr>
        <w:t xml:space="preserve">// 3 </w:t>
      </w:r>
      <w:r w:rsidRPr="002713AB">
        <w:rPr>
          <w:rFonts w:hAnsi="宋体" w:hint="eastAsia"/>
          <w:i/>
          <w:color w:val="058011"/>
        </w:rPr>
        <w:t>删除视图的显示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llDelete</w:t>
      </w:r>
      <w:r w:rsidRPr="002713AB">
        <w:t>.setVisibility(</w:t>
      </w:r>
      <w:r w:rsidRPr="002713AB">
        <w:rPr>
          <w:color w:val="221FFF"/>
        </w:rPr>
        <w:t>View</w:t>
      </w:r>
      <w:r w:rsidRPr="002713AB">
        <w:t>.</w:t>
      </w:r>
      <w:r w:rsidRPr="002713AB">
        <w:rPr>
          <w:b/>
          <w:bCs/>
          <w:i/>
          <w:color w:val="660E7A"/>
        </w:rPr>
        <w:t>VISIBLE</w:t>
      </w:r>
      <w:r w:rsidRPr="002713AB">
        <w:t>);</w:t>
      </w:r>
    </w:p>
    <w:p w:rsidR="002713AB" w:rsidRPr="002713AB" w:rsidRDefault="002713AB" w:rsidP="002713AB">
      <w:pPr>
        <w:pStyle w:val="af8"/>
      </w:pPr>
      <w:r w:rsidRPr="002713AB">
        <w:br/>
        <w:t xml:space="preserve">    </w:t>
      </w:r>
      <w:r w:rsidRPr="002713AB">
        <w:rPr>
          <w:i/>
          <w:color w:val="058011"/>
        </w:rPr>
        <w:t xml:space="preserve">// 4 </w:t>
      </w:r>
      <w:r w:rsidRPr="002713AB">
        <w:rPr>
          <w:rFonts w:hAnsi="宋体" w:hint="eastAsia"/>
          <w:i/>
          <w:color w:val="058011"/>
        </w:rPr>
        <w:t>结算视图的隐藏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llCheckAll</w:t>
      </w:r>
      <w:r w:rsidRPr="002713AB">
        <w:t>.setVisibility(</w:t>
      </w:r>
      <w:r w:rsidRPr="002713AB">
        <w:rPr>
          <w:color w:val="221FFF"/>
        </w:rPr>
        <w:t>View</w:t>
      </w:r>
      <w:r w:rsidRPr="002713AB">
        <w:t>.</w:t>
      </w:r>
      <w:r w:rsidRPr="002713AB">
        <w:rPr>
          <w:b/>
          <w:bCs/>
          <w:i/>
          <w:color w:val="660E7A"/>
        </w:rPr>
        <w:t>GONE</w:t>
      </w:r>
      <w:r w:rsidRPr="002713AB">
        <w:t>);</w:t>
      </w:r>
      <w:r w:rsidRPr="002713AB">
        <w:br/>
      </w:r>
      <w:r w:rsidRPr="002713AB">
        <w:rPr>
          <w:b/>
          <w:bCs/>
          <w:color w:val="FF020C"/>
        </w:rPr>
        <w:t>}</w:t>
      </w:r>
    </w:p>
    <w:p w:rsidR="002713AB" w:rsidRDefault="002713AB" w:rsidP="000D49F4">
      <w:pPr>
        <w:pStyle w:val="4"/>
      </w:pPr>
      <w:r>
        <w:rPr>
          <w:rFonts w:hint="eastAsia"/>
        </w:rPr>
        <w:t>编辑状态</w:t>
      </w:r>
    </w:p>
    <w:p w:rsidR="00C73150" w:rsidRDefault="00F32478" w:rsidP="00F32478">
      <w:pPr>
        <w:pStyle w:val="af8"/>
        <w:rPr>
          <w:b/>
          <w:bCs/>
          <w:color w:val="FF020C"/>
        </w:rPr>
      </w:pPr>
      <w:r w:rsidRPr="00F32478">
        <w:rPr>
          <w:b/>
          <w:bCs/>
          <w:color w:val="000080"/>
        </w:rPr>
        <w:t xml:space="preserve">private void </w:t>
      </w:r>
      <w:r w:rsidRPr="00F32478">
        <w:t xml:space="preserve">hideDelete() </w:t>
      </w:r>
      <w:r w:rsidRPr="00F32478">
        <w:rPr>
          <w:b/>
          <w:bCs/>
          <w:color w:val="FF020C"/>
        </w:rPr>
        <w:t>{</w:t>
      </w:r>
    </w:p>
    <w:p w:rsidR="00C73150" w:rsidRDefault="00F32478" w:rsidP="00F32478">
      <w:pPr>
        <w:pStyle w:val="af8"/>
      </w:pPr>
      <w:r w:rsidRPr="00F32478">
        <w:rPr>
          <w:b/>
          <w:bCs/>
          <w:color w:val="FF020C"/>
        </w:rPr>
        <w:br/>
        <w:t xml:space="preserve">    </w:t>
      </w:r>
      <w:r w:rsidRPr="00F32478">
        <w:rPr>
          <w:i/>
          <w:color w:val="058011"/>
        </w:rPr>
        <w:t xml:space="preserve">// 1 </w:t>
      </w:r>
      <w:r w:rsidRPr="00F32478">
        <w:rPr>
          <w:rFonts w:hAnsi="宋体" w:hint="eastAsia"/>
          <w:i/>
          <w:color w:val="058011"/>
        </w:rPr>
        <w:t>设置状态为编辑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tv_cart_edit</w:t>
      </w:r>
      <w:r w:rsidRPr="00F32478">
        <w:t>.setTag(</w:t>
      </w:r>
      <w:r w:rsidRPr="00F32478">
        <w:rPr>
          <w:b/>
          <w:bCs/>
          <w:i/>
          <w:color w:val="660E7A"/>
        </w:rPr>
        <w:t>STATUS_EDIT</w:t>
      </w:r>
      <w:r w:rsidRPr="00F32478">
        <w:t>);</w:t>
      </w:r>
      <w:r w:rsidRPr="00F32478">
        <w:br/>
        <w:t xml:space="preserve">    </w:t>
      </w:r>
      <w:r w:rsidRPr="00F32478">
        <w:rPr>
          <w:b/>
          <w:bCs/>
          <w:color w:val="660E7A"/>
        </w:rPr>
        <w:t>tv_cart_edit</w:t>
      </w:r>
      <w:r w:rsidRPr="00F32478">
        <w:t>.setText(</w:t>
      </w:r>
      <w:r w:rsidRPr="00F32478">
        <w:rPr>
          <w:color w:val="FF2EA0"/>
        </w:rPr>
        <w:t>"</w:t>
      </w:r>
      <w:r w:rsidRPr="00F32478">
        <w:rPr>
          <w:rFonts w:hAnsi="宋体" w:hint="eastAsia"/>
          <w:color w:val="FF2EA0"/>
        </w:rPr>
        <w:t>编辑</w:t>
      </w:r>
      <w:r w:rsidRPr="00F32478">
        <w:rPr>
          <w:color w:val="FF2EA0"/>
        </w:rPr>
        <w:t>"</w:t>
      </w:r>
      <w:r w:rsidRPr="00F32478">
        <w:t>);</w:t>
      </w:r>
      <w:r w:rsidRPr="00F32478">
        <w:br/>
      </w:r>
      <w:r w:rsidRPr="00F32478">
        <w:br/>
        <w:t xml:space="preserve">    </w:t>
      </w:r>
      <w:r w:rsidRPr="00F32478">
        <w:rPr>
          <w:i/>
          <w:color w:val="058011"/>
        </w:rPr>
        <w:t xml:space="preserve">// 2 </w:t>
      </w:r>
      <w:r w:rsidRPr="00F32478">
        <w:rPr>
          <w:rFonts w:hAnsi="宋体" w:hint="eastAsia"/>
          <w:i/>
          <w:color w:val="058011"/>
        </w:rPr>
        <w:t>变成勾选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000080"/>
        </w:rPr>
        <w:t xml:space="preserve">if </w:t>
      </w:r>
      <w:r w:rsidRPr="00F32478">
        <w:t>(</w:t>
      </w:r>
      <w:r w:rsidRPr="00F32478">
        <w:rPr>
          <w:b/>
          <w:bCs/>
          <w:color w:val="660E7A"/>
        </w:rPr>
        <w:t xml:space="preserve">adapter </w:t>
      </w:r>
      <w:r w:rsidRPr="00F32478">
        <w:t xml:space="preserve">!= </w:t>
      </w:r>
      <w:r w:rsidRPr="00F32478">
        <w:rPr>
          <w:b/>
          <w:bCs/>
          <w:color w:val="000080"/>
        </w:rPr>
        <w:t>null</w:t>
      </w:r>
      <w:r w:rsidRPr="00F32478">
        <w:t xml:space="preserve">) </w:t>
      </w:r>
      <w:r w:rsidRPr="00F32478">
        <w:rPr>
          <w:b/>
          <w:bCs/>
          <w:color w:val="FF020C"/>
        </w:rPr>
        <w:t>{</w:t>
      </w:r>
      <w:r w:rsidRPr="00F32478">
        <w:rPr>
          <w:b/>
          <w:bCs/>
          <w:color w:val="FF020C"/>
        </w:rPr>
        <w:br/>
        <w:t xml:space="preserve">        </w:t>
      </w:r>
      <w:r w:rsidRPr="00F32478">
        <w:rPr>
          <w:b/>
          <w:bCs/>
          <w:color w:val="660E7A"/>
        </w:rPr>
        <w:t>adapter</w:t>
      </w:r>
      <w:r w:rsidRPr="00F32478">
        <w:t>.checkAll_none(</w:t>
      </w:r>
      <w:r w:rsidRPr="00F32478">
        <w:rPr>
          <w:b/>
          <w:bCs/>
          <w:color w:val="000080"/>
        </w:rPr>
        <w:t>true</w:t>
      </w:r>
      <w:r w:rsidRPr="00F32478">
        <w:t xml:space="preserve">);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设置所有为勾选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FF020C"/>
        </w:rPr>
        <w:t>}</w:t>
      </w:r>
      <w:r w:rsidRPr="00F32478">
        <w:rPr>
          <w:b/>
          <w:bCs/>
          <w:color w:val="FF020C"/>
        </w:rPr>
        <w:br/>
        <w:t xml:space="preserve">    </w:t>
      </w:r>
      <w:r w:rsidRPr="00F32478">
        <w:rPr>
          <w:b/>
          <w:bCs/>
          <w:color w:val="660E7A"/>
        </w:rPr>
        <w:t>check_box_all</w:t>
      </w:r>
      <w:r w:rsidRPr="00F32478">
        <w:t>.setChecked(</w:t>
      </w:r>
      <w:r w:rsidRPr="00F32478">
        <w:rPr>
          <w:b/>
          <w:bCs/>
          <w:color w:val="000080"/>
        </w:rPr>
        <w:t>true</w:t>
      </w:r>
      <w:r w:rsidRPr="00F32478">
        <w:t xml:space="preserve">); 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这也是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adapter</w:t>
      </w:r>
      <w:r w:rsidRPr="00F32478">
        <w:t xml:space="preserve">.showTotalPrice();       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同上</w:t>
      </w:r>
      <w:r w:rsidRPr="00F32478">
        <w:rPr>
          <w:rFonts w:hAnsi="宋体" w:hint="eastAsia"/>
          <w:i/>
          <w:color w:val="058011"/>
        </w:rPr>
        <w:br/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i/>
          <w:color w:val="058011"/>
        </w:rPr>
        <w:t xml:space="preserve">// 3 </w:t>
      </w:r>
      <w:r w:rsidRPr="00F32478">
        <w:rPr>
          <w:rFonts w:hAnsi="宋体" w:hint="eastAsia"/>
          <w:i/>
          <w:color w:val="058011"/>
        </w:rPr>
        <w:t>删除视图的隐藏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llDelete</w:t>
      </w:r>
      <w:r w:rsidRPr="00F32478">
        <w:t>.setVisibility(</w:t>
      </w:r>
      <w:r w:rsidRPr="00F32478">
        <w:rPr>
          <w:color w:val="221FFF"/>
        </w:rPr>
        <w:t>View</w:t>
      </w:r>
      <w:r w:rsidRPr="00F32478">
        <w:t>.</w:t>
      </w:r>
      <w:r w:rsidRPr="00F32478">
        <w:rPr>
          <w:b/>
          <w:bCs/>
          <w:i/>
          <w:color w:val="660E7A"/>
        </w:rPr>
        <w:t>GONE</w:t>
      </w:r>
      <w:r w:rsidRPr="00F32478">
        <w:t>);</w:t>
      </w:r>
    </w:p>
    <w:p w:rsidR="00F32478" w:rsidRPr="00F32478" w:rsidRDefault="00F32478" w:rsidP="00F32478">
      <w:pPr>
        <w:pStyle w:val="af8"/>
      </w:pPr>
      <w:r w:rsidRPr="00F32478">
        <w:br/>
        <w:t xml:space="preserve">    </w:t>
      </w:r>
      <w:r w:rsidRPr="00F32478">
        <w:rPr>
          <w:i/>
          <w:color w:val="058011"/>
        </w:rPr>
        <w:t xml:space="preserve">// 4 </w:t>
      </w:r>
      <w:r w:rsidRPr="00F32478">
        <w:rPr>
          <w:rFonts w:hAnsi="宋体" w:hint="eastAsia"/>
          <w:i/>
          <w:color w:val="058011"/>
        </w:rPr>
        <w:t>结算视图的显示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llCheckAll</w:t>
      </w:r>
      <w:r w:rsidRPr="00F32478">
        <w:t>.setVisibility(</w:t>
      </w:r>
      <w:r w:rsidRPr="00F32478">
        <w:rPr>
          <w:color w:val="221FFF"/>
        </w:rPr>
        <w:t>View</w:t>
      </w:r>
      <w:r w:rsidRPr="00F32478">
        <w:t>.</w:t>
      </w:r>
      <w:r w:rsidRPr="00F32478">
        <w:rPr>
          <w:b/>
          <w:bCs/>
          <w:i/>
          <w:color w:val="660E7A"/>
        </w:rPr>
        <w:t>VISIBLE</w:t>
      </w:r>
      <w:r w:rsidRPr="00F32478">
        <w:t>);</w:t>
      </w:r>
      <w:r w:rsidRPr="00F32478">
        <w:br/>
      </w:r>
      <w:r w:rsidRPr="00F32478">
        <w:rPr>
          <w:b/>
          <w:bCs/>
          <w:color w:val="FF020C"/>
        </w:rPr>
        <w:t>}</w:t>
      </w:r>
    </w:p>
    <w:p w:rsidR="00C73150" w:rsidRDefault="00F32478" w:rsidP="000D49F4">
      <w:pPr>
        <w:pStyle w:val="4"/>
      </w:pPr>
      <w:r>
        <w:rPr>
          <w:rFonts w:hint="eastAsia"/>
        </w:rPr>
        <w:t>实现效果</w:t>
      </w:r>
    </w:p>
    <w:p w:rsidR="00C73150" w:rsidRPr="00C73150" w:rsidRDefault="00C73150" w:rsidP="000D49F4">
      <w:pPr>
        <w:ind w:left="420" w:firstLineChars="0" w:firstLine="0"/>
      </w:pPr>
      <w:r>
        <w:rPr>
          <w:rFonts w:hint="eastAsia"/>
        </w:rPr>
        <w:t>从左到右，依次为</w:t>
      </w:r>
      <w:r w:rsidRPr="00C73150">
        <w:rPr>
          <w:rFonts w:hint="eastAsia"/>
        </w:rPr>
        <w:t>编辑态、完成态、重返编辑态</w:t>
      </w:r>
      <w:r>
        <w:rPr>
          <w:rFonts w:hint="eastAsia"/>
        </w:rPr>
        <w:t>。</w:t>
      </w:r>
    </w:p>
    <w:p w:rsidR="00F32478" w:rsidRDefault="00F32478" w:rsidP="000D49F4">
      <w:pPr>
        <w:pStyle w:val="ab"/>
      </w:pPr>
      <w:r w:rsidRPr="00F32478">
        <w:rPr>
          <w:noProof/>
        </w:rPr>
        <w:lastRenderedPageBreak/>
        <w:drawing>
          <wp:inline distT="0" distB="0" distL="0" distR="0">
            <wp:extent cx="1962000" cy="3488400"/>
            <wp:effectExtent l="19050" t="19050" r="19685" b="17145"/>
            <wp:docPr id="97" name="图片 97" descr="D:\AndroidProgram\MyShop\png\device-2016-12-12-164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6422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32478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8" name="图片 98" descr="D:\AndroidProgram\MyShop\png\device-2016-12-12-164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64256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32478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9" name="图片 99" descr="D:\AndroidProgram\MyShop\png\device-2016-12-12-164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6441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9F4" w:rsidRDefault="000D49F4" w:rsidP="000D49F4">
      <w:pPr>
        <w:pStyle w:val="3"/>
      </w:pPr>
      <w:r>
        <w:rPr>
          <w:rFonts w:hint="eastAsia"/>
        </w:rPr>
        <w:t>完成</w:t>
      </w:r>
      <w:r>
        <w:t>态下的全选与非全选</w:t>
      </w:r>
    </w:p>
    <w:p w:rsidR="000D49F4" w:rsidRDefault="000D49F4" w:rsidP="000D49F4">
      <w:pPr>
        <w:pStyle w:val="4"/>
      </w:pPr>
      <w:r>
        <w:rPr>
          <w:rFonts w:hint="eastAsia"/>
        </w:rPr>
        <w:t>向适配器中</w:t>
      </w:r>
      <w:r>
        <w:t>增加参数</w:t>
      </w:r>
    </w:p>
    <w:p w:rsidR="000D49F4" w:rsidRPr="000D49F4" w:rsidRDefault="000D49F4" w:rsidP="000D49F4">
      <w:pPr>
        <w:pStyle w:val="af8"/>
        <w:rPr>
          <w:color w:val="000000"/>
        </w:rPr>
      </w:pPr>
      <w:r w:rsidRPr="000D49F4">
        <w:t xml:space="preserve">adapter </w:t>
      </w:r>
      <w:r w:rsidRPr="000D49F4">
        <w:rPr>
          <w:color w:val="000000"/>
        </w:rPr>
        <w:t xml:space="preserve">= </w:t>
      </w:r>
      <w:r w:rsidRPr="000D49F4">
        <w:rPr>
          <w:color w:val="000080"/>
        </w:rPr>
        <w:t xml:space="preserve">new </w:t>
      </w:r>
      <w:r w:rsidRPr="000D49F4">
        <w:rPr>
          <w:color w:val="000000"/>
        </w:rPr>
        <w:t>CartAdapter(</w:t>
      </w:r>
      <w:r w:rsidRPr="000D49F4">
        <w:t>context</w:t>
      </w:r>
      <w:r w:rsidRPr="000D49F4">
        <w:rPr>
          <w:color w:val="000000"/>
        </w:rPr>
        <w:t>,</w:t>
      </w:r>
      <w:r w:rsidRPr="000D49F4">
        <w:rPr>
          <w:color w:val="221FFF"/>
        </w:rPr>
        <w:t>goodsBeanList</w:t>
      </w:r>
      <w:r w:rsidRPr="000D49F4">
        <w:rPr>
          <w:color w:val="000000"/>
        </w:rPr>
        <w:t>,</w:t>
      </w:r>
      <w:r w:rsidRPr="000D49F4">
        <w:t>tv_price_total</w:t>
      </w:r>
      <w:r w:rsidRPr="000D49F4">
        <w:rPr>
          <w:color w:val="000000"/>
        </w:rPr>
        <w:t>,</w:t>
      </w:r>
      <w:r w:rsidRPr="000D49F4">
        <w:t>check_box_all</w:t>
      </w:r>
      <w:r w:rsidRPr="000D49F4">
        <w:rPr>
          <w:color w:val="000000"/>
        </w:rPr>
        <w:t>,</w:t>
      </w:r>
      <w:r w:rsidRPr="000D49F4">
        <w:rPr>
          <w:color w:val="FF0000"/>
        </w:rPr>
        <w:t>cbAll</w:t>
      </w:r>
      <w:r w:rsidRPr="000D49F4">
        <w:rPr>
          <w:color w:val="000000"/>
        </w:rPr>
        <w:t>);</w:t>
      </w:r>
    </w:p>
    <w:p w:rsidR="000D49F4" w:rsidRDefault="000D49F4" w:rsidP="000D49F4">
      <w:pPr>
        <w:pStyle w:val="4"/>
      </w:pPr>
      <w:r>
        <w:rPr>
          <w:rFonts w:hint="eastAsia"/>
        </w:rPr>
        <w:t>在</w:t>
      </w:r>
      <w:r>
        <w:t>适配器的</w:t>
      </w:r>
      <w:r w:rsidRPr="000D49F4">
        <w:t>checkAll()</w:t>
      </w:r>
      <w:r>
        <w:rPr>
          <w:rFonts w:hint="eastAsia"/>
        </w:rPr>
        <w:t>方法</w:t>
      </w:r>
      <w:r>
        <w:t>中</w:t>
      </w:r>
      <w:r>
        <w:rPr>
          <w:rFonts w:hint="eastAsia"/>
        </w:rPr>
        <w:t>设置</w:t>
      </w:r>
      <w:r>
        <w:t>全选和非全选</w:t>
      </w:r>
    </w:p>
    <w:p w:rsidR="000D49F4" w:rsidRPr="000D49F4" w:rsidRDefault="000D49F4" w:rsidP="000D49F4">
      <w:pPr>
        <w:pStyle w:val="af8"/>
      </w:pPr>
      <w:r w:rsidRPr="000D49F4">
        <w:rPr>
          <w:i/>
          <w:color w:val="058011"/>
        </w:rPr>
        <w:t>// Item</w:t>
      </w:r>
      <w:r w:rsidRPr="000D49F4">
        <w:rPr>
          <w:rFonts w:hAnsi="宋体" w:hint="eastAsia"/>
          <w:i/>
          <w:color w:val="058011"/>
        </w:rPr>
        <w:t>项的全选校验</w:t>
      </w:r>
      <w:r w:rsidRPr="000D49F4">
        <w:rPr>
          <w:rFonts w:hAnsi="宋体" w:hint="eastAsia"/>
          <w:i/>
          <w:color w:val="058011"/>
        </w:rPr>
        <w:br/>
      </w:r>
      <w:r w:rsidRPr="000D49F4">
        <w:rPr>
          <w:b/>
          <w:bCs/>
          <w:color w:val="000080"/>
        </w:rPr>
        <w:t xml:space="preserve">private void </w:t>
      </w:r>
      <w:r w:rsidRPr="000D49F4">
        <w:t xml:space="preserve">checkAll()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</w:t>
      </w:r>
      <w:r w:rsidRPr="000D49F4">
        <w:rPr>
          <w:b/>
          <w:bCs/>
          <w:color w:val="000080"/>
        </w:rPr>
        <w:t xml:space="preserve">if </w:t>
      </w:r>
      <w:r w:rsidRPr="000D49F4">
        <w:t>(</w:t>
      </w:r>
      <w:r w:rsidRPr="000D49F4">
        <w:rPr>
          <w:b/>
          <w:bCs/>
          <w:color w:val="660E7A"/>
        </w:rPr>
        <w:t xml:space="preserve">goodsBeanList </w:t>
      </w:r>
      <w:r w:rsidRPr="000D49F4">
        <w:t xml:space="preserve">!= </w:t>
      </w:r>
      <w:r w:rsidRPr="000D49F4">
        <w:rPr>
          <w:b/>
          <w:bCs/>
          <w:color w:val="000080"/>
        </w:rPr>
        <w:t xml:space="preserve">null </w:t>
      </w:r>
      <w:r w:rsidRPr="000D49F4">
        <w:t xml:space="preserve">&amp;&amp; </w:t>
      </w:r>
      <w:r w:rsidRPr="000D49F4">
        <w:rPr>
          <w:b/>
          <w:bCs/>
          <w:color w:val="660E7A"/>
        </w:rPr>
        <w:t>goodsBeanList</w:t>
      </w:r>
      <w:r w:rsidRPr="000D49F4">
        <w:t>.size()&gt;</w:t>
      </w:r>
      <w:r w:rsidRPr="000D49F4">
        <w:rPr>
          <w:color w:val="0000FF"/>
        </w:rPr>
        <w:t>0</w:t>
      </w:r>
      <w:r w:rsidRPr="000D49F4">
        <w:t xml:space="preserve">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</w:t>
      </w:r>
      <w:r w:rsidRPr="000D49F4">
        <w:rPr>
          <w:b/>
          <w:bCs/>
          <w:color w:val="000080"/>
        </w:rPr>
        <w:t xml:space="preserve">int </w:t>
      </w:r>
      <w:r w:rsidRPr="000D49F4">
        <w:rPr>
          <w:color w:val="221FFF"/>
        </w:rPr>
        <w:t xml:space="preserve">cnt </w:t>
      </w:r>
      <w:r w:rsidRPr="000D49F4">
        <w:t xml:space="preserve">= </w:t>
      </w:r>
      <w:r w:rsidRPr="000D49F4">
        <w:rPr>
          <w:color w:val="0000FF"/>
        </w:rPr>
        <w:t>0</w:t>
      </w:r>
      <w:r w:rsidRPr="000D49F4">
        <w:t>;</w:t>
      </w:r>
      <w:r w:rsidRPr="000D49F4">
        <w:br/>
        <w:t xml:space="preserve">        </w:t>
      </w:r>
      <w:r w:rsidRPr="000D49F4">
        <w:rPr>
          <w:b/>
          <w:bCs/>
          <w:color w:val="000080"/>
        </w:rPr>
        <w:t xml:space="preserve">for </w:t>
      </w:r>
      <w:r w:rsidRPr="000D49F4">
        <w:t>(</w:t>
      </w:r>
      <w:r w:rsidRPr="000D49F4">
        <w:rPr>
          <w:b/>
          <w:bCs/>
          <w:color w:val="000080"/>
        </w:rPr>
        <w:t xml:space="preserve">int </w:t>
      </w:r>
      <w:r w:rsidRPr="000D49F4">
        <w:rPr>
          <w:color w:val="221FFF"/>
        </w:rPr>
        <w:t xml:space="preserve">i </w:t>
      </w:r>
      <w:r w:rsidRPr="000D49F4">
        <w:t xml:space="preserve">= </w:t>
      </w:r>
      <w:r w:rsidRPr="000D49F4">
        <w:rPr>
          <w:color w:val="0000FF"/>
        </w:rPr>
        <w:t>0</w:t>
      </w:r>
      <w:r w:rsidRPr="000D49F4">
        <w:t xml:space="preserve">; </w:t>
      </w:r>
      <w:r w:rsidRPr="000D49F4">
        <w:rPr>
          <w:color w:val="221FFF"/>
        </w:rPr>
        <w:t xml:space="preserve">i </w:t>
      </w:r>
      <w:r w:rsidRPr="000D49F4">
        <w:t xml:space="preserve">&lt; </w:t>
      </w:r>
      <w:r w:rsidRPr="000D49F4">
        <w:rPr>
          <w:b/>
          <w:bCs/>
          <w:color w:val="660E7A"/>
        </w:rPr>
        <w:t>goodsBeanList</w:t>
      </w:r>
      <w:r w:rsidRPr="000D49F4">
        <w:t xml:space="preserve">.size(); </w:t>
      </w:r>
      <w:r w:rsidRPr="000D49F4">
        <w:rPr>
          <w:color w:val="221FFF"/>
        </w:rPr>
        <w:t>i</w:t>
      </w:r>
      <w:r w:rsidRPr="000D49F4">
        <w:t xml:space="preserve">++)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    </w:t>
      </w:r>
      <w:r w:rsidRPr="000D49F4">
        <w:rPr>
          <w:color w:val="221FFF"/>
        </w:rPr>
        <w:t xml:space="preserve">GoodsBean goodsBean </w:t>
      </w:r>
      <w:r w:rsidRPr="000D49F4">
        <w:t xml:space="preserve">= </w:t>
      </w:r>
      <w:r w:rsidRPr="000D49F4">
        <w:rPr>
          <w:b/>
          <w:bCs/>
          <w:color w:val="660E7A"/>
        </w:rPr>
        <w:t>goodsBeanList</w:t>
      </w:r>
      <w:r w:rsidRPr="000D49F4">
        <w:t>.get(</w:t>
      </w:r>
      <w:r w:rsidRPr="000D49F4">
        <w:rPr>
          <w:color w:val="221FFF"/>
        </w:rPr>
        <w:t>i</w:t>
      </w:r>
      <w:r w:rsidRPr="000D49F4">
        <w:t xml:space="preserve">);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从列表中得到某一具体的商品</w:t>
      </w:r>
      <w:r w:rsidRPr="000D49F4">
        <w:rPr>
          <w:i/>
          <w:color w:val="058011"/>
        </w:rPr>
        <w:t>Bean</w:t>
      </w:r>
      <w:r w:rsidRPr="000D49F4">
        <w:rPr>
          <w:i/>
          <w:color w:val="058011"/>
        </w:rPr>
        <w:br/>
        <w:t xml:space="preserve">            </w:t>
      </w:r>
      <w:r w:rsidRPr="000D49F4">
        <w:rPr>
          <w:b/>
          <w:bCs/>
          <w:color w:val="000080"/>
        </w:rPr>
        <w:t xml:space="preserve">if </w:t>
      </w:r>
      <w:r w:rsidRPr="000D49F4">
        <w:t>(!</w:t>
      </w:r>
      <w:r w:rsidRPr="000D49F4">
        <w:rPr>
          <w:color w:val="221FFF"/>
        </w:rPr>
        <w:t>goodsBean</w:t>
      </w:r>
      <w:r w:rsidRPr="000D49F4">
        <w:t xml:space="preserve">.isChecked()) </w:t>
      </w:r>
      <w:r w:rsidRPr="000D49F4">
        <w:rPr>
          <w:b/>
          <w:bCs/>
          <w:color w:val="FF020C"/>
        </w:rPr>
        <w:t xml:space="preserve">{ 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只要有一个没选中</w:t>
      </w:r>
      <w:r w:rsidRPr="000D49F4">
        <w:rPr>
          <w:rFonts w:hAnsi="宋体" w:hint="eastAsia"/>
          <w:i/>
          <w:color w:val="058011"/>
        </w:rPr>
        <w:br/>
        <w:t xml:space="preserve">              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设置非全选</w:t>
      </w:r>
      <w:r w:rsidRPr="000D49F4">
        <w:rPr>
          <w:rFonts w:hAnsi="宋体" w:hint="eastAsia"/>
          <w:i/>
          <w:color w:val="058011"/>
        </w:rPr>
        <w:br/>
        <w:t xml:space="preserve">                </w:t>
      </w:r>
      <w:r w:rsidRPr="000D49F4">
        <w:rPr>
          <w:b/>
          <w:bCs/>
          <w:color w:val="660E7A"/>
        </w:rPr>
        <w:t>check_box_all</w:t>
      </w:r>
      <w:r w:rsidRPr="000D49F4">
        <w:t>.setChecked(</w:t>
      </w:r>
      <w:r w:rsidRPr="000D49F4">
        <w:rPr>
          <w:b/>
          <w:bCs/>
          <w:color w:val="000080"/>
        </w:rPr>
        <w:t>false</w:t>
      </w:r>
      <w:r w:rsidRPr="000D49F4">
        <w:t>);</w:t>
      </w:r>
      <w:r w:rsidRPr="000D49F4">
        <w:br/>
        <w:t xml:space="preserve">                </w:t>
      </w:r>
      <w:r w:rsidRPr="001852E8">
        <w:rPr>
          <w:b/>
          <w:bCs/>
          <w:color w:val="FF0000"/>
        </w:rPr>
        <w:t>cbAll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false</w:t>
      </w:r>
      <w:r w:rsidRPr="001852E8">
        <w:rPr>
          <w:color w:val="FF0000"/>
        </w:rPr>
        <w:t>);</w:t>
      </w:r>
      <w:r w:rsidRPr="000D49F4">
        <w:br/>
        <w:t xml:space="preserve">        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000080"/>
        </w:rPr>
        <w:t xml:space="preserve">else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        </w:t>
      </w:r>
      <w:r w:rsidRPr="000D49F4">
        <w:rPr>
          <w:color w:val="221FFF"/>
        </w:rPr>
        <w:t>cnt</w:t>
      </w:r>
      <w:r w:rsidRPr="000D49F4">
        <w:t xml:space="preserve">++;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选中的</w:t>
      </w:r>
      <w:r w:rsidRPr="000D49F4">
        <w:rPr>
          <w:rFonts w:hAnsi="宋体" w:hint="eastAsia"/>
          <w:i/>
          <w:color w:val="058011"/>
        </w:rPr>
        <w:br/>
        <w:t xml:space="preserve">        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FF020C"/>
        </w:rPr>
        <w:br/>
        <w:t xml:space="preserve">        }</w:t>
      </w:r>
      <w:r w:rsidRPr="000D49F4">
        <w:rPr>
          <w:b/>
          <w:bCs/>
          <w:color w:val="FF020C"/>
        </w:rPr>
        <w:br/>
        <w:t xml:space="preserve">        </w:t>
      </w:r>
      <w:r w:rsidRPr="000D49F4">
        <w:rPr>
          <w:b/>
          <w:bCs/>
          <w:color w:val="000080"/>
        </w:rPr>
        <w:t xml:space="preserve">if </w:t>
      </w:r>
      <w:r w:rsidRPr="000D49F4">
        <w:t>(</w:t>
      </w:r>
      <w:r w:rsidRPr="000D49F4">
        <w:rPr>
          <w:color w:val="221FFF"/>
        </w:rPr>
        <w:t>cnt</w:t>
      </w:r>
      <w:r w:rsidRPr="000D49F4">
        <w:t>==</w:t>
      </w:r>
      <w:r w:rsidRPr="000D49F4">
        <w:rPr>
          <w:b/>
          <w:bCs/>
          <w:color w:val="660E7A"/>
        </w:rPr>
        <w:t>goodsBeanList</w:t>
      </w:r>
      <w:r w:rsidRPr="000D49F4">
        <w:t xml:space="preserve">.size())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  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设置全选</w:t>
      </w:r>
      <w:r w:rsidRPr="000D49F4">
        <w:rPr>
          <w:rFonts w:hAnsi="宋体" w:hint="eastAsia"/>
          <w:i/>
          <w:color w:val="058011"/>
        </w:rPr>
        <w:br/>
        <w:t xml:space="preserve">            </w:t>
      </w:r>
      <w:r w:rsidRPr="000D49F4">
        <w:rPr>
          <w:b/>
          <w:bCs/>
          <w:color w:val="660E7A"/>
        </w:rPr>
        <w:t>check_box_all</w:t>
      </w:r>
      <w:r w:rsidRPr="000D49F4">
        <w:t>.setChecked(</w:t>
      </w:r>
      <w:r w:rsidRPr="000D49F4">
        <w:rPr>
          <w:b/>
          <w:bCs/>
          <w:color w:val="000080"/>
        </w:rPr>
        <w:t>true</w:t>
      </w:r>
      <w:r w:rsidRPr="000D49F4">
        <w:t>);</w:t>
      </w:r>
      <w:r w:rsidRPr="000D49F4">
        <w:br/>
        <w:t xml:space="preserve">            </w:t>
      </w:r>
      <w:r w:rsidRPr="001852E8">
        <w:rPr>
          <w:b/>
          <w:bCs/>
          <w:color w:val="FF0000"/>
        </w:rPr>
        <w:t>cbAll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true</w:t>
      </w:r>
      <w:r w:rsidRPr="001852E8">
        <w:rPr>
          <w:color w:val="FF0000"/>
        </w:rPr>
        <w:t>);</w:t>
      </w:r>
      <w:r w:rsidRPr="000D49F4">
        <w:br/>
        <w:t xml:space="preserve">    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FF020C"/>
        </w:rPr>
        <w:br/>
        <w:t xml:space="preserve">    }</w:t>
      </w:r>
      <w:r w:rsidRPr="000D49F4">
        <w:rPr>
          <w:b/>
          <w:bCs/>
          <w:color w:val="000080"/>
        </w:rPr>
        <w:t xml:space="preserve">else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</w:t>
      </w:r>
      <w:r w:rsidRPr="001852E8">
        <w:rPr>
          <w:b/>
          <w:bCs/>
          <w:color w:val="FF0000"/>
        </w:rPr>
        <w:t>check_box_all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false</w:t>
      </w:r>
      <w:r w:rsidRPr="001852E8">
        <w:rPr>
          <w:color w:val="FF0000"/>
        </w:rPr>
        <w:t>);</w:t>
      </w:r>
      <w:r w:rsidRPr="001852E8">
        <w:rPr>
          <w:color w:val="FF0000"/>
        </w:rPr>
        <w:br/>
        <w:t xml:space="preserve">        </w:t>
      </w:r>
      <w:r w:rsidRPr="001852E8">
        <w:rPr>
          <w:b/>
          <w:bCs/>
          <w:color w:val="FF0000"/>
        </w:rPr>
        <w:t>cbAll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false</w:t>
      </w:r>
      <w:r w:rsidRPr="001852E8">
        <w:rPr>
          <w:color w:val="FF0000"/>
        </w:rPr>
        <w:t>);</w:t>
      </w:r>
      <w:r w:rsidRPr="000D49F4">
        <w:br/>
        <w:t xml:space="preserve">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FF020C"/>
        </w:rPr>
        <w:br/>
        <w:t>}</w:t>
      </w:r>
    </w:p>
    <w:p w:rsidR="000D49F4" w:rsidRDefault="001852E8" w:rsidP="001852E8">
      <w:pPr>
        <w:pStyle w:val="4"/>
      </w:pPr>
      <w:r>
        <w:rPr>
          <w:rFonts w:hint="eastAsia"/>
        </w:rPr>
        <w:t>设置监听</w:t>
      </w:r>
      <w:r>
        <w:t>事件</w:t>
      </w:r>
    </w:p>
    <w:p w:rsidR="001852E8" w:rsidRPr="001852E8" w:rsidRDefault="001852E8" w:rsidP="001852E8">
      <w:pPr>
        <w:pStyle w:val="af8"/>
      </w:pPr>
      <w:r w:rsidRPr="001852E8">
        <w:rPr>
          <w:i/>
          <w:color w:val="058011"/>
        </w:rPr>
        <w:lastRenderedPageBreak/>
        <w:t xml:space="preserve">// </w:t>
      </w:r>
      <w:r w:rsidRPr="001852E8">
        <w:rPr>
          <w:rFonts w:hAnsi="宋体" w:hint="eastAsia"/>
          <w:i/>
          <w:color w:val="058011"/>
        </w:rPr>
        <w:t>设置全选</w:t>
      </w:r>
      <w:r w:rsidRPr="001852E8">
        <w:rPr>
          <w:i/>
          <w:color w:val="058011"/>
        </w:rPr>
        <w:t>Check_Box</w:t>
      </w:r>
      <w:r w:rsidRPr="001852E8">
        <w:rPr>
          <w:rFonts w:hAnsi="宋体" w:hint="eastAsia"/>
          <w:i/>
          <w:color w:val="058011"/>
        </w:rPr>
        <w:t>的点击事件</w:t>
      </w:r>
      <w:r w:rsidRPr="001852E8">
        <w:rPr>
          <w:i/>
          <w:color w:val="058011"/>
        </w:rPr>
        <w:t>(</w:t>
      </w:r>
      <w:r w:rsidRPr="001852E8">
        <w:rPr>
          <w:rFonts w:hAnsi="宋体" w:hint="eastAsia"/>
          <w:i/>
          <w:color w:val="058011"/>
        </w:rPr>
        <w:t>完成态</w:t>
      </w:r>
      <w:r w:rsidRPr="001852E8">
        <w:rPr>
          <w:i/>
          <w:color w:val="058011"/>
        </w:rPr>
        <w:t>)</w:t>
      </w:r>
      <w:r w:rsidRPr="001852E8">
        <w:rPr>
          <w:i/>
          <w:color w:val="058011"/>
        </w:rPr>
        <w:br/>
      </w:r>
      <w:r w:rsidRPr="001852E8">
        <w:rPr>
          <w:color w:val="FF0000"/>
        </w:rPr>
        <w:t>cbAll</w:t>
      </w:r>
      <w:r w:rsidRPr="001852E8">
        <w:t>.setOnClickListener(</w:t>
      </w:r>
      <w:r w:rsidRPr="001852E8">
        <w:rPr>
          <w:b/>
          <w:bCs/>
          <w:color w:val="000080"/>
        </w:rPr>
        <w:t xml:space="preserve">new </w:t>
      </w:r>
      <w:r w:rsidRPr="001852E8">
        <w:t xml:space="preserve">View.OnClickListener() </w:t>
      </w:r>
      <w:r w:rsidRPr="001852E8">
        <w:rPr>
          <w:b/>
          <w:bCs/>
          <w:color w:val="FF020C"/>
        </w:rPr>
        <w:t>{</w:t>
      </w:r>
      <w:r w:rsidRPr="001852E8">
        <w:rPr>
          <w:b/>
          <w:bCs/>
          <w:color w:val="FF020C"/>
        </w:rPr>
        <w:br/>
        <w:t xml:space="preserve">    </w:t>
      </w:r>
      <w:r w:rsidRPr="001852E8">
        <w:rPr>
          <w:color w:val="808000"/>
        </w:rPr>
        <w:t>@Override</w:t>
      </w:r>
      <w:r w:rsidRPr="001852E8">
        <w:rPr>
          <w:color w:val="808000"/>
        </w:rPr>
        <w:br/>
        <w:t xml:space="preserve">    </w:t>
      </w:r>
      <w:r w:rsidRPr="001852E8">
        <w:rPr>
          <w:b/>
          <w:bCs/>
          <w:color w:val="000080"/>
        </w:rPr>
        <w:t xml:space="preserve">public void </w:t>
      </w:r>
      <w:r w:rsidRPr="001852E8">
        <w:t>onClick(</w:t>
      </w:r>
      <w:r w:rsidRPr="001852E8">
        <w:rPr>
          <w:color w:val="221FFF"/>
        </w:rPr>
        <w:t xml:space="preserve">View </w:t>
      </w:r>
      <w:r w:rsidRPr="001852E8">
        <w:t xml:space="preserve">view) </w:t>
      </w:r>
      <w:r w:rsidR="0083127F">
        <w:rPr>
          <w:b/>
          <w:bCs/>
          <w:color w:val="FF020C"/>
        </w:rPr>
        <w:t>{</w:t>
      </w:r>
      <w:r w:rsidRPr="001852E8">
        <w:rPr>
          <w:rFonts w:hAnsi="宋体" w:hint="eastAsia"/>
          <w:i/>
          <w:color w:val="058011"/>
        </w:rPr>
        <w:br/>
        <w:t xml:space="preserve">        </w:t>
      </w:r>
      <w:r w:rsidRPr="001852E8">
        <w:rPr>
          <w:b/>
          <w:bCs/>
          <w:color w:val="000080"/>
        </w:rPr>
        <w:t xml:space="preserve">boolean </w:t>
      </w:r>
      <w:r w:rsidRPr="001852E8">
        <w:rPr>
          <w:color w:val="221FFF"/>
        </w:rPr>
        <w:t xml:space="preserve">isChecked </w:t>
      </w:r>
      <w:r w:rsidRPr="001852E8">
        <w:t xml:space="preserve">= </w:t>
      </w:r>
      <w:r w:rsidRPr="001852E8">
        <w:rPr>
          <w:color w:val="FF0000"/>
        </w:rPr>
        <w:t>cbAll</w:t>
      </w:r>
      <w:r w:rsidRPr="001852E8">
        <w:t>.isChecked();</w:t>
      </w:r>
      <w:r w:rsidR="0083127F">
        <w:tab/>
      </w:r>
      <w:r w:rsidR="0083127F" w:rsidRPr="001852E8">
        <w:rPr>
          <w:i/>
          <w:color w:val="058011"/>
        </w:rPr>
        <w:t xml:space="preserve">// 1 </w:t>
      </w:r>
      <w:r w:rsidR="0083127F" w:rsidRPr="001852E8">
        <w:rPr>
          <w:rFonts w:hAnsi="宋体" w:hint="eastAsia"/>
          <w:i/>
          <w:color w:val="058011"/>
        </w:rPr>
        <w:t>得到全选</w:t>
      </w:r>
      <w:r w:rsidR="0083127F" w:rsidRPr="001852E8">
        <w:rPr>
          <w:i/>
          <w:color w:val="058011"/>
        </w:rPr>
        <w:t>Check_Box</w:t>
      </w:r>
      <w:r w:rsidR="0083127F" w:rsidRPr="001852E8">
        <w:rPr>
          <w:rFonts w:hAnsi="宋体" w:hint="eastAsia"/>
          <w:i/>
          <w:color w:val="058011"/>
        </w:rPr>
        <w:t>状态</w:t>
      </w:r>
      <w:r w:rsidRPr="001852E8">
        <w:rPr>
          <w:rFonts w:hAnsi="宋体" w:hint="eastAsia"/>
          <w:i/>
          <w:color w:val="058011"/>
        </w:rPr>
        <w:br/>
        <w:t xml:space="preserve">        </w:t>
      </w:r>
      <w:r w:rsidRPr="001852E8">
        <w:t>checkAll_none(</w:t>
      </w:r>
      <w:r w:rsidRPr="001852E8">
        <w:rPr>
          <w:color w:val="221FFF"/>
        </w:rPr>
        <w:t>isChecked</w:t>
      </w:r>
      <w:r w:rsidRPr="001852E8">
        <w:t>);</w:t>
      </w:r>
      <w:r w:rsidR="0083127F">
        <w:tab/>
      </w:r>
      <w:r w:rsidR="0083127F">
        <w:tab/>
      </w:r>
      <w:r w:rsidR="0083127F">
        <w:tab/>
      </w:r>
      <w:r w:rsidR="0083127F">
        <w:tab/>
      </w:r>
      <w:r w:rsidR="0083127F" w:rsidRPr="001852E8">
        <w:rPr>
          <w:i/>
          <w:color w:val="058011"/>
        </w:rPr>
        <w:t xml:space="preserve">// 2 </w:t>
      </w:r>
      <w:r w:rsidR="0083127F" w:rsidRPr="001852E8">
        <w:rPr>
          <w:rFonts w:hAnsi="宋体" w:hint="eastAsia"/>
          <w:i/>
          <w:color w:val="058011"/>
        </w:rPr>
        <w:t>根据状态设置全选与非全选</w:t>
      </w:r>
      <w:r w:rsidRPr="001852E8">
        <w:br/>
        <w:t xml:space="preserve">    </w:t>
      </w:r>
      <w:r w:rsidRPr="001852E8">
        <w:rPr>
          <w:b/>
          <w:bCs/>
          <w:color w:val="FF020C"/>
        </w:rPr>
        <w:t>}</w:t>
      </w:r>
      <w:r w:rsidRPr="001852E8">
        <w:rPr>
          <w:b/>
          <w:bCs/>
          <w:color w:val="FF020C"/>
        </w:rPr>
        <w:br/>
        <w:t>}</w:t>
      </w:r>
      <w:r w:rsidRPr="001852E8">
        <w:t>);</w:t>
      </w:r>
    </w:p>
    <w:p w:rsidR="0083127F" w:rsidRDefault="0083127F" w:rsidP="0083127F">
      <w:pPr>
        <w:pStyle w:val="4"/>
      </w:pPr>
      <w:r>
        <w:rPr>
          <w:rFonts w:hint="eastAsia"/>
        </w:rPr>
        <w:t>适配器</w:t>
      </w:r>
      <w:r>
        <w:t>外，</w:t>
      </w:r>
      <w:r>
        <w:rPr>
          <w:rFonts w:hint="eastAsia"/>
        </w:rPr>
        <w:t>编辑态</w:t>
      </w:r>
      <w:r>
        <w:t>与</w:t>
      </w:r>
      <w:r>
        <w:rPr>
          <w:rFonts w:hint="eastAsia"/>
        </w:rPr>
        <w:t>完成态</w:t>
      </w:r>
      <w:r>
        <w:t>的两个方法</w:t>
      </w:r>
    </w:p>
    <w:p w:rsidR="0083127F" w:rsidRDefault="0083127F" w:rsidP="0083127F">
      <w:pPr>
        <w:pStyle w:val="5"/>
      </w:pPr>
      <w:r>
        <w:rPr>
          <w:rFonts w:hint="eastAsia"/>
        </w:rPr>
        <w:t>完成态</w:t>
      </w:r>
      <w:r w:rsidRPr="0083127F">
        <w:t>showDelete()</w:t>
      </w:r>
      <w:r>
        <w:rPr>
          <w:rFonts w:hint="eastAsia"/>
        </w:rPr>
        <w:t>方法</w:t>
      </w:r>
    </w:p>
    <w:p w:rsidR="0083127F" w:rsidRPr="0083127F" w:rsidRDefault="0083127F" w:rsidP="0083127F">
      <w:pPr>
        <w:pStyle w:val="af8"/>
      </w:pPr>
      <w:r w:rsidRPr="0083127F">
        <w:rPr>
          <w:b/>
          <w:bCs/>
          <w:color w:val="000080"/>
        </w:rPr>
        <w:t xml:space="preserve">private void </w:t>
      </w:r>
      <w:r w:rsidRPr="0083127F">
        <w:t xml:space="preserve">showDelete()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i/>
          <w:color w:val="058011"/>
        </w:rPr>
        <w:t xml:space="preserve">// 1 </w:t>
      </w:r>
      <w:r w:rsidRPr="0083127F">
        <w:rPr>
          <w:rFonts w:hAnsi="宋体" w:hint="eastAsia"/>
          <w:i/>
          <w:color w:val="058011"/>
        </w:rPr>
        <w:t>设置状态为完成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.setTag(</w:t>
      </w:r>
      <w:r w:rsidRPr="0083127F">
        <w:rPr>
          <w:b/>
          <w:bCs/>
          <w:i/>
          <w:color w:val="660E7A"/>
        </w:rPr>
        <w:t>STATUS_FINISH</w:t>
      </w:r>
      <w:r w:rsidRPr="0083127F">
        <w:t>);</w:t>
      </w:r>
      <w:r w:rsidRPr="0083127F"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.setText(</w:t>
      </w:r>
      <w:r w:rsidRPr="0083127F">
        <w:rPr>
          <w:color w:val="FF2EA0"/>
        </w:rPr>
        <w:t>"</w:t>
      </w:r>
      <w:r w:rsidRPr="0083127F">
        <w:rPr>
          <w:rFonts w:hAnsi="宋体" w:hint="eastAsia"/>
          <w:color w:val="FF2EA0"/>
        </w:rPr>
        <w:t>完成</w:t>
      </w:r>
      <w:r w:rsidRPr="0083127F">
        <w:rPr>
          <w:color w:val="FF2EA0"/>
        </w:rPr>
        <w:t>"</w:t>
      </w:r>
      <w:r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2 </w:t>
      </w:r>
      <w:r w:rsidRPr="0083127F">
        <w:rPr>
          <w:rFonts w:hAnsi="宋体" w:hint="eastAsia"/>
          <w:i/>
          <w:color w:val="058011"/>
        </w:rPr>
        <w:t>变成非勾选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000080"/>
        </w:rPr>
        <w:t xml:space="preserve">if </w:t>
      </w:r>
      <w:r w:rsidRPr="0083127F">
        <w:t>(</w:t>
      </w:r>
      <w:r w:rsidRPr="0083127F">
        <w:rPr>
          <w:b/>
          <w:bCs/>
          <w:color w:val="660E7A"/>
        </w:rPr>
        <w:t xml:space="preserve">adapter </w:t>
      </w:r>
      <w:r w:rsidRPr="0083127F">
        <w:t xml:space="preserve">!= </w:t>
      </w:r>
      <w:r w:rsidRPr="0083127F">
        <w:rPr>
          <w:b/>
          <w:bCs/>
          <w:color w:val="000080"/>
        </w:rPr>
        <w:t>null</w:t>
      </w:r>
      <w:r w:rsidRPr="0083127F">
        <w:t xml:space="preserve">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.checkAll_none(</w:t>
      </w:r>
      <w:r w:rsidRPr="0083127F">
        <w:rPr>
          <w:b/>
          <w:bCs/>
          <w:color w:val="000080"/>
        </w:rPr>
        <w:t>false</w:t>
      </w:r>
      <w:r w:rsidRPr="0083127F">
        <w:t xml:space="preserve">);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设置所有为非勾选</w:t>
      </w:r>
      <w:r w:rsidRPr="0083127F">
        <w:rPr>
          <w:rFonts w:hAnsi="宋体" w:hint="eastAsia"/>
          <w:i/>
          <w:color w:val="058011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.checkAll();</w:t>
      </w:r>
      <w:r w:rsidRPr="0083127F">
        <w:br/>
        <w:t xml:space="preserve">    </w:t>
      </w:r>
      <w:r w:rsidRPr="0083127F">
        <w:rPr>
          <w:b/>
          <w:bCs/>
          <w:color w:val="FF020C"/>
        </w:rPr>
        <w:t>}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i/>
          <w:color w:val="058011"/>
        </w:rPr>
        <w:t xml:space="preserve">// 3 </w:t>
      </w:r>
      <w:r w:rsidRPr="0083127F">
        <w:rPr>
          <w:rFonts w:hAnsi="宋体" w:hint="eastAsia"/>
          <w:i/>
          <w:color w:val="058011"/>
        </w:rPr>
        <w:t>删除视图的显示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llDelete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VISIBLE</w:t>
      </w:r>
      <w:r w:rsidRPr="0083127F"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4 </w:t>
      </w:r>
      <w:r w:rsidRPr="0083127F">
        <w:rPr>
          <w:rFonts w:hAnsi="宋体" w:hint="eastAsia"/>
          <w:i/>
          <w:color w:val="058011"/>
        </w:rPr>
        <w:t>结算视图的隐藏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llCheckAll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GONE</w:t>
      </w:r>
      <w:r w:rsidRPr="0083127F">
        <w:t>);</w:t>
      </w:r>
      <w:r w:rsidRPr="0083127F">
        <w:br/>
      </w:r>
      <w:r w:rsidRPr="0083127F">
        <w:rPr>
          <w:b/>
          <w:bCs/>
          <w:color w:val="FF020C"/>
        </w:rPr>
        <w:t>}</w:t>
      </w:r>
    </w:p>
    <w:p w:rsidR="0083127F" w:rsidRDefault="0083127F" w:rsidP="0083127F">
      <w:pPr>
        <w:pStyle w:val="5"/>
      </w:pPr>
      <w:r>
        <w:rPr>
          <w:rFonts w:hint="eastAsia"/>
        </w:rPr>
        <w:t>编辑态</w:t>
      </w:r>
      <w:r w:rsidRPr="0083127F">
        <w:t>hideDelete()</w:t>
      </w:r>
      <w:r>
        <w:rPr>
          <w:rFonts w:hint="eastAsia"/>
        </w:rPr>
        <w:t>方法</w:t>
      </w:r>
    </w:p>
    <w:p w:rsidR="0083127F" w:rsidRPr="0083127F" w:rsidRDefault="0083127F" w:rsidP="0083127F">
      <w:pPr>
        <w:pStyle w:val="af8"/>
      </w:pPr>
      <w:r w:rsidRPr="0083127F">
        <w:rPr>
          <w:b/>
          <w:bCs/>
          <w:color w:val="000080"/>
        </w:rPr>
        <w:t xml:space="preserve">private void </w:t>
      </w:r>
      <w:r w:rsidRPr="0083127F">
        <w:t xml:space="preserve">hideDelete()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i/>
          <w:color w:val="058011"/>
        </w:rPr>
        <w:t xml:space="preserve">// 1 </w:t>
      </w:r>
      <w:r w:rsidRPr="0083127F">
        <w:rPr>
          <w:rFonts w:hAnsi="宋体" w:hint="eastAsia"/>
          <w:i/>
          <w:color w:val="058011"/>
        </w:rPr>
        <w:t>设置状态为编辑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.setTag(</w:t>
      </w:r>
      <w:r w:rsidRPr="0083127F">
        <w:rPr>
          <w:b/>
          <w:bCs/>
          <w:i/>
          <w:color w:val="660E7A"/>
        </w:rPr>
        <w:t>STATUS_EDIT</w:t>
      </w:r>
      <w:r w:rsidRPr="0083127F">
        <w:t>);</w:t>
      </w:r>
      <w:r w:rsidRPr="0083127F"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.setText(</w:t>
      </w:r>
      <w:r w:rsidRPr="0083127F">
        <w:rPr>
          <w:color w:val="FF2EA0"/>
        </w:rPr>
        <w:t>"</w:t>
      </w:r>
      <w:r w:rsidRPr="0083127F">
        <w:rPr>
          <w:rFonts w:hAnsi="宋体" w:hint="eastAsia"/>
          <w:color w:val="FF2EA0"/>
        </w:rPr>
        <w:t>编辑</w:t>
      </w:r>
      <w:r w:rsidRPr="0083127F">
        <w:rPr>
          <w:color w:val="FF2EA0"/>
        </w:rPr>
        <w:t>"</w:t>
      </w:r>
      <w:r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2 </w:t>
      </w:r>
      <w:r w:rsidRPr="0083127F">
        <w:rPr>
          <w:rFonts w:hAnsi="宋体" w:hint="eastAsia"/>
          <w:i/>
          <w:color w:val="058011"/>
        </w:rPr>
        <w:t>变成勾选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000080"/>
        </w:rPr>
        <w:t xml:space="preserve">if </w:t>
      </w:r>
      <w:r w:rsidRPr="0083127F">
        <w:t>(</w:t>
      </w:r>
      <w:r w:rsidRPr="0083127F">
        <w:rPr>
          <w:b/>
          <w:bCs/>
          <w:color w:val="660E7A"/>
        </w:rPr>
        <w:t xml:space="preserve">adapter </w:t>
      </w:r>
      <w:r w:rsidRPr="0083127F">
        <w:t xml:space="preserve">!= </w:t>
      </w:r>
      <w:r w:rsidRPr="0083127F">
        <w:rPr>
          <w:b/>
          <w:bCs/>
          <w:color w:val="000080"/>
        </w:rPr>
        <w:t>null</w:t>
      </w:r>
      <w:r w:rsidRPr="0083127F">
        <w:t xml:space="preserve">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.checkAll_none(</w:t>
      </w:r>
      <w:r w:rsidRPr="0083127F">
        <w:rPr>
          <w:b/>
          <w:bCs/>
          <w:color w:val="000080"/>
        </w:rPr>
        <w:t>true</w:t>
      </w:r>
      <w:r w:rsidRPr="0083127F">
        <w:t xml:space="preserve">); 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设置所有为勾选</w:t>
      </w:r>
      <w:r w:rsidRPr="0083127F">
        <w:rPr>
          <w:rFonts w:hAnsi="宋体" w:hint="eastAsia"/>
          <w:i/>
          <w:color w:val="058011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.checkAll();</w:t>
      </w:r>
      <w:r w:rsidRPr="0083127F">
        <w:br/>
        <w:t xml:space="preserve">    </w:t>
      </w:r>
      <w:r w:rsidRPr="0083127F">
        <w:rPr>
          <w:b/>
          <w:bCs/>
          <w:color w:val="FF020C"/>
        </w:rPr>
        <w:t>}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b/>
          <w:bCs/>
          <w:color w:val="660E7A"/>
        </w:rPr>
        <w:t>check_box_all</w:t>
      </w:r>
      <w:r w:rsidRPr="0083127F">
        <w:t>.setChecked(</w:t>
      </w:r>
      <w:r w:rsidRPr="0083127F">
        <w:rPr>
          <w:b/>
          <w:bCs/>
          <w:color w:val="000080"/>
        </w:rPr>
        <w:t>true</w:t>
      </w:r>
      <w:r w:rsidRPr="0083127F">
        <w:t xml:space="preserve">);  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这也是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adapter</w:t>
      </w:r>
      <w:r w:rsidRPr="0083127F">
        <w:t xml:space="preserve">.showTotalPrice();        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同上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i/>
          <w:color w:val="058011"/>
        </w:rPr>
        <w:t xml:space="preserve">// 3 </w:t>
      </w:r>
      <w:r w:rsidRPr="0083127F">
        <w:rPr>
          <w:rFonts w:hAnsi="宋体" w:hint="eastAsia"/>
          <w:i/>
          <w:color w:val="058011"/>
        </w:rPr>
        <w:t>删除视图的隐藏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llDelete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GONE</w:t>
      </w:r>
      <w:r w:rsidRPr="0083127F"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4 </w:t>
      </w:r>
      <w:r w:rsidRPr="0083127F">
        <w:rPr>
          <w:rFonts w:hAnsi="宋体" w:hint="eastAsia"/>
          <w:i/>
          <w:color w:val="058011"/>
        </w:rPr>
        <w:t>结算视图的显示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llCheckAll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VISIBLE</w:t>
      </w:r>
      <w:r w:rsidRPr="0083127F">
        <w:t>);</w:t>
      </w:r>
      <w:r w:rsidRPr="0083127F">
        <w:br/>
      </w:r>
      <w:r w:rsidRPr="0083127F">
        <w:rPr>
          <w:b/>
          <w:bCs/>
          <w:color w:val="FF020C"/>
        </w:rPr>
        <w:t>}</w:t>
      </w:r>
    </w:p>
    <w:p w:rsidR="001852E8" w:rsidRDefault="0083127F" w:rsidP="0083127F">
      <w:pPr>
        <w:pStyle w:val="4"/>
      </w:pPr>
      <w:r>
        <w:rPr>
          <w:rFonts w:hint="eastAsia"/>
        </w:rPr>
        <w:t>初次</w:t>
      </w:r>
      <w:r>
        <w:t>进入购物车时的列表</w:t>
      </w:r>
      <w:r>
        <w:rPr>
          <w:rFonts w:hint="eastAsia"/>
        </w:rPr>
        <w:t>项与</w:t>
      </w:r>
      <w:r>
        <w:rPr>
          <w:rFonts w:hint="eastAsia"/>
        </w:rPr>
        <w:t>CheckBox</w:t>
      </w:r>
      <w:r>
        <w:rPr>
          <w:rFonts w:hint="eastAsia"/>
        </w:rPr>
        <w:t>的</w:t>
      </w:r>
      <w:r>
        <w:t>全选</w:t>
      </w:r>
      <w:r>
        <w:rPr>
          <w:rFonts w:hint="eastAsia"/>
        </w:rPr>
        <w:t>校验</w:t>
      </w:r>
      <w:r>
        <w:rPr>
          <w:rFonts w:hint="eastAsia"/>
        </w:rPr>
        <w:t>(</w:t>
      </w:r>
      <w:r>
        <w:rPr>
          <w:rFonts w:hint="eastAsia"/>
        </w:rPr>
        <w:t>注意顺序</w:t>
      </w:r>
      <w:r>
        <w:rPr>
          <w:rFonts w:hint="eastAsia"/>
        </w:rPr>
        <w:t>)</w:t>
      </w:r>
    </w:p>
    <w:p w:rsidR="0083127F" w:rsidRDefault="00790933" w:rsidP="0083127F">
      <w:pPr>
        <w:pStyle w:val="ab"/>
      </w:pPr>
      <w:r>
        <w:rPr>
          <w:noProof/>
        </w:rPr>
        <w:drawing>
          <wp:inline distT="0" distB="0" distL="0" distR="0" wp14:anchorId="6ECB276A" wp14:editId="76D3AF35">
            <wp:extent cx="3614400" cy="1594800"/>
            <wp:effectExtent l="19050" t="19050" r="24765" b="247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4400" cy="1594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A37" w:rsidRDefault="004E2A37" w:rsidP="004E2A37">
      <w:pPr>
        <w:pStyle w:val="3"/>
      </w:pPr>
      <w:r>
        <w:rPr>
          <w:rFonts w:hint="eastAsia"/>
        </w:rPr>
        <w:lastRenderedPageBreak/>
        <w:t>购物车</w:t>
      </w:r>
      <w:r>
        <w:t>页面最终状态转换图</w:t>
      </w:r>
    </w:p>
    <w:p w:rsidR="004E2A37" w:rsidRDefault="004E2A37" w:rsidP="004E2A37">
      <w:pPr>
        <w:pStyle w:val="4"/>
      </w:pPr>
      <w:r>
        <w:rPr>
          <w:rFonts w:hint="eastAsia"/>
        </w:rPr>
        <w:t>编辑态</w:t>
      </w:r>
      <w:r>
        <w:rPr>
          <w:rFonts w:hint="eastAsia"/>
        </w:rPr>
        <w:t>(</w:t>
      </w:r>
      <w:r>
        <w:rPr>
          <w:rFonts w:hint="eastAsia"/>
        </w:rPr>
        <w:t>初</w:t>
      </w:r>
      <w:r>
        <w:t>态</w:t>
      </w:r>
      <w:r>
        <w:rPr>
          <w:rFonts w:hint="eastAsia"/>
        </w:rPr>
        <w:t>)</w:t>
      </w:r>
      <w:r>
        <w:t>，初次进入购物车</w:t>
      </w:r>
    </w:p>
    <w:p w:rsidR="004E2A37" w:rsidRDefault="00790933" w:rsidP="004E2A37">
      <w:pPr>
        <w:pStyle w:val="ab"/>
      </w:pPr>
      <w:r w:rsidRPr="00790933">
        <w:rPr>
          <w:noProof/>
        </w:rPr>
        <w:drawing>
          <wp:inline distT="0" distB="0" distL="0" distR="0">
            <wp:extent cx="1238400" cy="2203200"/>
            <wp:effectExtent l="19050" t="19050" r="19050" b="26035"/>
            <wp:docPr id="105" name="图片 105" descr="D:\AndroidProgram\MyShop\png\device-2016-12-13-140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3-14042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400" cy="220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A37" w:rsidRDefault="004E2A37" w:rsidP="004E2A37">
      <w:pPr>
        <w:pStyle w:val="4"/>
      </w:pPr>
      <w:r>
        <w:rPr>
          <w:rFonts w:hint="eastAsia"/>
        </w:rPr>
        <w:t>点上图中</w:t>
      </w:r>
      <w:r>
        <w:t>的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进入</w:t>
      </w:r>
      <w:r>
        <w:t>完成态</w:t>
      </w:r>
    </w:p>
    <w:p w:rsidR="004E2A37" w:rsidRDefault="00790933" w:rsidP="004E2A37">
      <w:pPr>
        <w:pStyle w:val="ab"/>
      </w:pPr>
      <w:r w:rsidRPr="00790933">
        <w:rPr>
          <w:noProof/>
        </w:rPr>
        <w:drawing>
          <wp:inline distT="0" distB="0" distL="0" distR="0">
            <wp:extent cx="1238865" cy="2018018"/>
            <wp:effectExtent l="19050" t="19050" r="19050" b="20955"/>
            <wp:docPr id="106" name="图片 106" descr="D:\AndroidProgram\MyShop\png\device-2016-12-13-140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ndroidProgram\MyShop\png\device-2016-12-13-14053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367" cy="20269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A37" w:rsidRDefault="004E2A37" w:rsidP="004E2A37">
      <w:pPr>
        <w:pStyle w:val="4"/>
      </w:pPr>
      <w:r>
        <w:rPr>
          <w:rFonts w:hint="eastAsia"/>
        </w:rPr>
        <w:t>点上图中</w:t>
      </w:r>
      <w:r>
        <w:t>的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重返编辑</w:t>
      </w:r>
      <w:r>
        <w:t>态</w:t>
      </w:r>
    </w:p>
    <w:p w:rsidR="00AC0F85" w:rsidRDefault="00790933" w:rsidP="00AC0F85">
      <w:pPr>
        <w:pStyle w:val="ab"/>
      </w:pPr>
      <w:r w:rsidRPr="00790933">
        <w:rPr>
          <w:noProof/>
        </w:rPr>
        <w:drawing>
          <wp:inline distT="0" distB="0" distL="0" distR="0">
            <wp:extent cx="1238400" cy="2203200"/>
            <wp:effectExtent l="19050" t="19050" r="19050" b="26035"/>
            <wp:docPr id="107" name="图片 107" descr="D:\AndroidProgram\MyShop\png\device-2016-12-13-140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ndroidProgram\MyShop\png\device-2016-12-13-14061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400" cy="220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01C62" w:rsidRDefault="00601C62" w:rsidP="00862A20">
      <w:pPr>
        <w:pStyle w:val="3"/>
      </w:pPr>
      <w:bookmarkStart w:id="0" w:name="_GoBack"/>
      <w:bookmarkEnd w:id="0"/>
      <w:r>
        <w:rPr>
          <w:rFonts w:hint="eastAsia"/>
        </w:rPr>
        <w:lastRenderedPageBreak/>
        <w:t>完成态</w:t>
      </w:r>
      <w:r>
        <w:t>下</w:t>
      </w:r>
      <w:r w:rsidR="00862A20" w:rsidRPr="00862A20">
        <w:t>RecyclerView</w:t>
      </w:r>
      <w:r w:rsidR="00862A20">
        <w:t>-</w:t>
      </w:r>
      <w:r>
        <w:rPr>
          <w:rFonts w:hint="eastAsia"/>
        </w:rPr>
        <w:t>Item</w:t>
      </w:r>
      <w:r>
        <w:rPr>
          <w:rFonts w:hint="eastAsia"/>
        </w:rPr>
        <w:t>列表项的删除</w:t>
      </w:r>
    </w:p>
    <w:p w:rsidR="00601C62" w:rsidRDefault="00601C62" w:rsidP="00601C62">
      <w:pPr>
        <w:pStyle w:val="4"/>
      </w:pPr>
      <w:r w:rsidRPr="00601C62">
        <w:rPr>
          <w:rFonts w:hint="eastAsia"/>
        </w:rPr>
        <w:t>CartFragment</w:t>
      </w:r>
      <w:r w:rsidRPr="00601C62">
        <w:rPr>
          <w:rFonts w:hint="eastAsia"/>
        </w:rPr>
        <w:t>中监听删除键</w:t>
      </w:r>
    </w:p>
    <w:p w:rsidR="00601C62" w:rsidRPr="00601C62" w:rsidRDefault="00601C62" w:rsidP="00601C62">
      <w:pPr>
        <w:pStyle w:val="af8"/>
      </w:pPr>
      <w:r w:rsidRPr="00601C62">
        <w:rPr>
          <w:b/>
          <w:bCs/>
          <w:color w:val="000080"/>
        </w:rPr>
        <w:t xml:space="preserve">case </w:t>
      </w:r>
      <w:r w:rsidRPr="00601C62">
        <w:rPr>
          <w:color w:val="221FFF"/>
        </w:rPr>
        <w:t>R.id</w:t>
      </w:r>
      <w:r w:rsidRPr="00601C62">
        <w:t>.</w:t>
      </w:r>
      <w:r w:rsidRPr="00601C62">
        <w:rPr>
          <w:b/>
          <w:bCs/>
          <w:i/>
          <w:color w:val="660E7A"/>
        </w:rPr>
        <w:t>btn_delete</w:t>
      </w:r>
      <w:r w:rsidRPr="00601C62">
        <w:t>:</w:t>
      </w:r>
      <w:r w:rsidRPr="00601C62">
        <w:br/>
        <w:t xml:space="preserve">        </w:t>
      </w:r>
      <w:r w:rsidRPr="00601C62">
        <w:rPr>
          <w:i/>
          <w:color w:val="058011"/>
        </w:rPr>
        <w:t xml:space="preserve">// 1 </w:t>
      </w:r>
      <w:r w:rsidRPr="00601C62">
        <w:rPr>
          <w:rFonts w:hAnsi="宋体" w:hint="eastAsia"/>
          <w:i/>
          <w:color w:val="058011"/>
        </w:rPr>
        <w:t>删除选中项</w:t>
      </w:r>
      <w:r w:rsidRPr="00601C62">
        <w:rPr>
          <w:rFonts w:hAnsi="宋体" w:hint="eastAsia"/>
          <w:i/>
          <w:color w:val="058011"/>
        </w:rPr>
        <w:br/>
        <w:t xml:space="preserve">        </w:t>
      </w:r>
      <w:r w:rsidRPr="00601C62">
        <w:rPr>
          <w:b/>
          <w:bCs/>
          <w:color w:val="660E7A"/>
        </w:rPr>
        <w:t>adapter</w:t>
      </w:r>
      <w:r w:rsidRPr="00601C62">
        <w:t>.</w:t>
      </w:r>
      <w:r w:rsidRPr="00862A20">
        <w:rPr>
          <w:color w:val="FF0000"/>
        </w:rPr>
        <w:t>deleteData()</w:t>
      </w:r>
      <w:r w:rsidRPr="00601C62">
        <w:t>;</w:t>
      </w:r>
      <w:r w:rsidRPr="00601C62">
        <w:br/>
        <w:t xml:space="preserve">        </w:t>
      </w:r>
      <w:r w:rsidRPr="00601C62">
        <w:rPr>
          <w:i/>
          <w:color w:val="058011"/>
        </w:rPr>
        <w:t xml:space="preserve">// 2 </w:t>
      </w:r>
      <w:r w:rsidRPr="00601C62">
        <w:rPr>
          <w:rFonts w:hAnsi="宋体" w:hint="eastAsia"/>
          <w:i/>
          <w:color w:val="058011"/>
        </w:rPr>
        <w:t>校验全选非全选</w:t>
      </w:r>
      <w:r w:rsidRPr="00601C62">
        <w:rPr>
          <w:rFonts w:hAnsi="宋体" w:hint="eastAsia"/>
          <w:i/>
          <w:color w:val="058011"/>
        </w:rPr>
        <w:br/>
        <w:t xml:space="preserve">        </w:t>
      </w:r>
      <w:r w:rsidRPr="00601C62">
        <w:rPr>
          <w:b/>
          <w:bCs/>
          <w:color w:val="660E7A"/>
        </w:rPr>
        <w:t>adapter</w:t>
      </w:r>
      <w:r w:rsidRPr="00601C62">
        <w:t>.checkAll();</w:t>
      </w:r>
      <w:r w:rsidRPr="00601C62">
        <w:br/>
        <w:t xml:space="preserve">        </w:t>
      </w:r>
      <w:r w:rsidRPr="00601C62">
        <w:rPr>
          <w:b/>
          <w:bCs/>
          <w:color w:val="000080"/>
        </w:rPr>
        <w:t>break</w:t>
      </w:r>
      <w:r w:rsidRPr="00601C62">
        <w:t>;</w:t>
      </w:r>
    </w:p>
    <w:p w:rsidR="00601C62" w:rsidRDefault="00862A20" w:rsidP="00601C62">
      <w:pPr>
        <w:ind w:firstLine="420"/>
      </w:pPr>
      <w:r>
        <w:t>adapter中的</w:t>
      </w:r>
      <w:r w:rsidRPr="00862A20">
        <w:t>deleteData()</w:t>
      </w:r>
      <w:r>
        <w:rPr>
          <w:rFonts w:hint="eastAsia"/>
        </w:rPr>
        <w:t>方法实现</w:t>
      </w:r>
      <w:r>
        <w:t>：</w:t>
      </w:r>
    </w:p>
    <w:p w:rsidR="00862A20" w:rsidRPr="00862A20" w:rsidRDefault="00862A20" w:rsidP="00862A20">
      <w:pPr>
        <w:pStyle w:val="af8"/>
        <w:rPr>
          <w:rFonts w:hint="eastAsia"/>
        </w:rPr>
      </w:pPr>
      <w:r w:rsidRPr="00862A20">
        <w:rPr>
          <w:i/>
          <w:color w:val="058011"/>
        </w:rPr>
        <w:t xml:space="preserve">// </w:t>
      </w:r>
      <w:r w:rsidRPr="00862A20">
        <w:rPr>
          <w:rFonts w:hAnsi="宋体" w:hint="eastAsia"/>
          <w:i/>
          <w:color w:val="058011"/>
        </w:rPr>
        <w:t>删除</w:t>
      </w:r>
      <w:r w:rsidRPr="00862A20">
        <w:rPr>
          <w:i/>
          <w:color w:val="058011"/>
        </w:rPr>
        <w:t>item</w:t>
      </w:r>
      <w:r w:rsidRPr="00862A20">
        <w:rPr>
          <w:rFonts w:hAnsi="宋体" w:hint="eastAsia"/>
          <w:i/>
          <w:color w:val="058011"/>
        </w:rPr>
        <w:t>项</w:t>
      </w:r>
      <w:r w:rsidRPr="00862A20">
        <w:rPr>
          <w:rFonts w:hAnsi="宋体" w:hint="eastAsia"/>
          <w:i/>
          <w:color w:val="058011"/>
        </w:rPr>
        <w:br/>
      </w:r>
      <w:r w:rsidRPr="00862A20">
        <w:rPr>
          <w:b/>
          <w:bCs/>
          <w:color w:val="000080"/>
        </w:rPr>
        <w:t xml:space="preserve">public void </w:t>
      </w:r>
      <w:r w:rsidRPr="00862A20">
        <w:t xml:space="preserve">deleteData() </w:t>
      </w:r>
      <w:r w:rsidRPr="00862A20">
        <w:rPr>
          <w:b/>
          <w:bCs/>
          <w:color w:val="FF020C"/>
        </w:rPr>
        <w:t>{</w:t>
      </w:r>
      <w:r w:rsidRPr="00862A20">
        <w:rPr>
          <w:b/>
          <w:bCs/>
          <w:color w:val="FF020C"/>
        </w:rPr>
        <w:br/>
        <w:t xml:space="preserve">    </w:t>
      </w:r>
      <w:r w:rsidRPr="00862A20">
        <w:rPr>
          <w:b/>
          <w:bCs/>
          <w:color w:val="000080"/>
        </w:rPr>
        <w:t xml:space="preserve">if </w:t>
      </w:r>
      <w:r w:rsidRPr="00862A20">
        <w:t>(</w:t>
      </w:r>
      <w:r w:rsidRPr="00862A20">
        <w:rPr>
          <w:b/>
          <w:bCs/>
          <w:color w:val="660E7A"/>
        </w:rPr>
        <w:t xml:space="preserve">goodsBeanList </w:t>
      </w:r>
      <w:r w:rsidRPr="00862A20">
        <w:t xml:space="preserve">!= </w:t>
      </w:r>
      <w:r w:rsidRPr="00862A20">
        <w:rPr>
          <w:b/>
          <w:bCs/>
          <w:color w:val="000080"/>
        </w:rPr>
        <w:t xml:space="preserve">null </w:t>
      </w:r>
      <w:r w:rsidRPr="00862A20">
        <w:t xml:space="preserve">&amp;&amp; </w:t>
      </w:r>
      <w:r w:rsidRPr="00862A20">
        <w:rPr>
          <w:b/>
          <w:bCs/>
          <w:color w:val="660E7A"/>
        </w:rPr>
        <w:t>goodsBeanList</w:t>
      </w:r>
      <w:r w:rsidRPr="00862A20">
        <w:t>.size()&gt;</w:t>
      </w:r>
      <w:r w:rsidRPr="00862A20">
        <w:rPr>
          <w:color w:val="0000FF"/>
        </w:rPr>
        <w:t>0</w:t>
      </w:r>
      <w:r w:rsidRPr="00862A20">
        <w:t xml:space="preserve">) </w:t>
      </w:r>
      <w:r w:rsidRPr="00862A20">
        <w:rPr>
          <w:b/>
          <w:bCs/>
          <w:color w:val="FF020C"/>
        </w:rPr>
        <w:t>{</w:t>
      </w:r>
      <w:r w:rsidRPr="00862A20">
        <w:rPr>
          <w:b/>
          <w:bCs/>
          <w:color w:val="FF020C"/>
        </w:rPr>
        <w:br/>
        <w:t xml:space="preserve">        </w:t>
      </w:r>
      <w:r w:rsidRPr="00862A20">
        <w:rPr>
          <w:b/>
          <w:bCs/>
          <w:color w:val="000080"/>
        </w:rPr>
        <w:t xml:space="preserve">for </w:t>
      </w:r>
      <w:r w:rsidRPr="00862A20">
        <w:t>(</w:t>
      </w:r>
      <w:r w:rsidRPr="00862A20">
        <w:rPr>
          <w:b/>
          <w:bCs/>
          <w:color w:val="000080"/>
        </w:rPr>
        <w:t xml:space="preserve">int </w:t>
      </w:r>
      <w:r w:rsidRPr="00862A20">
        <w:rPr>
          <w:color w:val="221FFF"/>
        </w:rPr>
        <w:t xml:space="preserve">i </w:t>
      </w:r>
      <w:r w:rsidRPr="00862A20">
        <w:t xml:space="preserve">= </w:t>
      </w:r>
      <w:r w:rsidRPr="00862A20">
        <w:rPr>
          <w:color w:val="0000FF"/>
        </w:rPr>
        <w:t>0</w:t>
      </w:r>
      <w:r w:rsidRPr="00862A20">
        <w:t xml:space="preserve">; </w:t>
      </w:r>
      <w:r w:rsidRPr="00862A20">
        <w:rPr>
          <w:color w:val="221FFF"/>
        </w:rPr>
        <w:t xml:space="preserve">i </w:t>
      </w:r>
      <w:r w:rsidRPr="00862A20">
        <w:t xml:space="preserve">&lt; </w:t>
      </w:r>
      <w:r w:rsidRPr="00862A20">
        <w:rPr>
          <w:b/>
          <w:bCs/>
          <w:color w:val="660E7A"/>
        </w:rPr>
        <w:t>goodsBeanList</w:t>
      </w:r>
      <w:r w:rsidRPr="00862A20">
        <w:t xml:space="preserve">.size() ; </w:t>
      </w:r>
      <w:r w:rsidRPr="00862A20">
        <w:rPr>
          <w:color w:val="221FFF"/>
        </w:rPr>
        <w:t>i</w:t>
      </w:r>
      <w:r w:rsidRPr="00862A20">
        <w:t xml:space="preserve">++) </w:t>
      </w:r>
      <w:r w:rsidRPr="00862A20">
        <w:rPr>
          <w:b/>
          <w:bCs/>
          <w:color w:val="FF020C"/>
        </w:rPr>
        <w:t>{</w:t>
      </w:r>
      <w:r w:rsidRPr="00862A20">
        <w:rPr>
          <w:b/>
          <w:bCs/>
          <w:color w:val="FF020C"/>
        </w:rPr>
        <w:br/>
        <w:t xml:space="preserve">            </w:t>
      </w:r>
      <w:r w:rsidRPr="00862A20">
        <w:rPr>
          <w:i/>
          <w:color w:val="058011"/>
        </w:rPr>
        <w:t xml:space="preserve">// </w:t>
      </w:r>
      <w:r w:rsidRPr="00862A20">
        <w:rPr>
          <w:rFonts w:hAnsi="宋体" w:hint="eastAsia"/>
          <w:i/>
          <w:color w:val="058011"/>
        </w:rPr>
        <w:t>删除选中项</w:t>
      </w:r>
      <w:r w:rsidRPr="00862A20">
        <w:rPr>
          <w:rFonts w:hAnsi="宋体" w:hint="eastAsia"/>
          <w:i/>
          <w:color w:val="058011"/>
        </w:rPr>
        <w:br/>
        <w:t xml:space="preserve">            </w:t>
      </w:r>
      <w:r w:rsidRPr="00862A20">
        <w:rPr>
          <w:color w:val="221FFF"/>
        </w:rPr>
        <w:t xml:space="preserve">GoodsBean goodsBean </w:t>
      </w:r>
      <w:r w:rsidRPr="00862A20">
        <w:t xml:space="preserve">= </w:t>
      </w:r>
      <w:r w:rsidRPr="00862A20">
        <w:rPr>
          <w:b/>
          <w:bCs/>
          <w:color w:val="660E7A"/>
        </w:rPr>
        <w:t>goodsBeanList</w:t>
      </w:r>
      <w:r w:rsidRPr="00862A20">
        <w:t>.get(</w:t>
      </w:r>
      <w:r w:rsidRPr="00862A20">
        <w:rPr>
          <w:color w:val="221FFF"/>
        </w:rPr>
        <w:t>i</w:t>
      </w:r>
      <w:r w:rsidRPr="00862A20">
        <w:t>);</w:t>
      </w:r>
      <w:r w:rsidRPr="00862A20">
        <w:br/>
        <w:t xml:space="preserve">            </w:t>
      </w:r>
      <w:r w:rsidRPr="00862A20">
        <w:rPr>
          <w:b/>
          <w:bCs/>
          <w:color w:val="000080"/>
        </w:rPr>
        <w:t xml:space="preserve">if </w:t>
      </w:r>
      <w:r w:rsidRPr="00862A20">
        <w:t>(</w:t>
      </w:r>
      <w:r w:rsidRPr="00862A20">
        <w:rPr>
          <w:color w:val="221FFF"/>
        </w:rPr>
        <w:t>goodsBean</w:t>
      </w:r>
      <w:r w:rsidRPr="00862A20">
        <w:t xml:space="preserve">.isChecked()) </w:t>
      </w:r>
      <w:r w:rsidRPr="00862A20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>
        <w:rPr>
          <w:b/>
          <w:bCs/>
          <w:color w:val="FF020C"/>
        </w:rPr>
        <w:tab/>
      </w:r>
      <w:r>
        <w:rPr>
          <w:b/>
          <w:bCs/>
          <w:color w:val="FF020C"/>
        </w:rPr>
        <w:tab/>
        <w:t xml:space="preserve">// </w:t>
      </w:r>
      <w:r>
        <w:rPr>
          <w:rFonts w:hint="eastAsia"/>
          <w:b/>
          <w:bCs/>
          <w:color w:val="FF020C"/>
        </w:rPr>
        <w:t>在</w:t>
      </w:r>
      <w:r>
        <w:rPr>
          <w:b/>
          <w:bCs/>
          <w:color w:val="FF020C"/>
        </w:rPr>
        <w:t>选中的情况下</w:t>
      </w:r>
      <w:r>
        <w:rPr>
          <w:rFonts w:hint="eastAsia"/>
          <w:b/>
          <w:bCs/>
          <w:color w:val="FF020C"/>
        </w:rPr>
        <w:t>处理</w:t>
      </w:r>
      <w:r w:rsidRPr="00862A20">
        <w:rPr>
          <w:b/>
          <w:bCs/>
          <w:color w:val="FF020C"/>
        </w:rPr>
        <w:br/>
        <w:t xml:space="preserve">                </w:t>
      </w:r>
      <w:r w:rsidRPr="00862A20">
        <w:rPr>
          <w:i/>
          <w:color w:val="058011"/>
        </w:rPr>
        <w:t xml:space="preserve">// </w:t>
      </w:r>
      <w:r w:rsidRPr="00862A20">
        <w:rPr>
          <w:rFonts w:hAnsi="宋体" w:hint="eastAsia"/>
          <w:i/>
          <w:color w:val="058011"/>
        </w:rPr>
        <w:t>从</w:t>
      </w:r>
      <w:r w:rsidRPr="00862A20">
        <w:rPr>
          <w:i/>
          <w:color w:val="058011"/>
        </w:rPr>
        <w:t>List</w:t>
      </w:r>
      <w:r w:rsidRPr="00862A20">
        <w:rPr>
          <w:rFonts w:hAnsi="宋体" w:hint="eastAsia"/>
          <w:i/>
          <w:color w:val="058011"/>
        </w:rPr>
        <w:t>中移除</w:t>
      </w:r>
      <w:r w:rsidRPr="00862A20">
        <w:rPr>
          <w:rFonts w:hAnsi="宋体" w:hint="eastAsia"/>
          <w:i/>
          <w:color w:val="058011"/>
        </w:rPr>
        <w:br/>
        <w:t xml:space="preserve">                </w:t>
      </w:r>
      <w:r w:rsidRPr="00862A20">
        <w:rPr>
          <w:b/>
          <w:bCs/>
          <w:color w:val="660E7A"/>
        </w:rPr>
        <w:t>goodsBeanList</w:t>
      </w:r>
      <w:r w:rsidRPr="00862A20">
        <w:t>.remove(</w:t>
      </w:r>
      <w:r w:rsidRPr="00862A20">
        <w:rPr>
          <w:color w:val="221FFF"/>
        </w:rPr>
        <w:t>goodsBean</w:t>
      </w:r>
      <w:r w:rsidRPr="00862A20">
        <w:t xml:space="preserve">);    </w:t>
      </w:r>
      <w:r w:rsidRPr="00862A20">
        <w:rPr>
          <w:i/>
          <w:color w:val="058011"/>
        </w:rPr>
        <w:t>// remove</w:t>
      </w:r>
      <w:r w:rsidRPr="00862A20">
        <w:rPr>
          <w:rFonts w:hAnsi="宋体" w:hint="eastAsia"/>
          <w:i/>
          <w:color w:val="058011"/>
        </w:rPr>
        <w:t>是</w:t>
      </w:r>
      <w:r w:rsidRPr="00862A20">
        <w:rPr>
          <w:i/>
          <w:color w:val="058011"/>
        </w:rPr>
        <w:t>List&lt;&gt;</w:t>
      </w:r>
      <w:r w:rsidRPr="00862A20">
        <w:rPr>
          <w:rFonts w:hAnsi="宋体" w:hint="eastAsia"/>
          <w:i/>
          <w:color w:val="058011"/>
        </w:rPr>
        <w:t>中的方法</w:t>
      </w:r>
      <w:r w:rsidRPr="00862A20">
        <w:rPr>
          <w:rFonts w:hAnsi="宋体" w:hint="eastAsia"/>
          <w:i/>
          <w:color w:val="058011"/>
        </w:rPr>
        <w:br/>
        <w:t xml:space="preserve">                </w:t>
      </w:r>
      <w:r w:rsidRPr="00862A20">
        <w:rPr>
          <w:i/>
          <w:color w:val="058011"/>
        </w:rPr>
        <w:t xml:space="preserve">// </w:t>
      </w:r>
      <w:r>
        <w:rPr>
          <w:rFonts w:hint="eastAsia"/>
          <w:i/>
          <w:color w:val="058011"/>
        </w:rPr>
        <w:t>删除</w:t>
      </w:r>
      <w:r>
        <w:rPr>
          <w:i/>
          <w:color w:val="058011"/>
        </w:rPr>
        <w:t>并</w:t>
      </w:r>
      <w:r w:rsidRPr="00862A20">
        <w:rPr>
          <w:rFonts w:hAnsi="宋体" w:hint="eastAsia"/>
          <w:i/>
          <w:color w:val="058011"/>
        </w:rPr>
        <w:t>更新到本地</w:t>
      </w:r>
      <w:r w:rsidRPr="00862A20">
        <w:rPr>
          <w:rFonts w:hAnsi="宋体" w:hint="eastAsia"/>
          <w:i/>
          <w:color w:val="058011"/>
        </w:rPr>
        <w:br/>
        <w:t xml:space="preserve">                </w:t>
      </w:r>
      <w:r w:rsidRPr="00862A20">
        <w:rPr>
          <w:color w:val="221FFF"/>
        </w:rPr>
        <w:t>CartStorge</w:t>
      </w:r>
      <w:r w:rsidRPr="00862A20">
        <w:t>.</w:t>
      </w:r>
      <w:r w:rsidRPr="00862A20">
        <w:rPr>
          <w:color w:val="221FFF"/>
        </w:rPr>
        <w:t>getInstance</w:t>
      </w:r>
      <w:r w:rsidRPr="00862A20">
        <w:t>().delData(</w:t>
      </w:r>
      <w:r w:rsidRPr="00862A20">
        <w:rPr>
          <w:color w:val="221FFF"/>
        </w:rPr>
        <w:t>goodsBean</w:t>
      </w:r>
      <w:r w:rsidRPr="00862A20">
        <w:t>);</w:t>
      </w:r>
      <w:r w:rsidRPr="00862A20">
        <w:br/>
        <w:t xml:space="preserve">                </w:t>
      </w:r>
      <w:r w:rsidRPr="00862A20">
        <w:rPr>
          <w:i/>
          <w:color w:val="058011"/>
        </w:rPr>
        <w:t xml:space="preserve">// </w:t>
      </w:r>
      <w:r w:rsidRPr="00862A20">
        <w:rPr>
          <w:rFonts w:hAnsi="宋体" w:hint="eastAsia"/>
          <w:i/>
          <w:color w:val="058011"/>
        </w:rPr>
        <w:t>刷新</w:t>
      </w:r>
      <w:r>
        <w:rPr>
          <w:rFonts w:hAnsi="宋体" w:hint="eastAsia"/>
          <w:i/>
          <w:color w:val="058011"/>
        </w:rPr>
        <w:t>删除</w:t>
      </w:r>
      <w:r>
        <w:rPr>
          <w:rFonts w:hAnsi="宋体"/>
          <w:i/>
          <w:color w:val="058011"/>
        </w:rPr>
        <w:t>后的</w:t>
      </w:r>
      <w:r>
        <w:rPr>
          <w:rFonts w:hAnsi="宋体" w:hint="eastAsia"/>
          <w:i/>
          <w:color w:val="058011"/>
        </w:rPr>
        <w:t>Item</w:t>
      </w:r>
      <w:r>
        <w:rPr>
          <w:rFonts w:hAnsi="宋体" w:hint="eastAsia"/>
          <w:i/>
          <w:color w:val="058011"/>
        </w:rPr>
        <w:t>项</w:t>
      </w:r>
      <w:r w:rsidRPr="00862A20">
        <w:rPr>
          <w:rFonts w:hAnsi="宋体" w:hint="eastAsia"/>
          <w:i/>
          <w:color w:val="058011"/>
        </w:rPr>
        <w:br/>
        <w:t xml:space="preserve">                </w:t>
      </w:r>
      <w:r w:rsidRPr="00862A20">
        <w:t>notifyItemRemoved(</w:t>
      </w:r>
      <w:r w:rsidRPr="00862A20">
        <w:rPr>
          <w:color w:val="221FFF"/>
        </w:rPr>
        <w:t>i</w:t>
      </w:r>
      <w:r w:rsidRPr="00862A20">
        <w:t>);</w:t>
      </w:r>
      <w:r w:rsidRPr="00862A20">
        <w:br/>
        <w:t xml:space="preserve">                </w:t>
      </w:r>
      <w:r w:rsidRPr="00862A20">
        <w:rPr>
          <w:i/>
          <w:color w:val="058011"/>
        </w:rPr>
        <w:t xml:space="preserve">// </w:t>
      </w:r>
      <w:r w:rsidRPr="00862A20">
        <w:rPr>
          <w:rFonts w:hAnsi="宋体" w:hint="eastAsia"/>
          <w:i/>
          <w:color w:val="058011"/>
        </w:rPr>
        <w:t>更新数量</w:t>
      </w:r>
      <w:r w:rsidRPr="00862A20">
        <w:rPr>
          <w:rFonts w:hAnsi="宋体" w:hint="eastAsia"/>
          <w:i/>
          <w:color w:val="058011"/>
        </w:rPr>
        <w:br/>
        <w:t xml:space="preserve">                </w:t>
      </w:r>
      <w:r w:rsidRPr="00862A20">
        <w:rPr>
          <w:b/>
          <w:color w:val="FF0000"/>
        </w:rPr>
        <w:t>i--;</w:t>
      </w:r>
      <w:r w:rsidRPr="00862A20">
        <w:br/>
        <w:t xml:space="preserve">            </w:t>
      </w:r>
      <w:r w:rsidRPr="00862A20">
        <w:rPr>
          <w:b/>
          <w:bCs/>
          <w:color w:val="FF020C"/>
        </w:rPr>
        <w:t>}</w:t>
      </w:r>
      <w:r w:rsidRPr="00862A20">
        <w:rPr>
          <w:b/>
          <w:bCs/>
          <w:color w:val="FF020C"/>
        </w:rPr>
        <w:br/>
        <w:t xml:space="preserve">        }</w:t>
      </w:r>
      <w:r w:rsidRPr="00862A20">
        <w:rPr>
          <w:b/>
          <w:bCs/>
          <w:color w:val="FF020C"/>
        </w:rPr>
        <w:br/>
        <w:t xml:space="preserve">    }</w:t>
      </w:r>
      <w:r w:rsidRPr="00862A20">
        <w:rPr>
          <w:b/>
          <w:bCs/>
          <w:color w:val="FF020C"/>
        </w:rPr>
        <w:br/>
        <w:t>}</w:t>
      </w:r>
    </w:p>
    <w:p w:rsidR="00601C62" w:rsidRDefault="00601C62" w:rsidP="00601C62">
      <w:pPr>
        <w:pStyle w:val="4"/>
      </w:pPr>
      <w:r>
        <w:rPr>
          <w:rFonts w:hint="eastAsia"/>
        </w:rPr>
        <w:t>编辑态</w:t>
      </w:r>
      <w:r>
        <w:rPr>
          <w:rFonts w:hint="eastAsia"/>
        </w:rPr>
        <w:t>Bug</w:t>
      </w:r>
      <w:r>
        <w:rPr>
          <w:rFonts w:hint="eastAsia"/>
        </w:rPr>
        <w:t>处理</w:t>
      </w:r>
      <w:r>
        <w:rPr>
          <w:rFonts w:hint="eastAsia"/>
        </w:rPr>
        <w:t>(</w:t>
      </w:r>
      <w:r>
        <w:rPr>
          <w:rFonts w:hint="eastAsia"/>
        </w:rPr>
        <w:t>购物车</w:t>
      </w:r>
      <w:r>
        <w:t>非空才能进入完成态</w:t>
      </w:r>
      <w:r>
        <w:rPr>
          <w:rFonts w:hint="eastAsia"/>
        </w:rPr>
        <w:t>)</w:t>
      </w:r>
    </w:p>
    <w:p w:rsidR="00862A20" w:rsidRDefault="00601C62" w:rsidP="00601C62">
      <w:pPr>
        <w:pStyle w:val="af8"/>
      </w:pPr>
      <w:r w:rsidRPr="00601C62">
        <w:rPr>
          <w:b/>
          <w:bCs/>
          <w:color w:val="000080"/>
        </w:rPr>
        <w:t xml:space="preserve">case </w:t>
      </w:r>
      <w:r w:rsidRPr="00601C62">
        <w:rPr>
          <w:color w:val="221FFF"/>
        </w:rPr>
        <w:t>R.id</w:t>
      </w:r>
      <w:r w:rsidRPr="00601C62">
        <w:t>.</w:t>
      </w:r>
      <w:r w:rsidRPr="00601C62">
        <w:rPr>
          <w:b/>
          <w:bCs/>
          <w:i/>
          <w:color w:val="660E7A"/>
        </w:rPr>
        <w:t>tv_cart_edit</w:t>
      </w:r>
      <w:r w:rsidRPr="00601C62">
        <w:t>:</w:t>
      </w:r>
    </w:p>
    <w:p w:rsidR="00862A20" w:rsidRDefault="00601C62" w:rsidP="00601C62">
      <w:pPr>
        <w:pStyle w:val="af8"/>
        <w:rPr>
          <w:rFonts w:hAnsi="宋体"/>
          <w:i/>
          <w:color w:val="058011"/>
        </w:rPr>
      </w:pPr>
      <w:r w:rsidRPr="00601C62">
        <w:br/>
        <w:t xml:space="preserve">        </w:t>
      </w:r>
      <w:r w:rsidR="00862A20">
        <w:tab/>
      </w:r>
      <w:r w:rsidR="00862A20">
        <w:tab/>
      </w:r>
      <w:r w:rsidR="00862A20">
        <w:tab/>
      </w:r>
      <w:r w:rsidR="00862A20">
        <w:tab/>
      </w:r>
      <w:r w:rsidRPr="00601C62">
        <w:rPr>
          <w:b/>
          <w:bCs/>
          <w:color w:val="000080"/>
        </w:rPr>
        <w:t xml:space="preserve">int </w:t>
      </w:r>
      <w:r w:rsidRPr="00601C62">
        <w:rPr>
          <w:color w:val="221FFF"/>
        </w:rPr>
        <w:t xml:space="preserve">action </w:t>
      </w:r>
      <w:r w:rsidRPr="00601C62">
        <w:t>= (</w:t>
      </w:r>
      <w:r w:rsidRPr="00601C62">
        <w:rPr>
          <w:b/>
          <w:bCs/>
          <w:color w:val="000080"/>
        </w:rPr>
        <w:t>int</w:t>
      </w:r>
      <w:r w:rsidRPr="00601C62">
        <w:t xml:space="preserve">) </w:t>
      </w:r>
      <w:r w:rsidRPr="00601C62">
        <w:rPr>
          <w:b/>
          <w:bCs/>
          <w:color w:val="660E7A"/>
        </w:rPr>
        <w:t>tv_cart_edit</w:t>
      </w:r>
      <w:r w:rsidRPr="00601C62">
        <w:t xml:space="preserve">.getTag();   </w:t>
      </w:r>
      <w:r w:rsidRPr="00601C62">
        <w:rPr>
          <w:i/>
          <w:color w:val="058011"/>
        </w:rPr>
        <w:t xml:space="preserve">// </w:t>
      </w:r>
      <w:r w:rsidRPr="00601C62">
        <w:rPr>
          <w:rFonts w:hAnsi="宋体" w:hint="eastAsia"/>
          <w:i/>
          <w:color w:val="058011"/>
        </w:rPr>
        <w:t>获取状态</w:t>
      </w:r>
    </w:p>
    <w:p w:rsidR="00862A20" w:rsidRDefault="00601C62" w:rsidP="00601C62">
      <w:pPr>
        <w:pStyle w:val="af8"/>
        <w:rPr>
          <w:b/>
          <w:bCs/>
          <w:color w:val="FF020C"/>
        </w:rPr>
      </w:pPr>
      <w:r w:rsidRPr="00601C62">
        <w:rPr>
          <w:rFonts w:hAnsi="宋体" w:hint="eastAsia"/>
          <w:i/>
          <w:color w:val="058011"/>
        </w:rPr>
        <w:br/>
        <w:t xml:space="preserve">       </w:t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Pr="00601C62">
        <w:rPr>
          <w:b/>
          <w:bCs/>
          <w:color w:val="000080"/>
        </w:rPr>
        <w:t xml:space="preserve">if </w:t>
      </w:r>
      <w:r w:rsidRPr="00601C62">
        <w:t>(</w:t>
      </w:r>
      <w:r w:rsidRPr="00601C62">
        <w:rPr>
          <w:color w:val="221FFF"/>
        </w:rPr>
        <w:t xml:space="preserve">action </w:t>
      </w:r>
      <w:r w:rsidRPr="00601C62">
        <w:t xml:space="preserve">== </w:t>
      </w:r>
      <w:r w:rsidRPr="00601C62">
        <w:rPr>
          <w:b/>
          <w:bCs/>
          <w:i/>
          <w:color w:val="660E7A"/>
        </w:rPr>
        <w:t>STATUS_EDIT</w:t>
      </w:r>
      <w:r w:rsidRPr="00601C62">
        <w:t xml:space="preserve">) </w:t>
      </w:r>
      <w:r w:rsidRPr="00601C62">
        <w:rPr>
          <w:b/>
          <w:bCs/>
          <w:color w:val="FF020C"/>
        </w:rPr>
        <w:t>{</w:t>
      </w:r>
      <w:r w:rsidRPr="00601C62">
        <w:rPr>
          <w:b/>
          <w:bCs/>
          <w:color w:val="FF020C"/>
        </w:rPr>
        <w:br/>
        <w:t xml:space="preserve">            </w:t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Pr="00601C62">
        <w:rPr>
          <w:i/>
          <w:color w:val="058011"/>
        </w:rPr>
        <w:t xml:space="preserve">// </w:t>
      </w:r>
      <w:r w:rsidRPr="00601C62">
        <w:rPr>
          <w:rFonts w:hAnsi="宋体" w:hint="eastAsia"/>
          <w:i/>
          <w:color w:val="058011"/>
        </w:rPr>
        <w:t>切换到完成状态</w:t>
      </w:r>
      <w:r w:rsidRPr="00601C62">
        <w:rPr>
          <w:rFonts w:hAnsi="宋体" w:hint="eastAsia"/>
          <w:i/>
          <w:color w:val="058011"/>
        </w:rPr>
        <w:br/>
        <w:t xml:space="preserve">            </w:t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Pr="00601C62">
        <w:rPr>
          <w:b/>
          <w:bCs/>
          <w:color w:val="000080"/>
        </w:rPr>
        <w:t xml:space="preserve">if </w:t>
      </w:r>
      <w:r w:rsidRPr="00601C62">
        <w:t>(</w:t>
      </w:r>
      <w:r w:rsidRPr="00862A20">
        <w:rPr>
          <w:b/>
          <w:bCs/>
          <w:color w:val="FF0000"/>
        </w:rPr>
        <w:t>goodsBeanList</w:t>
      </w:r>
      <w:r w:rsidRPr="00862A20">
        <w:rPr>
          <w:color w:val="FF0000"/>
        </w:rPr>
        <w:t>!=</w:t>
      </w:r>
      <w:r w:rsidRPr="00862A20">
        <w:rPr>
          <w:b/>
          <w:bCs/>
          <w:color w:val="FF0000"/>
        </w:rPr>
        <w:t xml:space="preserve">null </w:t>
      </w:r>
      <w:r w:rsidRPr="00862A20">
        <w:rPr>
          <w:color w:val="FF0000"/>
        </w:rPr>
        <w:t xml:space="preserve">&amp;&amp; </w:t>
      </w:r>
      <w:r w:rsidRPr="00862A20">
        <w:rPr>
          <w:b/>
          <w:bCs/>
          <w:color w:val="FF0000"/>
        </w:rPr>
        <w:t>goodsBeanList</w:t>
      </w:r>
      <w:r w:rsidRPr="00862A20">
        <w:rPr>
          <w:color w:val="FF0000"/>
        </w:rPr>
        <w:t>.size()&gt;0</w:t>
      </w:r>
      <w:r w:rsidRPr="00601C62">
        <w:t xml:space="preserve">) </w:t>
      </w:r>
      <w:r w:rsidRPr="00601C62">
        <w:rPr>
          <w:b/>
          <w:bCs/>
          <w:color w:val="FF020C"/>
        </w:rPr>
        <w:t>{</w:t>
      </w:r>
      <w:r w:rsidRPr="00601C62">
        <w:rPr>
          <w:b/>
          <w:bCs/>
          <w:color w:val="FF020C"/>
        </w:rPr>
        <w:br/>
        <w:t xml:space="preserve">                </w:t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Pr="00601C62">
        <w:t>showDelete();</w:t>
      </w:r>
      <w:r w:rsidRPr="00601C62">
        <w:br/>
        <w:t xml:space="preserve">            </w:t>
      </w:r>
      <w:r w:rsidR="00862A20">
        <w:tab/>
      </w:r>
      <w:r w:rsidR="00862A20">
        <w:tab/>
      </w:r>
      <w:r w:rsidR="00862A20">
        <w:tab/>
      </w:r>
      <w:r w:rsidR="00862A20">
        <w:tab/>
      </w:r>
      <w:r w:rsidRPr="00601C62">
        <w:rPr>
          <w:b/>
          <w:bCs/>
          <w:color w:val="FF020C"/>
        </w:rPr>
        <w:t>}</w:t>
      </w:r>
      <w:r w:rsidRPr="00601C62">
        <w:rPr>
          <w:b/>
          <w:bCs/>
          <w:color w:val="000080"/>
        </w:rPr>
        <w:t xml:space="preserve">else </w:t>
      </w:r>
      <w:r w:rsidRPr="00601C62">
        <w:rPr>
          <w:b/>
          <w:bCs/>
          <w:color w:val="FF020C"/>
        </w:rPr>
        <w:t>{</w:t>
      </w:r>
      <w:r w:rsidRPr="00601C62">
        <w:rPr>
          <w:b/>
          <w:bCs/>
          <w:color w:val="FF020C"/>
        </w:rPr>
        <w:br/>
        <w:t xml:space="preserve">                </w:t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Pr="00601C62">
        <w:rPr>
          <w:color w:val="221FFF"/>
        </w:rPr>
        <w:t>Toast</w:t>
      </w:r>
      <w:r w:rsidRPr="00601C62">
        <w:t>.</w:t>
      </w:r>
      <w:r w:rsidRPr="00601C62">
        <w:rPr>
          <w:color w:val="221FFF"/>
        </w:rPr>
        <w:t>makeText</w:t>
      </w:r>
      <w:r w:rsidRPr="00601C62">
        <w:t>(</w:t>
      </w:r>
      <w:r w:rsidRPr="00601C62">
        <w:rPr>
          <w:b/>
          <w:bCs/>
          <w:color w:val="660E7A"/>
        </w:rPr>
        <w:t>context</w:t>
      </w:r>
      <w:r w:rsidRPr="00601C62">
        <w:t>,</w:t>
      </w:r>
      <w:r w:rsidRPr="00601C62">
        <w:rPr>
          <w:color w:val="FF2EA0"/>
        </w:rPr>
        <w:t>"</w:t>
      </w:r>
      <w:r w:rsidRPr="00601C62">
        <w:rPr>
          <w:rFonts w:hAnsi="宋体" w:hint="eastAsia"/>
          <w:color w:val="FF2EA0"/>
        </w:rPr>
        <w:t>还是空的</w:t>
      </w:r>
      <w:r w:rsidRPr="00601C62">
        <w:rPr>
          <w:color w:val="FF2EA0"/>
        </w:rPr>
        <w:t>"</w:t>
      </w:r>
      <w:r w:rsidRPr="00601C62">
        <w:t>,</w:t>
      </w:r>
      <w:r w:rsidRPr="00601C62">
        <w:rPr>
          <w:color w:val="221FFF"/>
        </w:rPr>
        <w:t>Toast</w:t>
      </w:r>
      <w:r w:rsidRPr="00601C62">
        <w:t>.</w:t>
      </w:r>
      <w:r w:rsidRPr="00601C62">
        <w:rPr>
          <w:b/>
          <w:bCs/>
          <w:i/>
          <w:color w:val="660E7A"/>
        </w:rPr>
        <w:t>LENGTH_SHORT</w:t>
      </w:r>
      <w:r w:rsidRPr="00601C62">
        <w:t>).show();</w:t>
      </w:r>
      <w:r w:rsidRPr="00601C62">
        <w:br/>
        <w:t xml:space="preserve">            </w:t>
      </w:r>
      <w:r w:rsidR="00862A20">
        <w:tab/>
      </w:r>
      <w:r w:rsidR="00862A20">
        <w:tab/>
      </w:r>
      <w:r w:rsidR="00862A20">
        <w:tab/>
      </w:r>
      <w:r w:rsidR="00862A20">
        <w:tab/>
      </w:r>
      <w:r w:rsidR="00862A20">
        <w:rPr>
          <w:b/>
          <w:bCs/>
          <w:color w:val="FF020C"/>
        </w:rPr>
        <w:t>}</w:t>
      </w:r>
      <w:r w:rsidRPr="00601C62">
        <w:rPr>
          <w:b/>
          <w:bCs/>
          <w:color w:val="FF020C"/>
        </w:rPr>
        <w:br/>
        <w:t xml:space="preserve">        </w:t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Pr="00601C62">
        <w:rPr>
          <w:b/>
          <w:bCs/>
          <w:color w:val="FF020C"/>
        </w:rPr>
        <w:t>}</w:t>
      </w:r>
      <w:r w:rsidRPr="00601C62">
        <w:rPr>
          <w:b/>
          <w:bCs/>
          <w:color w:val="000080"/>
        </w:rPr>
        <w:t xml:space="preserve">else </w:t>
      </w:r>
      <w:r w:rsidRPr="00601C62">
        <w:rPr>
          <w:b/>
          <w:bCs/>
          <w:color w:val="FF020C"/>
        </w:rPr>
        <w:t>{</w:t>
      </w:r>
      <w:r w:rsidRPr="00601C62">
        <w:rPr>
          <w:b/>
          <w:bCs/>
          <w:color w:val="FF020C"/>
        </w:rPr>
        <w:br/>
        <w:t xml:space="preserve">            </w:t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Pr="00601C62">
        <w:rPr>
          <w:i/>
          <w:color w:val="058011"/>
        </w:rPr>
        <w:t xml:space="preserve">// </w:t>
      </w:r>
      <w:r w:rsidRPr="00601C62">
        <w:rPr>
          <w:rFonts w:hAnsi="宋体" w:hint="eastAsia"/>
          <w:i/>
          <w:color w:val="058011"/>
        </w:rPr>
        <w:t>返回编辑态</w:t>
      </w:r>
      <w:r w:rsidRPr="00601C62">
        <w:rPr>
          <w:rFonts w:hAnsi="宋体" w:hint="eastAsia"/>
          <w:i/>
          <w:color w:val="058011"/>
        </w:rPr>
        <w:br/>
        <w:t xml:space="preserve">            </w:t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="00862A20">
        <w:rPr>
          <w:rFonts w:hAnsi="宋体"/>
          <w:i/>
          <w:color w:val="058011"/>
        </w:rPr>
        <w:tab/>
      </w:r>
      <w:r w:rsidRPr="00601C62">
        <w:t>hideDelete();</w:t>
      </w:r>
      <w:r w:rsidRPr="00601C62">
        <w:br/>
        <w:t xml:space="preserve">        </w:t>
      </w:r>
      <w:r w:rsidR="00862A20">
        <w:tab/>
      </w:r>
      <w:r w:rsidR="00862A20">
        <w:tab/>
      </w:r>
      <w:r w:rsidR="00862A20">
        <w:tab/>
      </w:r>
      <w:r w:rsidR="00862A20">
        <w:tab/>
      </w:r>
      <w:r w:rsidRPr="00601C62">
        <w:rPr>
          <w:b/>
          <w:bCs/>
          <w:color w:val="FF020C"/>
        </w:rPr>
        <w:t>}</w:t>
      </w:r>
    </w:p>
    <w:p w:rsidR="00601C62" w:rsidRPr="00601C62" w:rsidRDefault="00601C62" w:rsidP="00601C62">
      <w:pPr>
        <w:pStyle w:val="af8"/>
      </w:pPr>
      <w:r w:rsidRPr="00601C62">
        <w:rPr>
          <w:b/>
          <w:bCs/>
          <w:color w:val="FF020C"/>
        </w:rPr>
        <w:br/>
        <w:t xml:space="preserve">        </w:t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="00862A20">
        <w:rPr>
          <w:b/>
          <w:bCs/>
          <w:color w:val="FF020C"/>
        </w:rPr>
        <w:tab/>
      </w:r>
      <w:r w:rsidRPr="00601C62">
        <w:rPr>
          <w:b/>
          <w:bCs/>
          <w:color w:val="000080"/>
        </w:rPr>
        <w:t>break</w:t>
      </w:r>
      <w:r w:rsidRPr="00601C62">
        <w:t>;</w:t>
      </w:r>
    </w:p>
    <w:p w:rsidR="00601C62" w:rsidRDefault="00601C62" w:rsidP="00601C62">
      <w:pPr>
        <w:pStyle w:val="4"/>
      </w:pPr>
      <w:r>
        <w:rPr>
          <w:rFonts w:hint="eastAsia"/>
        </w:rPr>
        <w:t>修改</w:t>
      </w:r>
      <w:r>
        <w:t>编辑态方法</w:t>
      </w:r>
      <w:r w:rsidRPr="00601C62">
        <w:t>hideDelete()</w:t>
      </w:r>
    </w:p>
    <w:p w:rsidR="00862A20" w:rsidRDefault="00601C62" w:rsidP="00601C62">
      <w:pPr>
        <w:pStyle w:val="af8"/>
        <w:rPr>
          <w:b/>
          <w:bCs/>
          <w:color w:val="FF020C"/>
        </w:rPr>
      </w:pPr>
      <w:r w:rsidRPr="00601C62">
        <w:rPr>
          <w:b/>
          <w:bCs/>
          <w:color w:val="000080"/>
        </w:rPr>
        <w:t xml:space="preserve">private void </w:t>
      </w:r>
      <w:r w:rsidRPr="00601C62">
        <w:t xml:space="preserve">hideDelete() </w:t>
      </w:r>
      <w:r w:rsidRPr="00601C62">
        <w:rPr>
          <w:b/>
          <w:bCs/>
          <w:color w:val="FF020C"/>
        </w:rPr>
        <w:t>{</w:t>
      </w:r>
    </w:p>
    <w:p w:rsidR="00601C62" w:rsidRPr="00601C62" w:rsidRDefault="00601C62" w:rsidP="00601C62">
      <w:pPr>
        <w:pStyle w:val="af8"/>
      </w:pPr>
      <w:r w:rsidRPr="00601C62">
        <w:rPr>
          <w:b/>
          <w:bCs/>
          <w:color w:val="FF020C"/>
        </w:rPr>
        <w:br/>
        <w:t xml:space="preserve">    </w:t>
      </w:r>
      <w:r w:rsidRPr="00601C62">
        <w:rPr>
          <w:i/>
          <w:color w:val="058011"/>
        </w:rPr>
        <w:t xml:space="preserve">// 1 </w:t>
      </w:r>
      <w:r w:rsidRPr="00601C62">
        <w:rPr>
          <w:rFonts w:hAnsi="宋体" w:hint="eastAsia"/>
          <w:i/>
          <w:color w:val="058011"/>
        </w:rPr>
        <w:t>设置状态为编辑</w:t>
      </w:r>
      <w:r w:rsidRPr="00601C62">
        <w:rPr>
          <w:rFonts w:hAnsi="宋体" w:hint="eastAsia"/>
          <w:i/>
          <w:color w:val="058011"/>
        </w:rPr>
        <w:br/>
        <w:t xml:space="preserve">    </w:t>
      </w:r>
      <w:r w:rsidRPr="00601C62">
        <w:rPr>
          <w:b/>
          <w:bCs/>
          <w:color w:val="660E7A"/>
        </w:rPr>
        <w:t>tv_cart_edit</w:t>
      </w:r>
      <w:r w:rsidRPr="00601C62">
        <w:t>.setTag(</w:t>
      </w:r>
      <w:r w:rsidRPr="00601C62">
        <w:rPr>
          <w:b/>
          <w:bCs/>
          <w:i/>
          <w:color w:val="660E7A"/>
        </w:rPr>
        <w:t>STATUS_EDIT</w:t>
      </w:r>
      <w:r w:rsidRPr="00601C62">
        <w:t>);</w:t>
      </w:r>
      <w:r w:rsidRPr="00601C62">
        <w:br/>
        <w:t xml:space="preserve">    </w:t>
      </w:r>
      <w:r w:rsidRPr="00601C62">
        <w:rPr>
          <w:b/>
          <w:bCs/>
          <w:color w:val="660E7A"/>
        </w:rPr>
        <w:t>tv_cart_edit</w:t>
      </w:r>
      <w:r w:rsidRPr="00601C62">
        <w:t>.setText(</w:t>
      </w:r>
      <w:r w:rsidRPr="00601C62">
        <w:rPr>
          <w:color w:val="FF2EA0"/>
        </w:rPr>
        <w:t>"</w:t>
      </w:r>
      <w:r w:rsidRPr="00601C62">
        <w:rPr>
          <w:rFonts w:hAnsi="宋体" w:hint="eastAsia"/>
          <w:color w:val="FF2EA0"/>
        </w:rPr>
        <w:t>编辑</w:t>
      </w:r>
      <w:r w:rsidRPr="00601C62">
        <w:rPr>
          <w:color w:val="FF2EA0"/>
        </w:rPr>
        <w:t>"</w:t>
      </w:r>
      <w:r w:rsidRPr="00601C62">
        <w:t>);</w:t>
      </w:r>
      <w:r w:rsidRPr="00601C62">
        <w:br/>
      </w:r>
      <w:r w:rsidRPr="00601C62">
        <w:br/>
      </w:r>
      <w:r w:rsidRPr="00601C62">
        <w:lastRenderedPageBreak/>
        <w:t xml:space="preserve">    </w:t>
      </w:r>
      <w:r w:rsidRPr="00601C62">
        <w:rPr>
          <w:i/>
          <w:color w:val="058011"/>
        </w:rPr>
        <w:t xml:space="preserve">// 2 </w:t>
      </w:r>
      <w:r w:rsidRPr="00601C62">
        <w:rPr>
          <w:rFonts w:hAnsi="宋体" w:hint="eastAsia"/>
          <w:i/>
          <w:color w:val="058011"/>
        </w:rPr>
        <w:t>变成勾选</w:t>
      </w:r>
      <w:r w:rsidRPr="00601C62">
        <w:rPr>
          <w:rFonts w:hAnsi="宋体" w:hint="eastAsia"/>
          <w:i/>
          <w:color w:val="058011"/>
        </w:rPr>
        <w:br/>
        <w:t xml:space="preserve">    </w:t>
      </w:r>
      <w:r w:rsidRPr="00601C62">
        <w:rPr>
          <w:b/>
          <w:bCs/>
          <w:color w:val="000080"/>
        </w:rPr>
        <w:t xml:space="preserve">if </w:t>
      </w:r>
      <w:r w:rsidRPr="00601C62">
        <w:t>(</w:t>
      </w:r>
      <w:r w:rsidRPr="00601C62">
        <w:rPr>
          <w:b/>
          <w:bCs/>
          <w:color w:val="FF0000"/>
        </w:rPr>
        <w:t xml:space="preserve">goodsBeanList </w:t>
      </w:r>
      <w:r w:rsidRPr="00601C62">
        <w:rPr>
          <w:color w:val="FF0000"/>
        </w:rPr>
        <w:t xml:space="preserve">!= </w:t>
      </w:r>
      <w:r w:rsidRPr="00601C62">
        <w:rPr>
          <w:b/>
          <w:bCs/>
          <w:color w:val="FF0000"/>
        </w:rPr>
        <w:t xml:space="preserve">null </w:t>
      </w:r>
      <w:r w:rsidRPr="00601C62">
        <w:rPr>
          <w:color w:val="FF0000"/>
        </w:rPr>
        <w:t xml:space="preserve">&amp;&amp; </w:t>
      </w:r>
      <w:r w:rsidRPr="00601C62">
        <w:rPr>
          <w:b/>
          <w:bCs/>
          <w:color w:val="FF0000"/>
        </w:rPr>
        <w:t>goodsBeanList</w:t>
      </w:r>
      <w:r w:rsidRPr="00601C62">
        <w:rPr>
          <w:color w:val="FF0000"/>
        </w:rPr>
        <w:t>.size()&gt;0</w:t>
      </w:r>
      <w:r w:rsidRPr="00601C62">
        <w:t xml:space="preserve">) </w:t>
      </w:r>
      <w:r w:rsidRPr="00601C62">
        <w:rPr>
          <w:b/>
          <w:bCs/>
          <w:color w:val="FF020C"/>
        </w:rPr>
        <w:t>{</w:t>
      </w:r>
      <w:r w:rsidRPr="00601C62">
        <w:rPr>
          <w:b/>
          <w:bCs/>
          <w:color w:val="FF020C"/>
        </w:rPr>
        <w:br/>
        <w:t xml:space="preserve">        </w:t>
      </w:r>
      <w:r w:rsidRPr="00601C62">
        <w:rPr>
          <w:b/>
          <w:bCs/>
          <w:color w:val="660E7A"/>
        </w:rPr>
        <w:t>adapter</w:t>
      </w:r>
      <w:r w:rsidRPr="00601C62">
        <w:t>.checkAll_none(</w:t>
      </w:r>
      <w:r w:rsidRPr="00601C62">
        <w:rPr>
          <w:b/>
          <w:bCs/>
          <w:color w:val="000080"/>
        </w:rPr>
        <w:t>true</w:t>
      </w:r>
      <w:r w:rsidRPr="00601C62">
        <w:t xml:space="preserve">);    </w:t>
      </w:r>
      <w:r w:rsidRPr="00601C62">
        <w:rPr>
          <w:i/>
          <w:color w:val="058011"/>
        </w:rPr>
        <w:t xml:space="preserve">// </w:t>
      </w:r>
      <w:r w:rsidRPr="00601C62">
        <w:rPr>
          <w:rFonts w:hAnsi="宋体" w:hint="eastAsia"/>
          <w:i/>
          <w:color w:val="058011"/>
        </w:rPr>
        <w:t>设置所有为勾选</w:t>
      </w:r>
      <w:r w:rsidRPr="00601C62">
        <w:rPr>
          <w:rFonts w:hAnsi="宋体" w:hint="eastAsia"/>
          <w:i/>
          <w:color w:val="058011"/>
        </w:rPr>
        <w:br/>
        <w:t xml:space="preserve">        </w:t>
      </w:r>
      <w:r w:rsidRPr="00601C62">
        <w:rPr>
          <w:b/>
          <w:bCs/>
          <w:color w:val="660E7A"/>
        </w:rPr>
        <w:t>adapter</w:t>
      </w:r>
      <w:r w:rsidRPr="00601C62">
        <w:t>.checkAll();</w:t>
      </w:r>
      <w:r w:rsidRPr="00601C62">
        <w:br/>
        <w:t xml:space="preserve">        </w:t>
      </w:r>
      <w:r w:rsidRPr="00601C62">
        <w:rPr>
          <w:b/>
          <w:bCs/>
          <w:color w:val="660E7A"/>
        </w:rPr>
        <w:t>check_box_all</w:t>
      </w:r>
      <w:r w:rsidRPr="00601C62">
        <w:t>.setChecked(</w:t>
      </w:r>
      <w:r w:rsidRPr="00601C62">
        <w:rPr>
          <w:b/>
          <w:bCs/>
          <w:color w:val="000080"/>
        </w:rPr>
        <w:t>true</w:t>
      </w:r>
      <w:r w:rsidRPr="00601C62">
        <w:t xml:space="preserve">); </w:t>
      </w:r>
      <w:r w:rsidRPr="00601C62">
        <w:rPr>
          <w:i/>
          <w:color w:val="058011"/>
        </w:rPr>
        <w:t xml:space="preserve">// </w:t>
      </w:r>
      <w:r w:rsidRPr="00601C62">
        <w:rPr>
          <w:rFonts w:hAnsi="宋体" w:hint="eastAsia"/>
          <w:i/>
          <w:color w:val="058011"/>
        </w:rPr>
        <w:t>这也是</w:t>
      </w:r>
      <w:r w:rsidRPr="00601C62">
        <w:rPr>
          <w:rFonts w:hAnsi="宋体" w:hint="eastAsia"/>
          <w:i/>
          <w:color w:val="058011"/>
        </w:rPr>
        <w:br/>
        <w:t xml:space="preserve">    </w:t>
      </w:r>
      <w:r w:rsidRPr="00601C62">
        <w:rPr>
          <w:b/>
          <w:bCs/>
          <w:color w:val="FF020C"/>
        </w:rPr>
        <w:t>}</w:t>
      </w:r>
      <w:r w:rsidRPr="00601C62">
        <w:rPr>
          <w:b/>
          <w:bCs/>
          <w:color w:val="FF020C"/>
        </w:rPr>
        <w:br/>
      </w:r>
      <w:r w:rsidRPr="00601C62">
        <w:rPr>
          <w:b/>
          <w:bCs/>
          <w:color w:val="FF020C"/>
        </w:rPr>
        <w:br/>
        <w:t xml:space="preserve">    </w:t>
      </w:r>
      <w:r w:rsidRPr="00601C62">
        <w:rPr>
          <w:b/>
          <w:bCs/>
          <w:color w:val="660E7A"/>
        </w:rPr>
        <w:t>adapter</w:t>
      </w:r>
      <w:r w:rsidRPr="00601C62">
        <w:t xml:space="preserve">.showTotalPrice();           </w:t>
      </w:r>
      <w:r w:rsidRPr="00601C62">
        <w:rPr>
          <w:i/>
          <w:color w:val="058011"/>
        </w:rPr>
        <w:t xml:space="preserve">// </w:t>
      </w:r>
      <w:r w:rsidRPr="00601C62">
        <w:rPr>
          <w:rFonts w:hAnsi="宋体" w:hint="eastAsia"/>
          <w:i/>
          <w:color w:val="058011"/>
        </w:rPr>
        <w:t>同上</w:t>
      </w:r>
      <w:r w:rsidRPr="00601C62">
        <w:rPr>
          <w:rFonts w:hAnsi="宋体" w:hint="eastAsia"/>
          <w:i/>
          <w:color w:val="058011"/>
        </w:rPr>
        <w:br/>
      </w:r>
      <w:r w:rsidRPr="00601C62">
        <w:rPr>
          <w:rFonts w:hAnsi="宋体" w:hint="eastAsia"/>
          <w:i/>
          <w:color w:val="058011"/>
        </w:rPr>
        <w:br/>
        <w:t xml:space="preserve">    </w:t>
      </w:r>
      <w:r w:rsidRPr="00601C62">
        <w:rPr>
          <w:i/>
          <w:color w:val="058011"/>
        </w:rPr>
        <w:t xml:space="preserve">// 3 </w:t>
      </w:r>
      <w:r w:rsidRPr="00601C62">
        <w:rPr>
          <w:rFonts w:hAnsi="宋体" w:hint="eastAsia"/>
          <w:i/>
          <w:color w:val="058011"/>
        </w:rPr>
        <w:t>删除视图的隐藏</w:t>
      </w:r>
      <w:r w:rsidRPr="00601C62">
        <w:rPr>
          <w:rFonts w:hAnsi="宋体" w:hint="eastAsia"/>
          <w:i/>
          <w:color w:val="058011"/>
        </w:rPr>
        <w:br/>
        <w:t xml:space="preserve">    </w:t>
      </w:r>
      <w:r w:rsidRPr="00601C62">
        <w:rPr>
          <w:b/>
          <w:bCs/>
          <w:color w:val="660E7A"/>
        </w:rPr>
        <w:t>llDelete</w:t>
      </w:r>
      <w:r w:rsidRPr="00601C62">
        <w:t>.setVisibility(</w:t>
      </w:r>
      <w:r w:rsidRPr="00601C62">
        <w:rPr>
          <w:color w:val="221FFF"/>
        </w:rPr>
        <w:t>View</w:t>
      </w:r>
      <w:r w:rsidRPr="00601C62">
        <w:t>.</w:t>
      </w:r>
      <w:r w:rsidRPr="00601C62">
        <w:rPr>
          <w:b/>
          <w:bCs/>
          <w:i/>
          <w:color w:val="660E7A"/>
        </w:rPr>
        <w:t>GONE</w:t>
      </w:r>
      <w:r w:rsidRPr="00601C62">
        <w:t>);</w:t>
      </w:r>
      <w:r w:rsidRPr="00601C62">
        <w:br/>
        <w:t xml:space="preserve">    </w:t>
      </w:r>
      <w:r w:rsidRPr="00601C62">
        <w:rPr>
          <w:i/>
          <w:color w:val="058011"/>
        </w:rPr>
        <w:t xml:space="preserve">// 4 </w:t>
      </w:r>
      <w:r w:rsidRPr="00601C62">
        <w:rPr>
          <w:rFonts w:hAnsi="宋体" w:hint="eastAsia"/>
          <w:i/>
          <w:color w:val="058011"/>
        </w:rPr>
        <w:t>结算视图的显示</w:t>
      </w:r>
      <w:r w:rsidRPr="00601C62">
        <w:rPr>
          <w:rFonts w:hAnsi="宋体" w:hint="eastAsia"/>
          <w:i/>
          <w:color w:val="058011"/>
        </w:rPr>
        <w:br/>
        <w:t xml:space="preserve">    </w:t>
      </w:r>
      <w:r w:rsidRPr="00601C62">
        <w:rPr>
          <w:b/>
          <w:bCs/>
          <w:color w:val="660E7A"/>
        </w:rPr>
        <w:t>llCheckAll</w:t>
      </w:r>
      <w:r w:rsidRPr="00601C62">
        <w:t>.setVisibility(</w:t>
      </w:r>
      <w:r w:rsidRPr="00601C62">
        <w:rPr>
          <w:color w:val="221FFF"/>
        </w:rPr>
        <w:t>View</w:t>
      </w:r>
      <w:r w:rsidRPr="00601C62">
        <w:t>.</w:t>
      </w:r>
      <w:r w:rsidRPr="00601C62">
        <w:rPr>
          <w:b/>
          <w:bCs/>
          <w:i/>
          <w:color w:val="660E7A"/>
        </w:rPr>
        <w:t>VISIBLE</w:t>
      </w:r>
      <w:r w:rsidRPr="00601C62">
        <w:t>);</w:t>
      </w:r>
      <w:r w:rsidRPr="00601C62">
        <w:br/>
      </w:r>
      <w:r w:rsidRPr="00601C62">
        <w:rPr>
          <w:b/>
          <w:bCs/>
          <w:color w:val="FF020C"/>
        </w:rPr>
        <w:t>}</w:t>
      </w:r>
    </w:p>
    <w:p w:rsidR="00601C62" w:rsidRPr="00601C62" w:rsidRDefault="00601C62" w:rsidP="00601C62">
      <w:pPr>
        <w:ind w:firstLine="420"/>
        <w:rPr>
          <w:rFonts w:hint="eastAsia"/>
        </w:rPr>
      </w:pPr>
    </w:p>
    <w:sectPr w:rsidR="00601C62" w:rsidRPr="00601C62" w:rsidSect="003F0388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7" w:h="16839" w:code="9"/>
      <w:pgMar w:top="1440" w:right="1077" w:bottom="1440" w:left="1077" w:header="567" w:footer="567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77A08" w:rsidRDefault="00677A08" w:rsidP="004E3183">
      <w:pPr>
        <w:ind w:firstLine="420"/>
      </w:pPr>
      <w:r>
        <w:separator/>
      </w:r>
    </w:p>
  </w:endnote>
  <w:endnote w:type="continuationSeparator" w:id="0">
    <w:p w:rsidR="00677A08" w:rsidRDefault="00677A08" w:rsidP="004E3183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C62" w:rsidRPr="006526B1" w:rsidRDefault="00601C62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C62" w:rsidRPr="006526B1" w:rsidRDefault="00601C62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C62" w:rsidRPr="00EB7621" w:rsidRDefault="00601C62" w:rsidP="00EB7621">
    <w:pPr>
      <w:pStyle w:val="af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77A08" w:rsidRDefault="00677A08" w:rsidP="004E3183">
      <w:pPr>
        <w:ind w:firstLine="420"/>
      </w:pPr>
      <w:r>
        <w:separator/>
      </w:r>
    </w:p>
  </w:footnote>
  <w:footnote w:type="continuationSeparator" w:id="0">
    <w:p w:rsidR="00677A08" w:rsidRDefault="00677A08" w:rsidP="004E3183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C62" w:rsidRDefault="00601C62" w:rsidP="00991DCB">
    <w:pPr>
      <w:pStyle w:val="af4"/>
      <w:pBdr>
        <w:bottom w:val="none" w:sz="0" w:space="0" w:color="auto"/>
      </w:pBdr>
      <w:tabs>
        <w:tab w:val="center" w:pos="5053"/>
        <w:tab w:val="left" w:pos="7230"/>
      </w:tabs>
      <w:ind w:firstLine="36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C62" w:rsidRPr="00833B59" w:rsidRDefault="00601C62" w:rsidP="00833B59">
    <w:pPr>
      <w:pStyle w:val="af4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1C62" w:rsidRDefault="00601C62" w:rsidP="001D670A">
    <w:pPr>
      <w:pStyle w:val="af4"/>
      <w:pBdr>
        <w:bottom w:val="none" w:sz="0" w:space="0" w:color="auto"/>
      </w:pBdr>
      <w:spacing w:line="240" w:lineRule="auto"/>
      <w:ind w:firstLineChars="0" w:firstLine="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3451"/>
    <w:multiLevelType w:val="hybridMultilevel"/>
    <w:tmpl w:val="70CCB5D4"/>
    <w:lvl w:ilvl="0" w:tplc="C21E80D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">
    <w:nsid w:val="00A03572"/>
    <w:multiLevelType w:val="hybridMultilevel"/>
    <w:tmpl w:val="2C5C52E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A88270B"/>
    <w:multiLevelType w:val="hybridMultilevel"/>
    <w:tmpl w:val="761CA93A"/>
    <w:lvl w:ilvl="0" w:tplc="FC641968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220BA8"/>
    <w:multiLevelType w:val="hybridMultilevel"/>
    <w:tmpl w:val="BFB2C45A"/>
    <w:lvl w:ilvl="0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8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20" w:hanging="420"/>
      </w:pPr>
      <w:rPr>
        <w:rFonts w:ascii="Wingdings" w:hAnsi="Wingdings" w:hint="default"/>
      </w:rPr>
    </w:lvl>
  </w:abstractNum>
  <w:abstractNum w:abstractNumId="4">
    <w:nsid w:val="10E60710"/>
    <w:multiLevelType w:val="hybridMultilevel"/>
    <w:tmpl w:val="66FC4A0C"/>
    <w:lvl w:ilvl="0" w:tplc="BD1EC02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1A7E85"/>
    <w:multiLevelType w:val="multilevel"/>
    <w:tmpl w:val="B8483F38"/>
    <w:lvl w:ilvl="0">
      <w:start w:val="1"/>
      <w:numFmt w:val="decimal"/>
      <w:pStyle w:val="2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suff w:val="space"/>
      <w:lvlText w:val="%1.%2.%3.%4 "/>
      <w:lvlJc w:val="left"/>
      <w:pPr>
        <w:ind w:left="0" w:firstLine="0"/>
      </w:pPr>
      <w:rPr>
        <w:rFonts w:hint="eastAsia"/>
        <w:color w:val="1F497D" w:themeColor="text2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6">
    <w:nsid w:val="13D57FF7"/>
    <w:multiLevelType w:val="multilevel"/>
    <w:tmpl w:val="A66880C2"/>
    <w:styleLink w:val="a"/>
    <w:lvl w:ilvl="0">
      <w:start w:val="1"/>
      <w:numFmt w:val="decimal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>
    <w:nsid w:val="19853CA8"/>
    <w:multiLevelType w:val="hybridMultilevel"/>
    <w:tmpl w:val="847E3F2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1FE125BD"/>
    <w:multiLevelType w:val="hybridMultilevel"/>
    <w:tmpl w:val="E3664460"/>
    <w:lvl w:ilvl="0" w:tplc="8AE057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A42B8"/>
    <w:multiLevelType w:val="hybridMultilevel"/>
    <w:tmpl w:val="C2C47CC8"/>
    <w:lvl w:ilvl="0" w:tplc="7B54AF3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0">
    <w:nsid w:val="25346ACD"/>
    <w:multiLevelType w:val="hybridMultilevel"/>
    <w:tmpl w:val="07047DB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30A43E2A"/>
    <w:multiLevelType w:val="hybridMultilevel"/>
    <w:tmpl w:val="D30AAB6C"/>
    <w:lvl w:ilvl="0" w:tplc="B6EE66A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5E609F"/>
    <w:multiLevelType w:val="hybridMultilevel"/>
    <w:tmpl w:val="11506E0E"/>
    <w:lvl w:ilvl="0" w:tplc="8C88C71E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ED2FAB"/>
    <w:multiLevelType w:val="hybridMultilevel"/>
    <w:tmpl w:val="00E6D0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A363A94"/>
    <w:multiLevelType w:val="hybridMultilevel"/>
    <w:tmpl w:val="1902B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F21613"/>
    <w:multiLevelType w:val="hybridMultilevel"/>
    <w:tmpl w:val="10389F0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97F291C"/>
    <w:multiLevelType w:val="hybridMultilevel"/>
    <w:tmpl w:val="CA6E7AAA"/>
    <w:lvl w:ilvl="0" w:tplc="398AE77A">
      <w:start w:val="1"/>
      <w:numFmt w:val="decimal"/>
      <w:pStyle w:val="uicc"/>
      <w:lvlText w:val="图3.3.%1"/>
      <w:lvlJc w:val="left"/>
      <w:pPr>
        <w:ind w:left="420" w:hanging="420"/>
      </w:pPr>
      <w:rPr>
        <w:rFonts w:ascii="微软雅黑" w:eastAsia="微软雅黑" w:hAnsi="微软雅黑" w:hint="eastAsia"/>
        <w:color w:val="365F9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2207D1"/>
    <w:multiLevelType w:val="hybridMultilevel"/>
    <w:tmpl w:val="1652993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635578F0"/>
    <w:multiLevelType w:val="multilevel"/>
    <w:tmpl w:val="0409001D"/>
    <w:styleLink w:val="1"/>
    <w:lvl w:ilvl="0">
      <w:start w:val="1"/>
      <w:numFmt w:val="chineseCountingThousand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6EDF3AFA"/>
    <w:multiLevelType w:val="hybridMultilevel"/>
    <w:tmpl w:val="9EB8782C"/>
    <w:lvl w:ilvl="0" w:tplc="7406A6BA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1396415"/>
    <w:multiLevelType w:val="hybridMultilevel"/>
    <w:tmpl w:val="AD784DAC"/>
    <w:lvl w:ilvl="0" w:tplc="B6EE66A2">
      <w:start w:val="1"/>
      <w:numFmt w:val="decimal"/>
      <w:lvlText w:val="%1."/>
      <w:lvlJc w:val="left"/>
      <w:pPr>
        <w:ind w:left="29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1">
    <w:nsid w:val="784679E5"/>
    <w:multiLevelType w:val="hybridMultilevel"/>
    <w:tmpl w:val="4F0E2FD4"/>
    <w:lvl w:ilvl="0" w:tplc="FDD8F1A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BBB1A2A"/>
    <w:multiLevelType w:val="hybridMultilevel"/>
    <w:tmpl w:val="426A36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C1E50DA"/>
    <w:multiLevelType w:val="hybridMultilevel"/>
    <w:tmpl w:val="EB025ED8"/>
    <w:lvl w:ilvl="0" w:tplc="DE6C82F2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5"/>
  </w:num>
  <w:num w:numId="5">
    <w:abstractNumId w:val="17"/>
  </w:num>
  <w:num w:numId="6">
    <w:abstractNumId w:val="14"/>
  </w:num>
  <w:num w:numId="7">
    <w:abstractNumId w:val="3"/>
  </w:num>
  <w:num w:numId="8">
    <w:abstractNumId w:val="22"/>
  </w:num>
  <w:num w:numId="9">
    <w:abstractNumId w:val="19"/>
  </w:num>
  <w:num w:numId="10">
    <w:abstractNumId w:val="1"/>
  </w:num>
  <w:num w:numId="11">
    <w:abstractNumId w:val="4"/>
  </w:num>
  <w:num w:numId="12">
    <w:abstractNumId w:val="13"/>
  </w:num>
  <w:num w:numId="13">
    <w:abstractNumId w:val="9"/>
  </w:num>
  <w:num w:numId="14">
    <w:abstractNumId w:val="0"/>
  </w:num>
  <w:num w:numId="15">
    <w:abstractNumId w:val="20"/>
  </w:num>
  <w:num w:numId="16">
    <w:abstractNumId w:val="11"/>
  </w:num>
  <w:num w:numId="17">
    <w:abstractNumId w:val="23"/>
  </w:num>
  <w:num w:numId="18">
    <w:abstractNumId w:val="15"/>
  </w:num>
  <w:num w:numId="19">
    <w:abstractNumId w:val="10"/>
  </w:num>
  <w:num w:numId="20">
    <w:abstractNumId w:val="8"/>
  </w:num>
  <w:num w:numId="21">
    <w:abstractNumId w:val="12"/>
  </w:num>
  <w:num w:numId="22">
    <w:abstractNumId w:val="7"/>
  </w:num>
  <w:num w:numId="23">
    <w:abstractNumId w:val="2"/>
  </w:num>
  <w:num w:numId="24">
    <w:abstractNumId w:val="2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61"/>
  <w:bordersDoNotSurroundHeader/>
  <w:bordersDoNotSurroundFooter/>
  <w:hideSpellingErrors/>
  <w:attachedTemplate r:id="rId1"/>
  <w:defaultTabStop w:val="420"/>
  <w:evenAndOddHeaders/>
  <w:drawingGridHorizontalSpacing w:val="105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B59"/>
    <w:rsid w:val="00000ABA"/>
    <w:rsid w:val="00000DB8"/>
    <w:rsid w:val="0000534B"/>
    <w:rsid w:val="00006D29"/>
    <w:rsid w:val="0001118D"/>
    <w:rsid w:val="00011FEF"/>
    <w:rsid w:val="0001569C"/>
    <w:rsid w:val="000170B3"/>
    <w:rsid w:val="000175AD"/>
    <w:rsid w:val="00017F4D"/>
    <w:rsid w:val="00020BD4"/>
    <w:rsid w:val="00020DD7"/>
    <w:rsid w:val="0002132A"/>
    <w:rsid w:val="000221F0"/>
    <w:rsid w:val="000233E4"/>
    <w:rsid w:val="00023507"/>
    <w:rsid w:val="000237FA"/>
    <w:rsid w:val="00024715"/>
    <w:rsid w:val="00024AC6"/>
    <w:rsid w:val="00031804"/>
    <w:rsid w:val="00034B60"/>
    <w:rsid w:val="00034DB5"/>
    <w:rsid w:val="00041095"/>
    <w:rsid w:val="000410BC"/>
    <w:rsid w:val="0004113E"/>
    <w:rsid w:val="00042B55"/>
    <w:rsid w:val="00042E78"/>
    <w:rsid w:val="00045469"/>
    <w:rsid w:val="000454BF"/>
    <w:rsid w:val="00050236"/>
    <w:rsid w:val="000516B7"/>
    <w:rsid w:val="00051EDB"/>
    <w:rsid w:val="00051F3A"/>
    <w:rsid w:val="00052B07"/>
    <w:rsid w:val="00053551"/>
    <w:rsid w:val="00053759"/>
    <w:rsid w:val="00053E4F"/>
    <w:rsid w:val="00055236"/>
    <w:rsid w:val="00055414"/>
    <w:rsid w:val="0005724A"/>
    <w:rsid w:val="000601F9"/>
    <w:rsid w:val="00060636"/>
    <w:rsid w:val="000621E1"/>
    <w:rsid w:val="00062AD7"/>
    <w:rsid w:val="00063310"/>
    <w:rsid w:val="00066432"/>
    <w:rsid w:val="00067273"/>
    <w:rsid w:val="0007355B"/>
    <w:rsid w:val="00073C31"/>
    <w:rsid w:val="00073E18"/>
    <w:rsid w:val="00074091"/>
    <w:rsid w:val="000764C6"/>
    <w:rsid w:val="0008071C"/>
    <w:rsid w:val="00080FB6"/>
    <w:rsid w:val="00081676"/>
    <w:rsid w:val="0008201F"/>
    <w:rsid w:val="00082D51"/>
    <w:rsid w:val="0008559C"/>
    <w:rsid w:val="00085ABE"/>
    <w:rsid w:val="0008609B"/>
    <w:rsid w:val="00092E6D"/>
    <w:rsid w:val="000938FA"/>
    <w:rsid w:val="00093FFE"/>
    <w:rsid w:val="00094A2A"/>
    <w:rsid w:val="000951C1"/>
    <w:rsid w:val="00095349"/>
    <w:rsid w:val="000959D5"/>
    <w:rsid w:val="000A0E57"/>
    <w:rsid w:val="000A0FA0"/>
    <w:rsid w:val="000A126D"/>
    <w:rsid w:val="000A17F3"/>
    <w:rsid w:val="000A3729"/>
    <w:rsid w:val="000A4073"/>
    <w:rsid w:val="000A4CD3"/>
    <w:rsid w:val="000A5562"/>
    <w:rsid w:val="000A55BE"/>
    <w:rsid w:val="000A64FC"/>
    <w:rsid w:val="000A674A"/>
    <w:rsid w:val="000A7EEF"/>
    <w:rsid w:val="000B48C2"/>
    <w:rsid w:val="000B5DFD"/>
    <w:rsid w:val="000B7279"/>
    <w:rsid w:val="000C0693"/>
    <w:rsid w:val="000C14E9"/>
    <w:rsid w:val="000C2E6F"/>
    <w:rsid w:val="000C33A0"/>
    <w:rsid w:val="000C3939"/>
    <w:rsid w:val="000C5F21"/>
    <w:rsid w:val="000D0283"/>
    <w:rsid w:val="000D1DCB"/>
    <w:rsid w:val="000D3ED4"/>
    <w:rsid w:val="000D49F4"/>
    <w:rsid w:val="000D6170"/>
    <w:rsid w:val="000D649C"/>
    <w:rsid w:val="000E36AB"/>
    <w:rsid w:val="000E513E"/>
    <w:rsid w:val="000E7406"/>
    <w:rsid w:val="000E74C6"/>
    <w:rsid w:val="000F18EB"/>
    <w:rsid w:val="000F28CC"/>
    <w:rsid w:val="000F2A6A"/>
    <w:rsid w:val="000F2F24"/>
    <w:rsid w:val="000F30DA"/>
    <w:rsid w:val="000F717A"/>
    <w:rsid w:val="000F76F4"/>
    <w:rsid w:val="000F7E49"/>
    <w:rsid w:val="001015B8"/>
    <w:rsid w:val="00101DDB"/>
    <w:rsid w:val="00101E7F"/>
    <w:rsid w:val="001025D2"/>
    <w:rsid w:val="00103935"/>
    <w:rsid w:val="001047A7"/>
    <w:rsid w:val="00104DEC"/>
    <w:rsid w:val="00105254"/>
    <w:rsid w:val="00105456"/>
    <w:rsid w:val="001107A6"/>
    <w:rsid w:val="0011113E"/>
    <w:rsid w:val="00113A4E"/>
    <w:rsid w:val="00115A73"/>
    <w:rsid w:val="00121103"/>
    <w:rsid w:val="00121758"/>
    <w:rsid w:val="0012266F"/>
    <w:rsid w:val="00123E16"/>
    <w:rsid w:val="00123FE7"/>
    <w:rsid w:val="001243E1"/>
    <w:rsid w:val="00127B1F"/>
    <w:rsid w:val="00127EC1"/>
    <w:rsid w:val="001304CB"/>
    <w:rsid w:val="00131018"/>
    <w:rsid w:val="00133181"/>
    <w:rsid w:val="00134DAD"/>
    <w:rsid w:val="00135E38"/>
    <w:rsid w:val="001379BA"/>
    <w:rsid w:val="00137CD7"/>
    <w:rsid w:val="00140B30"/>
    <w:rsid w:val="00141B3B"/>
    <w:rsid w:val="00141CB6"/>
    <w:rsid w:val="00141CC4"/>
    <w:rsid w:val="001429DE"/>
    <w:rsid w:val="00143794"/>
    <w:rsid w:val="00144424"/>
    <w:rsid w:val="001448E3"/>
    <w:rsid w:val="001452D9"/>
    <w:rsid w:val="00145785"/>
    <w:rsid w:val="00146BAC"/>
    <w:rsid w:val="00147B08"/>
    <w:rsid w:val="00152BA9"/>
    <w:rsid w:val="00153767"/>
    <w:rsid w:val="00162161"/>
    <w:rsid w:val="0016578D"/>
    <w:rsid w:val="001664B6"/>
    <w:rsid w:val="00166BC8"/>
    <w:rsid w:val="00172015"/>
    <w:rsid w:val="00174ECA"/>
    <w:rsid w:val="00174F46"/>
    <w:rsid w:val="00180DA2"/>
    <w:rsid w:val="0018176C"/>
    <w:rsid w:val="0018406B"/>
    <w:rsid w:val="00184887"/>
    <w:rsid w:val="001852E8"/>
    <w:rsid w:val="001853D8"/>
    <w:rsid w:val="001874D0"/>
    <w:rsid w:val="00187810"/>
    <w:rsid w:val="001903FE"/>
    <w:rsid w:val="00194F83"/>
    <w:rsid w:val="001959E2"/>
    <w:rsid w:val="001965FC"/>
    <w:rsid w:val="001A16ED"/>
    <w:rsid w:val="001A248F"/>
    <w:rsid w:val="001A3AA1"/>
    <w:rsid w:val="001A641E"/>
    <w:rsid w:val="001A7284"/>
    <w:rsid w:val="001A73C8"/>
    <w:rsid w:val="001A74E0"/>
    <w:rsid w:val="001B0E32"/>
    <w:rsid w:val="001B1B55"/>
    <w:rsid w:val="001B3F96"/>
    <w:rsid w:val="001B65D4"/>
    <w:rsid w:val="001B724D"/>
    <w:rsid w:val="001B738D"/>
    <w:rsid w:val="001B7FFE"/>
    <w:rsid w:val="001C0280"/>
    <w:rsid w:val="001C2F23"/>
    <w:rsid w:val="001C38F4"/>
    <w:rsid w:val="001C4EE8"/>
    <w:rsid w:val="001C553B"/>
    <w:rsid w:val="001C58D6"/>
    <w:rsid w:val="001C68D0"/>
    <w:rsid w:val="001D05BC"/>
    <w:rsid w:val="001D2364"/>
    <w:rsid w:val="001D35BB"/>
    <w:rsid w:val="001D5BED"/>
    <w:rsid w:val="001D5FAB"/>
    <w:rsid w:val="001D670A"/>
    <w:rsid w:val="001E0AB1"/>
    <w:rsid w:val="001E0AD6"/>
    <w:rsid w:val="001E3754"/>
    <w:rsid w:val="001E4C94"/>
    <w:rsid w:val="001E76A1"/>
    <w:rsid w:val="001F0E23"/>
    <w:rsid w:val="001F1401"/>
    <w:rsid w:val="001F28A8"/>
    <w:rsid w:val="0020068E"/>
    <w:rsid w:val="00200AFB"/>
    <w:rsid w:val="002028C8"/>
    <w:rsid w:val="00202906"/>
    <w:rsid w:val="00204329"/>
    <w:rsid w:val="00207035"/>
    <w:rsid w:val="00210617"/>
    <w:rsid w:val="00211033"/>
    <w:rsid w:val="00211C19"/>
    <w:rsid w:val="002149CA"/>
    <w:rsid w:val="00215E90"/>
    <w:rsid w:val="00216734"/>
    <w:rsid w:val="00217F6E"/>
    <w:rsid w:val="0022159D"/>
    <w:rsid w:val="00221E55"/>
    <w:rsid w:val="002237F4"/>
    <w:rsid w:val="00225818"/>
    <w:rsid w:val="002266B1"/>
    <w:rsid w:val="00233E9D"/>
    <w:rsid w:val="00234366"/>
    <w:rsid w:val="00234B56"/>
    <w:rsid w:val="00235194"/>
    <w:rsid w:val="00235C9A"/>
    <w:rsid w:val="00237CA7"/>
    <w:rsid w:val="00241526"/>
    <w:rsid w:val="002419B6"/>
    <w:rsid w:val="00245105"/>
    <w:rsid w:val="00246D6C"/>
    <w:rsid w:val="00247AA5"/>
    <w:rsid w:val="00252D07"/>
    <w:rsid w:val="00253329"/>
    <w:rsid w:val="002534FD"/>
    <w:rsid w:val="0025362C"/>
    <w:rsid w:val="00253981"/>
    <w:rsid w:val="00254481"/>
    <w:rsid w:val="002552BE"/>
    <w:rsid w:val="002559B8"/>
    <w:rsid w:val="00255FBA"/>
    <w:rsid w:val="00257B1F"/>
    <w:rsid w:val="002622CD"/>
    <w:rsid w:val="002625F0"/>
    <w:rsid w:val="00265453"/>
    <w:rsid w:val="00266098"/>
    <w:rsid w:val="002667F3"/>
    <w:rsid w:val="00266A06"/>
    <w:rsid w:val="00266EDF"/>
    <w:rsid w:val="00267AD8"/>
    <w:rsid w:val="00270E8F"/>
    <w:rsid w:val="002713AB"/>
    <w:rsid w:val="00274E3E"/>
    <w:rsid w:val="00281BD8"/>
    <w:rsid w:val="002838EB"/>
    <w:rsid w:val="00290595"/>
    <w:rsid w:val="00290DCF"/>
    <w:rsid w:val="00291EA9"/>
    <w:rsid w:val="0029369D"/>
    <w:rsid w:val="00294588"/>
    <w:rsid w:val="0029541B"/>
    <w:rsid w:val="00295E21"/>
    <w:rsid w:val="00296C42"/>
    <w:rsid w:val="002A0CB9"/>
    <w:rsid w:val="002A0D00"/>
    <w:rsid w:val="002A1B3B"/>
    <w:rsid w:val="002A391A"/>
    <w:rsid w:val="002A3C20"/>
    <w:rsid w:val="002A6C52"/>
    <w:rsid w:val="002B1439"/>
    <w:rsid w:val="002B3639"/>
    <w:rsid w:val="002B4D64"/>
    <w:rsid w:val="002C039D"/>
    <w:rsid w:val="002C2286"/>
    <w:rsid w:val="002C2AE5"/>
    <w:rsid w:val="002C372C"/>
    <w:rsid w:val="002C7280"/>
    <w:rsid w:val="002D1D10"/>
    <w:rsid w:val="002D23F2"/>
    <w:rsid w:val="002D2580"/>
    <w:rsid w:val="002D25BA"/>
    <w:rsid w:val="002D2949"/>
    <w:rsid w:val="002D329A"/>
    <w:rsid w:val="002D351D"/>
    <w:rsid w:val="002D3FAD"/>
    <w:rsid w:val="002D5B47"/>
    <w:rsid w:val="002D5EF6"/>
    <w:rsid w:val="002D7C8E"/>
    <w:rsid w:val="002D7F77"/>
    <w:rsid w:val="002E0B86"/>
    <w:rsid w:val="002E0D40"/>
    <w:rsid w:val="002E108D"/>
    <w:rsid w:val="002E126B"/>
    <w:rsid w:val="002E12D4"/>
    <w:rsid w:val="002E1FCF"/>
    <w:rsid w:val="002E2B05"/>
    <w:rsid w:val="002E3B17"/>
    <w:rsid w:val="002E5722"/>
    <w:rsid w:val="002E6794"/>
    <w:rsid w:val="002E733A"/>
    <w:rsid w:val="002E7C70"/>
    <w:rsid w:val="002F0CAF"/>
    <w:rsid w:val="002F3BFA"/>
    <w:rsid w:val="002F45A2"/>
    <w:rsid w:val="002F6294"/>
    <w:rsid w:val="00300DF2"/>
    <w:rsid w:val="003012D9"/>
    <w:rsid w:val="00301994"/>
    <w:rsid w:val="00301A82"/>
    <w:rsid w:val="003032DA"/>
    <w:rsid w:val="00303D4E"/>
    <w:rsid w:val="00306BB0"/>
    <w:rsid w:val="003115B6"/>
    <w:rsid w:val="00312E7F"/>
    <w:rsid w:val="0031507E"/>
    <w:rsid w:val="00315853"/>
    <w:rsid w:val="00315DA4"/>
    <w:rsid w:val="00321E50"/>
    <w:rsid w:val="00323551"/>
    <w:rsid w:val="00323824"/>
    <w:rsid w:val="00324ACE"/>
    <w:rsid w:val="00326362"/>
    <w:rsid w:val="00326EA8"/>
    <w:rsid w:val="00327D57"/>
    <w:rsid w:val="0033103A"/>
    <w:rsid w:val="00331080"/>
    <w:rsid w:val="003336EC"/>
    <w:rsid w:val="00335254"/>
    <w:rsid w:val="003377A3"/>
    <w:rsid w:val="00340F2F"/>
    <w:rsid w:val="00344E0B"/>
    <w:rsid w:val="00346921"/>
    <w:rsid w:val="0034769D"/>
    <w:rsid w:val="0034772A"/>
    <w:rsid w:val="00350A1E"/>
    <w:rsid w:val="00350F1E"/>
    <w:rsid w:val="003525F1"/>
    <w:rsid w:val="0035299B"/>
    <w:rsid w:val="003548D9"/>
    <w:rsid w:val="00356CC7"/>
    <w:rsid w:val="003570B6"/>
    <w:rsid w:val="00361963"/>
    <w:rsid w:val="00361F6B"/>
    <w:rsid w:val="003632A9"/>
    <w:rsid w:val="00363767"/>
    <w:rsid w:val="00367162"/>
    <w:rsid w:val="00371758"/>
    <w:rsid w:val="0037499D"/>
    <w:rsid w:val="00377CF7"/>
    <w:rsid w:val="0038369D"/>
    <w:rsid w:val="00387C93"/>
    <w:rsid w:val="00392C10"/>
    <w:rsid w:val="003939CC"/>
    <w:rsid w:val="003952EC"/>
    <w:rsid w:val="00395433"/>
    <w:rsid w:val="0039560F"/>
    <w:rsid w:val="003967F2"/>
    <w:rsid w:val="00397E92"/>
    <w:rsid w:val="003A08B8"/>
    <w:rsid w:val="003A1117"/>
    <w:rsid w:val="003A1188"/>
    <w:rsid w:val="003A1A15"/>
    <w:rsid w:val="003A26FB"/>
    <w:rsid w:val="003A4540"/>
    <w:rsid w:val="003A6BAF"/>
    <w:rsid w:val="003B07E5"/>
    <w:rsid w:val="003B1667"/>
    <w:rsid w:val="003B4F51"/>
    <w:rsid w:val="003B5567"/>
    <w:rsid w:val="003B6291"/>
    <w:rsid w:val="003B7172"/>
    <w:rsid w:val="003B7429"/>
    <w:rsid w:val="003C127D"/>
    <w:rsid w:val="003C25F4"/>
    <w:rsid w:val="003C269B"/>
    <w:rsid w:val="003C3C12"/>
    <w:rsid w:val="003C4882"/>
    <w:rsid w:val="003C651B"/>
    <w:rsid w:val="003C6BAE"/>
    <w:rsid w:val="003C6BF2"/>
    <w:rsid w:val="003C6E07"/>
    <w:rsid w:val="003C7A6F"/>
    <w:rsid w:val="003D242A"/>
    <w:rsid w:val="003D3E5A"/>
    <w:rsid w:val="003D40B2"/>
    <w:rsid w:val="003D41A0"/>
    <w:rsid w:val="003D4649"/>
    <w:rsid w:val="003D4C57"/>
    <w:rsid w:val="003D4EA3"/>
    <w:rsid w:val="003D67D8"/>
    <w:rsid w:val="003D7DFE"/>
    <w:rsid w:val="003E20EF"/>
    <w:rsid w:val="003E3A6E"/>
    <w:rsid w:val="003E4014"/>
    <w:rsid w:val="003E6DDF"/>
    <w:rsid w:val="003F0388"/>
    <w:rsid w:val="003F2F98"/>
    <w:rsid w:val="003F3AF9"/>
    <w:rsid w:val="003F65E9"/>
    <w:rsid w:val="003F7214"/>
    <w:rsid w:val="00400585"/>
    <w:rsid w:val="00400CD6"/>
    <w:rsid w:val="00401EB4"/>
    <w:rsid w:val="00402562"/>
    <w:rsid w:val="00405FFA"/>
    <w:rsid w:val="004064E2"/>
    <w:rsid w:val="00410EA3"/>
    <w:rsid w:val="00411077"/>
    <w:rsid w:val="004110C3"/>
    <w:rsid w:val="00413367"/>
    <w:rsid w:val="00413395"/>
    <w:rsid w:val="00414D8A"/>
    <w:rsid w:val="00414EB7"/>
    <w:rsid w:val="004151E3"/>
    <w:rsid w:val="004159C7"/>
    <w:rsid w:val="00417C53"/>
    <w:rsid w:val="004220AC"/>
    <w:rsid w:val="00425658"/>
    <w:rsid w:val="004301C3"/>
    <w:rsid w:val="00432A4A"/>
    <w:rsid w:val="00434175"/>
    <w:rsid w:val="0043450D"/>
    <w:rsid w:val="0043514F"/>
    <w:rsid w:val="0044258D"/>
    <w:rsid w:val="0044305D"/>
    <w:rsid w:val="004438D8"/>
    <w:rsid w:val="00443A8E"/>
    <w:rsid w:val="00446806"/>
    <w:rsid w:val="004477FF"/>
    <w:rsid w:val="00447BB9"/>
    <w:rsid w:val="0045191E"/>
    <w:rsid w:val="004547B0"/>
    <w:rsid w:val="00454F62"/>
    <w:rsid w:val="00455378"/>
    <w:rsid w:val="00456BE8"/>
    <w:rsid w:val="00457BC4"/>
    <w:rsid w:val="004610BB"/>
    <w:rsid w:val="00462E71"/>
    <w:rsid w:val="0046358F"/>
    <w:rsid w:val="00463D57"/>
    <w:rsid w:val="004652D5"/>
    <w:rsid w:val="004653F9"/>
    <w:rsid w:val="00470235"/>
    <w:rsid w:val="004717B7"/>
    <w:rsid w:val="0047720D"/>
    <w:rsid w:val="00477C6A"/>
    <w:rsid w:val="0048103C"/>
    <w:rsid w:val="00481FEB"/>
    <w:rsid w:val="00482179"/>
    <w:rsid w:val="0048499D"/>
    <w:rsid w:val="00484EBF"/>
    <w:rsid w:val="004855D1"/>
    <w:rsid w:val="004879D7"/>
    <w:rsid w:val="004909AB"/>
    <w:rsid w:val="004942A2"/>
    <w:rsid w:val="00495837"/>
    <w:rsid w:val="004A001E"/>
    <w:rsid w:val="004A1C51"/>
    <w:rsid w:val="004A37BA"/>
    <w:rsid w:val="004A4010"/>
    <w:rsid w:val="004A734C"/>
    <w:rsid w:val="004B0930"/>
    <w:rsid w:val="004B2BC5"/>
    <w:rsid w:val="004B2BF0"/>
    <w:rsid w:val="004B2E99"/>
    <w:rsid w:val="004B45E1"/>
    <w:rsid w:val="004B63F6"/>
    <w:rsid w:val="004C11E0"/>
    <w:rsid w:val="004C2C89"/>
    <w:rsid w:val="004C341A"/>
    <w:rsid w:val="004C362F"/>
    <w:rsid w:val="004C3A45"/>
    <w:rsid w:val="004C4FA3"/>
    <w:rsid w:val="004C59B3"/>
    <w:rsid w:val="004C717B"/>
    <w:rsid w:val="004C7DDC"/>
    <w:rsid w:val="004D0DA4"/>
    <w:rsid w:val="004D17A0"/>
    <w:rsid w:val="004D1C54"/>
    <w:rsid w:val="004D3638"/>
    <w:rsid w:val="004E1A3B"/>
    <w:rsid w:val="004E2A37"/>
    <w:rsid w:val="004E2C7D"/>
    <w:rsid w:val="004E3183"/>
    <w:rsid w:val="004E3D2C"/>
    <w:rsid w:val="004E7753"/>
    <w:rsid w:val="004F085A"/>
    <w:rsid w:val="004F66A7"/>
    <w:rsid w:val="004F6BDF"/>
    <w:rsid w:val="0050015C"/>
    <w:rsid w:val="005012EE"/>
    <w:rsid w:val="00503199"/>
    <w:rsid w:val="00503E56"/>
    <w:rsid w:val="00504275"/>
    <w:rsid w:val="00505198"/>
    <w:rsid w:val="00505F2C"/>
    <w:rsid w:val="005063ED"/>
    <w:rsid w:val="0050743B"/>
    <w:rsid w:val="00511AED"/>
    <w:rsid w:val="00511F5D"/>
    <w:rsid w:val="00513013"/>
    <w:rsid w:val="00513930"/>
    <w:rsid w:val="00513C8C"/>
    <w:rsid w:val="00514DA6"/>
    <w:rsid w:val="00516467"/>
    <w:rsid w:val="00516D49"/>
    <w:rsid w:val="0051709A"/>
    <w:rsid w:val="005171BF"/>
    <w:rsid w:val="00521313"/>
    <w:rsid w:val="00523349"/>
    <w:rsid w:val="00533EDE"/>
    <w:rsid w:val="00534F12"/>
    <w:rsid w:val="00540EE0"/>
    <w:rsid w:val="00544954"/>
    <w:rsid w:val="00547BBB"/>
    <w:rsid w:val="0055051A"/>
    <w:rsid w:val="00553AD2"/>
    <w:rsid w:val="005553B1"/>
    <w:rsid w:val="00555A1B"/>
    <w:rsid w:val="00560CAF"/>
    <w:rsid w:val="005621CC"/>
    <w:rsid w:val="005640CE"/>
    <w:rsid w:val="00567071"/>
    <w:rsid w:val="00571531"/>
    <w:rsid w:val="00571AA8"/>
    <w:rsid w:val="005805E7"/>
    <w:rsid w:val="00580AE2"/>
    <w:rsid w:val="00583AB8"/>
    <w:rsid w:val="00584381"/>
    <w:rsid w:val="005850B9"/>
    <w:rsid w:val="00590D2C"/>
    <w:rsid w:val="00592DC9"/>
    <w:rsid w:val="00593741"/>
    <w:rsid w:val="00593CDB"/>
    <w:rsid w:val="0059430D"/>
    <w:rsid w:val="005953CD"/>
    <w:rsid w:val="0059635A"/>
    <w:rsid w:val="005A2B81"/>
    <w:rsid w:val="005A5580"/>
    <w:rsid w:val="005A5832"/>
    <w:rsid w:val="005A74B2"/>
    <w:rsid w:val="005B07F5"/>
    <w:rsid w:val="005B228E"/>
    <w:rsid w:val="005B25DA"/>
    <w:rsid w:val="005B2C78"/>
    <w:rsid w:val="005B2F15"/>
    <w:rsid w:val="005B3084"/>
    <w:rsid w:val="005B7232"/>
    <w:rsid w:val="005C0596"/>
    <w:rsid w:val="005C0865"/>
    <w:rsid w:val="005C0E30"/>
    <w:rsid w:val="005C466A"/>
    <w:rsid w:val="005C4F75"/>
    <w:rsid w:val="005C4FD2"/>
    <w:rsid w:val="005C5510"/>
    <w:rsid w:val="005C58C8"/>
    <w:rsid w:val="005D1355"/>
    <w:rsid w:val="005D1521"/>
    <w:rsid w:val="005D1797"/>
    <w:rsid w:val="005D36FF"/>
    <w:rsid w:val="005D3758"/>
    <w:rsid w:val="005D3E7B"/>
    <w:rsid w:val="005D5F5E"/>
    <w:rsid w:val="005E1760"/>
    <w:rsid w:val="005E1B53"/>
    <w:rsid w:val="005E2757"/>
    <w:rsid w:val="005E300F"/>
    <w:rsid w:val="005E3704"/>
    <w:rsid w:val="005E5488"/>
    <w:rsid w:val="005E5B75"/>
    <w:rsid w:val="005E5E9A"/>
    <w:rsid w:val="005E6758"/>
    <w:rsid w:val="005F0C3F"/>
    <w:rsid w:val="005F1A35"/>
    <w:rsid w:val="005F391B"/>
    <w:rsid w:val="005F78CA"/>
    <w:rsid w:val="00601C62"/>
    <w:rsid w:val="0060753E"/>
    <w:rsid w:val="0060781B"/>
    <w:rsid w:val="0061026E"/>
    <w:rsid w:val="00611F71"/>
    <w:rsid w:val="0061232F"/>
    <w:rsid w:val="0061462C"/>
    <w:rsid w:val="0062080B"/>
    <w:rsid w:val="0062644F"/>
    <w:rsid w:val="00630226"/>
    <w:rsid w:val="00631DAD"/>
    <w:rsid w:val="00633791"/>
    <w:rsid w:val="006337FC"/>
    <w:rsid w:val="00633F05"/>
    <w:rsid w:val="00634119"/>
    <w:rsid w:val="00635799"/>
    <w:rsid w:val="00635C7C"/>
    <w:rsid w:val="00636B34"/>
    <w:rsid w:val="00642B95"/>
    <w:rsid w:val="00645462"/>
    <w:rsid w:val="006465FE"/>
    <w:rsid w:val="006466C2"/>
    <w:rsid w:val="00646AF8"/>
    <w:rsid w:val="00646D1B"/>
    <w:rsid w:val="00647692"/>
    <w:rsid w:val="0065197A"/>
    <w:rsid w:val="006526B1"/>
    <w:rsid w:val="00654F69"/>
    <w:rsid w:val="006610A7"/>
    <w:rsid w:val="00661E8B"/>
    <w:rsid w:val="006634AC"/>
    <w:rsid w:val="006651D6"/>
    <w:rsid w:val="006653CB"/>
    <w:rsid w:val="00667F7C"/>
    <w:rsid w:val="006712BF"/>
    <w:rsid w:val="00675908"/>
    <w:rsid w:val="00677A08"/>
    <w:rsid w:val="00680117"/>
    <w:rsid w:val="00682FE4"/>
    <w:rsid w:val="00683074"/>
    <w:rsid w:val="00684E5F"/>
    <w:rsid w:val="0068554C"/>
    <w:rsid w:val="00686007"/>
    <w:rsid w:val="006860BA"/>
    <w:rsid w:val="006869A8"/>
    <w:rsid w:val="00687318"/>
    <w:rsid w:val="0069004C"/>
    <w:rsid w:val="0069147A"/>
    <w:rsid w:val="00693566"/>
    <w:rsid w:val="00694135"/>
    <w:rsid w:val="00696401"/>
    <w:rsid w:val="00696C36"/>
    <w:rsid w:val="0069736A"/>
    <w:rsid w:val="006A0344"/>
    <w:rsid w:val="006A19B9"/>
    <w:rsid w:val="006A1EAA"/>
    <w:rsid w:val="006A5DBA"/>
    <w:rsid w:val="006A64C4"/>
    <w:rsid w:val="006B3F08"/>
    <w:rsid w:val="006B59BD"/>
    <w:rsid w:val="006B7965"/>
    <w:rsid w:val="006C0058"/>
    <w:rsid w:val="006C1645"/>
    <w:rsid w:val="006C2730"/>
    <w:rsid w:val="006C39E6"/>
    <w:rsid w:val="006D185C"/>
    <w:rsid w:val="006D21BE"/>
    <w:rsid w:val="006D2AF0"/>
    <w:rsid w:val="006D39DD"/>
    <w:rsid w:val="006D7CDD"/>
    <w:rsid w:val="006E079B"/>
    <w:rsid w:val="006E3970"/>
    <w:rsid w:val="006E4699"/>
    <w:rsid w:val="006F1AF5"/>
    <w:rsid w:val="006F23E9"/>
    <w:rsid w:val="006F2CE5"/>
    <w:rsid w:val="006F3DD9"/>
    <w:rsid w:val="006F61AB"/>
    <w:rsid w:val="007037CF"/>
    <w:rsid w:val="00705324"/>
    <w:rsid w:val="00705A3F"/>
    <w:rsid w:val="00705B52"/>
    <w:rsid w:val="00711185"/>
    <w:rsid w:val="00711271"/>
    <w:rsid w:val="00714123"/>
    <w:rsid w:val="0071422C"/>
    <w:rsid w:val="007161AD"/>
    <w:rsid w:val="00716F57"/>
    <w:rsid w:val="007227E4"/>
    <w:rsid w:val="007229BF"/>
    <w:rsid w:val="007231BA"/>
    <w:rsid w:val="007264B9"/>
    <w:rsid w:val="00730B2B"/>
    <w:rsid w:val="0073411A"/>
    <w:rsid w:val="007342E0"/>
    <w:rsid w:val="00735F40"/>
    <w:rsid w:val="0074006A"/>
    <w:rsid w:val="00740341"/>
    <w:rsid w:val="007429F6"/>
    <w:rsid w:val="007445A1"/>
    <w:rsid w:val="007445E6"/>
    <w:rsid w:val="00744749"/>
    <w:rsid w:val="00744994"/>
    <w:rsid w:val="00746525"/>
    <w:rsid w:val="00746E70"/>
    <w:rsid w:val="00747CFF"/>
    <w:rsid w:val="00751665"/>
    <w:rsid w:val="007520F4"/>
    <w:rsid w:val="007528A3"/>
    <w:rsid w:val="0075401A"/>
    <w:rsid w:val="007545CD"/>
    <w:rsid w:val="0075478F"/>
    <w:rsid w:val="00757351"/>
    <w:rsid w:val="00767377"/>
    <w:rsid w:val="007673E9"/>
    <w:rsid w:val="00767F80"/>
    <w:rsid w:val="00770DA7"/>
    <w:rsid w:val="00773B07"/>
    <w:rsid w:val="00774462"/>
    <w:rsid w:val="007779A2"/>
    <w:rsid w:val="007803F3"/>
    <w:rsid w:val="007805EF"/>
    <w:rsid w:val="00780DCF"/>
    <w:rsid w:val="007834F6"/>
    <w:rsid w:val="00784FE9"/>
    <w:rsid w:val="00790933"/>
    <w:rsid w:val="00792192"/>
    <w:rsid w:val="00793CCE"/>
    <w:rsid w:val="00794EAA"/>
    <w:rsid w:val="00795912"/>
    <w:rsid w:val="00796C8F"/>
    <w:rsid w:val="00796E52"/>
    <w:rsid w:val="007970CE"/>
    <w:rsid w:val="007A1580"/>
    <w:rsid w:val="007A18C0"/>
    <w:rsid w:val="007A3A49"/>
    <w:rsid w:val="007A3DFF"/>
    <w:rsid w:val="007A618A"/>
    <w:rsid w:val="007A644A"/>
    <w:rsid w:val="007A7FE6"/>
    <w:rsid w:val="007B2414"/>
    <w:rsid w:val="007B549A"/>
    <w:rsid w:val="007B5A0C"/>
    <w:rsid w:val="007B5AC4"/>
    <w:rsid w:val="007B5F92"/>
    <w:rsid w:val="007B61EC"/>
    <w:rsid w:val="007C4547"/>
    <w:rsid w:val="007C4CFC"/>
    <w:rsid w:val="007C58DC"/>
    <w:rsid w:val="007C5E19"/>
    <w:rsid w:val="007D045B"/>
    <w:rsid w:val="007D3CC6"/>
    <w:rsid w:val="007D5653"/>
    <w:rsid w:val="007D56E6"/>
    <w:rsid w:val="007D6276"/>
    <w:rsid w:val="007D68C6"/>
    <w:rsid w:val="007D70F7"/>
    <w:rsid w:val="007D781F"/>
    <w:rsid w:val="007E03E0"/>
    <w:rsid w:val="007E164E"/>
    <w:rsid w:val="007E1DC3"/>
    <w:rsid w:val="007E57C6"/>
    <w:rsid w:val="007E6795"/>
    <w:rsid w:val="007E69B8"/>
    <w:rsid w:val="007E6F4D"/>
    <w:rsid w:val="007F07AB"/>
    <w:rsid w:val="007F11B5"/>
    <w:rsid w:val="007F3C71"/>
    <w:rsid w:val="007F4F1D"/>
    <w:rsid w:val="007F5229"/>
    <w:rsid w:val="007F5940"/>
    <w:rsid w:val="007F609F"/>
    <w:rsid w:val="007F60D8"/>
    <w:rsid w:val="007F6C23"/>
    <w:rsid w:val="007F73B5"/>
    <w:rsid w:val="007F7F04"/>
    <w:rsid w:val="00800804"/>
    <w:rsid w:val="00801F99"/>
    <w:rsid w:val="00803897"/>
    <w:rsid w:val="00803E48"/>
    <w:rsid w:val="008051F7"/>
    <w:rsid w:val="0080544D"/>
    <w:rsid w:val="00805A0F"/>
    <w:rsid w:val="00806B24"/>
    <w:rsid w:val="00807C5A"/>
    <w:rsid w:val="00810946"/>
    <w:rsid w:val="008120AA"/>
    <w:rsid w:val="00814326"/>
    <w:rsid w:val="00816FAD"/>
    <w:rsid w:val="00821631"/>
    <w:rsid w:val="008240F1"/>
    <w:rsid w:val="008254C7"/>
    <w:rsid w:val="00826153"/>
    <w:rsid w:val="00830053"/>
    <w:rsid w:val="0083127F"/>
    <w:rsid w:val="008320F0"/>
    <w:rsid w:val="00833558"/>
    <w:rsid w:val="00833B59"/>
    <w:rsid w:val="0083465F"/>
    <w:rsid w:val="00834B9D"/>
    <w:rsid w:val="00837076"/>
    <w:rsid w:val="00840965"/>
    <w:rsid w:val="008423D7"/>
    <w:rsid w:val="008425E9"/>
    <w:rsid w:val="00843622"/>
    <w:rsid w:val="00844022"/>
    <w:rsid w:val="00847739"/>
    <w:rsid w:val="0085041E"/>
    <w:rsid w:val="0085174E"/>
    <w:rsid w:val="0085656C"/>
    <w:rsid w:val="00862A20"/>
    <w:rsid w:val="00871C7D"/>
    <w:rsid w:val="00871F53"/>
    <w:rsid w:val="00873050"/>
    <w:rsid w:val="008739A2"/>
    <w:rsid w:val="00874A08"/>
    <w:rsid w:val="00875F33"/>
    <w:rsid w:val="0087796D"/>
    <w:rsid w:val="00877AD1"/>
    <w:rsid w:val="008802B4"/>
    <w:rsid w:val="0088282A"/>
    <w:rsid w:val="00884426"/>
    <w:rsid w:val="008846D3"/>
    <w:rsid w:val="0088689C"/>
    <w:rsid w:val="0088723E"/>
    <w:rsid w:val="00891583"/>
    <w:rsid w:val="0089199C"/>
    <w:rsid w:val="00891D36"/>
    <w:rsid w:val="008934B8"/>
    <w:rsid w:val="008946DD"/>
    <w:rsid w:val="00895E0C"/>
    <w:rsid w:val="008A1AFF"/>
    <w:rsid w:val="008A40A8"/>
    <w:rsid w:val="008A4FD3"/>
    <w:rsid w:val="008A5A25"/>
    <w:rsid w:val="008A7264"/>
    <w:rsid w:val="008B11BA"/>
    <w:rsid w:val="008B1327"/>
    <w:rsid w:val="008B2CB6"/>
    <w:rsid w:val="008B37A3"/>
    <w:rsid w:val="008B5540"/>
    <w:rsid w:val="008B635E"/>
    <w:rsid w:val="008C025D"/>
    <w:rsid w:val="008C041E"/>
    <w:rsid w:val="008C0D6E"/>
    <w:rsid w:val="008C208D"/>
    <w:rsid w:val="008C3BC8"/>
    <w:rsid w:val="008C64A8"/>
    <w:rsid w:val="008C778F"/>
    <w:rsid w:val="008D0611"/>
    <w:rsid w:val="008D0EB8"/>
    <w:rsid w:val="008D2747"/>
    <w:rsid w:val="008D3245"/>
    <w:rsid w:val="008D3D54"/>
    <w:rsid w:val="008D6192"/>
    <w:rsid w:val="008D62FC"/>
    <w:rsid w:val="008D6EF2"/>
    <w:rsid w:val="008E004B"/>
    <w:rsid w:val="008E0F46"/>
    <w:rsid w:val="008E0FAB"/>
    <w:rsid w:val="008E246D"/>
    <w:rsid w:val="008E7FD0"/>
    <w:rsid w:val="008F019A"/>
    <w:rsid w:val="008F14BF"/>
    <w:rsid w:val="008F2074"/>
    <w:rsid w:val="008F2C6F"/>
    <w:rsid w:val="008F3066"/>
    <w:rsid w:val="008F433A"/>
    <w:rsid w:val="008F459C"/>
    <w:rsid w:val="008F467D"/>
    <w:rsid w:val="008F4CCA"/>
    <w:rsid w:val="008F53C7"/>
    <w:rsid w:val="009002BB"/>
    <w:rsid w:val="009015B7"/>
    <w:rsid w:val="00903B4C"/>
    <w:rsid w:val="0090447D"/>
    <w:rsid w:val="00904830"/>
    <w:rsid w:val="00906308"/>
    <w:rsid w:val="00907412"/>
    <w:rsid w:val="00911A6D"/>
    <w:rsid w:val="00912703"/>
    <w:rsid w:val="00914E9E"/>
    <w:rsid w:val="009172D6"/>
    <w:rsid w:val="009174B5"/>
    <w:rsid w:val="00920143"/>
    <w:rsid w:val="0092622F"/>
    <w:rsid w:val="00926E53"/>
    <w:rsid w:val="00931898"/>
    <w:rsid w:val="0093222E"/>
    <w:rsid w:val="00932256"/>
    <w:rsid w:val="009322F5"/>
    <w:rsid w:val="009347B7"/>
    <w:rsid w:val="009364E4"/>
    <w:rsid w:val="00936D6B"/>
    <w:rsid w:val="00943AF7"/>
    <w:rsid w:val="00943C2D"/>
    <w:rsid w:val="0094423D"/>
    <w:rsid w:val="00950662"/>
    <w:rsid w:val="00951961"/>
    <w:rsid w:val="00953112"/>
    <w:rsid w:val="0095317C"/>
    <w:rsid w:val="00955FF9"/>
    <w:rsid w:val="0095636B"/>
    <w:rsid w:val="00957EB9"/>
    <w:rsid w:val="009706F4"/>
    <w:rsid w:val="00973D84"/>
    <w:rsid w:val="009762AA"/>
    <w:rsid w:val="0098224B"/>
    <w:rsid w:val="009842CF"/>
    <w:rsid w:val="00984440"/>
    <w:rsid w:val="009849A3"/>
    <w:rsid w:val="00985952"/>
    <w:rsid w:val="00987A72"/>
    <w:rsid w:val="00987C17"/>
    <w:rsid w:val="009917CA"/>
    <w:rsid w:val="00991DCB"/>
    <w:rsid w:val="00992660"/>
    <w:rsid w:val="00992D60"/>
    <w:rsid w:val="00993858"/>
    <w:rsid w:val="009944DD"/>
    <w:rsid w:val="00994E3B"/>
    <w:rsid w:val="00995D69"/>
    <w:rsid w:val="00996079"/>
    <w:rsid w:val="00997964"/>
    <w:rsid w:val="009A1364"/>
    <w:rsid w:val="009A14C3"/>
    <w:rsid w:val="009A157F"/>
    <w:rsid w:val="009A168C"/>
    <w:rsid w:val="009A17C0"/>
    <w:rsid w:val="009A2273"/>
    <w:rsid w:val="009A27BE"/>
    <w:rsid w:val="009A373F"/>
    <w:rsid w:val="009A3C16"/>
    <w:rsid w:val="009A49F9"/>
    <w:rsid w:val="009A5D64"/>
    <w:rsid w:val="009A700E"/>
    <w:rsid w:val="009A7140"/>
    <w:rsid w:val="009B0564"/>
    <w:rsid w:val="009B132A"/>
    <w:rsid w:val="009B1877"/>
    <w:rsid w:val="009B2CBD"/>
    <w:rsid w:val="009B3291"/>
    <w:rsid w:val="009B34D3"/>
    <w:rsid w:val="009B50A8"/>
    <w:rsid w:val="009B5964"/>
    <w:rsid w:val="009B663E"/>
    <w:rsid w:val="009C321E"/>
    <w:rsid w:val="009C415B"/>
    <w:rsid w:val="009C59D5"/>
    <w:rsid w:val="009C661E"/>
    <w:rsid w:val="009C73A6"/>
    <w:rsid w:val="009C75B5"/>
    <w:rsid w:val="009C7A50"/>
    <w:rsid w:val="009C7F14"/>
    <w:rsid w:val="009D1E1C"/>
    <w:rsid w:val="009D7D57"/>
    <w:rsid w:val="009E193F"/>
    <w:rsid w:val="009E3304"/>
    <w:rsid w:val="009E334A"/>
    <w:rsid w:val="009E47DA"/>
    <w:rsid w:val="009E6070"/>
    <w:rsid w:val="009F26EE"/>
    <w:rsid w:val="009F2ACF"/>
    <w:rsid w:val="00A01121"/>
    <w:rsid w:val="00A01EC2"/>
    <w:rsid w:val="00A03A68"/>
    <w:rsid w:val="00A110EB"/>
    <w:rsid w:val="00A11777"/>
    <w:rsid w:val="00A139C3"/>
    <w:rsid w:val="00A16279"/>
    <w:rsid w:val="00A16F0C"/>
    <w:rsid w:val="00A177F8"/>
    <w:rsid w:val="00A17DA0"/>
    <w:rsid w:val="00A209D2"/>
    <w:rsid w:val="00A20DD0"/>
    <w:rsid w:val="00A20E67"/>
    <w:rsid w:val="00A20F0D"/>
    <w:rsid w:val="00A21BA5"/>
    <w:rsid w:val="00A22169"/>
    <w:rsid w:val="00A22636"/>
    <w:rsid w:val="00A2330A"/>
    <w:rsid w:val="00A245CF"/>
    <w:rsid w:val="00A34CD9"/>
    <w:rsid w:val="00A353AB"/>
    <w:rsid w:val="00A355A6"/>
    <w:rsid w:val="00A41A63"/>
    <w:rsid w:val="00A4215C"/>
    <w:rsid w:val="00A4630E"/>
    <w:rsid w:val="00A47171"/>
    <w:rsid w:val="00A506ED"/>
    <w:rsid w:val="00A50B9B"/>
    <w:rsid w:val="00A52EDB"/>
    <w:rsid w:val="00A53381"/>
    <w:rsid w:val="00A55990"/>
    <w:rsid w:val="00A5702E"/>
    <w:rsid w:val="00A61D65"/>
    <w:rsid w:val="00A62970"/>
    <w:rsid w:val="00A658BD"/>
    <w:rsid w:val="00A66766"/>
    <w:rsid w:val="00A67724"/>
    <w:rsid w:val="00A7149A"/>
    <w:rsid w:val="00A71DA4"/>
    <w:rsid w:val="00A768D5"/>
    <w:rsid w:val="00A76989"/>
    <w:rsid w:val="00A77DF6"/>
    <w:rsid w:val="00A80C0D"/>
    <w:rsid w:val="00A83946"/>
    <w:rsid w:val="00A83F6A"/>
    <w:rsid w:val="00A8575D"/>
    <w:rsid w:val="00A8584B"/>
    <w:rsid w:val="00A86573"/>
    <w:rsid w:val="00A87996"/>
    <w:rsid w:val="00A92CD2"/>
    <w:rsid w:val="00A9405E"/>
    <w:rsid w:val="00A96AD8"/>
    <w:rsid w:val="00A96BFF"/>
    <w:rsid w:val="00A977BF"/>
    <w:rsid w:val="00AA237A"/>
    <w:rsid w:val="00AA2DCA"/>
    <w:rsid w:val="00AA2E48"/>
    <w:rsid w:val="00AA4292"/>
    <w:rsid w:val="00AA58E0"/>
    <w:rsid w:val="00AA7954"/>
    <w:rsid w:val="00AB21F2"/>
    <w:rsid w:val="00AB2E79"/>
    <w:rsid w:val="00AB3E82"/>
    <w:rsid w:val="00AB491D"/>
    <w:rsid w:val="00AB6F74"/>
    <w:rsid w:val="00AC05B7"/>
    <w:rsid w:val="00AC0AAE"/>
    <w:rsid w:val="00AC0F85"/>
    <w:rsid w:val="00AC13BD"/>
    <w:rsid w:val="00AC3807"/>
    <w:rsid w:val="00AC590C"/>
    <w:rsid w:val="00AC5A47"/>
    <w:rsid w:val="00AC7EEE"/>
    <w:rsid w:val="00AD3032"/>
    <w:rsid w:val="00AD3126"/>
    <w:rsid w:val="00AD4579"/>
    <w:rsid w:val="00AD7E96"/>
    <w:rsid w:val="00AE1824"/>
    <w:rsid w:val="00AE4940"/>
    <w:rsid w:val="00AE51FF"/>
    <w:rsid w:val="00AE54B0"/>
    <w:rsid w:val="00AF2B57"/>
    <w:rsid w:val="00AF4393"/>
    <w:rsid w:val="00AF4ECD"/>
    <w:rsid w:val="00AF5958"/>
    <w:rsid w:val="00AF5B97"/>
    <w:rsid w:val="00B001BC"/>
    <w:rsid w:val="00B00FEB"/>
    <w:rsid w:val="00B015DB"/>
    <w:rsid w:val="00B03FAF"/>
    <w:rsid w:val="00B047CB"/>
    <w:rsid w:val="00B05C9F"/>
    <w:rsid w:val="00B101CB"/>
    <w:rsid w:val="00B174B0"/>
    <w:rsid w:val="00B17E75"/>
    <w:rsid w:val="00B2074E"/>
    <w:rsid w:val="00B22E49"/>
    <w:rsid w:val="00B238D0"/>
    <w:rsid w:val="00B24E3D"/>
    <w:rsid w:val="00B27212"/>
    <w:rsid w:val="00B27E92"/>
    <w:rsid w:val="00B30493"/>
    <w:rsid w:val="00B36B9D"/>
    <w:rsid w:val="00B37196"/>
    <w:rsid w:val="00B400A5"/>
    <w:rsid w:val="00B40D9E"/>
    <w:rsid w:val="00B4125C"/>
    <w:rsid w:val="00B4162C"/>
    <w:rsid w:val="00B4166D"/>
    <w:rsid w:val="00B4271A"/>
    <w:rsid w:val="00B42999"/>
    <w:rsid w:val="00B42EF5"/>
    <w:rsid w:val="00B433AA"/>
    <w:rsid w:val="00B463B9"/>
    <w:rsid w:val="00B5064F"/>
    <w:rsid w:val="00B516DC"/>
    <w:rsid w:val="00B550A3"/>
    <w:rsid w:val="00B60BF6"/>
    <w:rsid w:val="00B611FB"/>
    <w:rsid w:val="00B625D1"/>
    <w:rsid w:val="00B64CD5"/>
    <w:rsid w:val="00B66965"/>
    <w:rsid w:val="00B6792D"/>
    <w:rsid w:val="00B704D5"/>
    <w:rsid w:val="00B72FCB"/>
    <w:rsid w:val="00B7338B"/>
    <w:rsid w:val="00B739F3"/>
    <w:rsid w:val="00B752FB"/>
    <w:rsid w:val="00B75AC8"/>
    <w:rsid w:val="00B77D5B"/>
    <w:rsid w:val="00B820E5"/>
    <w:rsid w:val="00B84897"/>
    <w:rsid w:val="00B84C34"/>
    <w:rsid w:val="00B86548"/>
    <w:rsid w:val="00B91AFA"/>
    <w:rsid w:val="00B925E6"/>
    <w:rsid w:val="00B92AA4"/>
    <w:rsid w:val="00B92DFB"/>
    <w:rsid w:val="00B961B2"/>
    <w:rsid w:val="00BA1C0F"/>
    <w:rsid w:val="00BA1C9C"/>
    <w:rsid w:val="00BA29F0"/>
    <w:rsid w:val="00BA4697"/>
    <w:rsid w:val="00BB0E59"/>
    <w:rsid w:val="00BB1A46"/>
    <w:rsid w:val="00BB4A69"/>
    <w:rsid w:val="00BB4FB5"/>
    <w:rsid w:val="00BB5033"/>
    <w:rsid w:val="00BB710E"/>
    <w:rsid w:val="00BC0482"/>
    <w:rsid w:val="00BC1DE0"/>
    <w:rsid w:val="00BC21AA"/>
    <w:rsid w:val="00BC24AD"/>
    <w:rsid w:val="00BC58EA"/>
    <w:rsid w:val="00BC6B36"/>
    <w:rsid w:val="00BC6E30"/>
    <w:rsid w:val="00BC6F67"/>
    <w:rsid w:val="00BD09A0"/>
    <w:rsid w:val="00BD10F2"/>
    <w:rsid w:val="00BD2D5F"/>
    <w:rsid w:val="00BD2E52"/>
    <w:rsid w:val="00BD3433"/>
    <w:rsid w:val="00BD6A73"/>
    <w:rsid w:val="00BD7823"/>
    <w:rsid w:val="00BE0CCC"/>
    <w:rsid w:val="00BE1BF9"/>
    <w:rsid w:val="00BE23F7"/>
    <w:rsid w:val="00BE381A"/>
    <w:rsid w:val="00BE38E9"/>
    <w:rsid w:val="00BE4C39"/>
    <w:rsid w:val="00BE5529"/>
    <w:rsid w:val="00BE594E"/>
    <w:rsid w:val="00BF08E6"/>
    <w:rsid w:val="00BF0F0D"/>
    <w:rsid w:val="00BF2449"/>
    <w:rsid w:val="00C004AA"/>
    <w:rsid w:val="00C007A2"/>
    <w:rsid w:val="00C00B95"/>
    <w:rsid w:val="00C01C7E"/>
    <w:rsid w:val="00C01F1E"/>
    <w:rsid w:val="00C0257E"/>
    <w:rsid w:val="00C03AB9"/>
    <w:rsid w:val="00C066D9"/>
    <w:rsid w:val="00C073E9"/>
    <w:rsid w:val="00C10B90"/>
    <w:rsid w:val="00C13447"/>
    <w:rsid w:val="00C141A0"/>
    <w:rsid w:val="00C144CD"/>
    <w:rsid w:val="00C1599D"/>
    <w:rsid w:val="00C15C43"/>
    <w:rsid w:val="00C17FBF"/>
    <w:rsid w:val="00C2294D"/>
    <w:rsid w:val="00C237A1"/>
    <w:rsid w:val="00C2490F"/>
    <w:rsid w:val="00C26130"/>
    <w:rsid w:val="00C26177"/>
    <w:rsid w:val="00C30C29"/>
    <w:rsid w:val="00C31125"/>
    <w:rsid w:val="00C314FC"/>
    <w:rsid w:val="00C318C2"/>
    <w:rsid w:val="00C32027"/>
    <w:rsid w:val="00C414AA"/>
    <w:rsid w:val="00C42374"/>
    <w:rsid w:val="00C46902"/>
    <w:rsid w:val="00C50846"/>
    <w:rsid w:val="00C52690"/>
    <w:rsid w:val="00C54021"/>
    <w:rsid w:val="00C54949"/>
    <w:rsid w:val="00C56396"/>
    <w:rsid w:val="00C565A9"/>
    <w:rsid w:val="00C56D8E"/>
    <w:rsid w:val="00C5779A"/>
    <w:rsid w:val="00C6076D"/>
    <w:rsid w:val="00C6090E"/>
    <w:rsid w:val="00C62244"/>
    <w:rsid w:val="00C709A5"/>
    <w:rsid w:val="00C73150"/>
    <w:rsid w:val="00C805A2"/>
    <w:rsid w:val="00C82BDC"/>
    <w:rsid w:val="00C82F6E"/>
    <w:rsid w:val="00C83F5D"/>
    <w:rsid w:val="00C863EC"/>
    <w:rsid w:val="00C86BF5"/>
    <w:rsid w:val="00C90905"/>
    <w:rsid w:val="00C90D27"/>
    <w:rsid w:val="00C919D7"/>
    <w:rsid w:val="00C93B52"/>
    <w:rsid w:val="00C94271"/>
    <w:rsid w:val="00C96130"/>
    <w:rsid w:val="00C969C3"/>
    <w:rsid w:val="00CA0BEF"/>
    <w:rsid w:val="00CA1A9C"/>
    <w:rsid w:val="00CA321B"/>
    <w:rsid w:val="00CA3526"/>
    <w:rsid w:val="00CA4582"/>
    <w:rsid w:val="00CA45A0"/>
    <w:rsid w:val="00CA4C69"/>
    <w:rsid w:val="00CA63F4"/>
    <w:rsid w:val="00CA6D07"/>
    <w:rsid w:val="00CA7623"/>
    <w:rsid w:val="00CB2D84"/>
    <w:rsid w:val="00CB37A8"/>
    <w:rsid w:val="00CB5A1F"/>
    <w:rsid w:val="00CB71F8"/>
    <w:rsid w:val="00CB7233"/>
    <w:rsid w:val="00CB7347"/>
    <w:rsid w:val="00CC0B3A"/>
    <w:rsid w:val="00CC1887"/>
    <w:rsid w:val="00CC233D"/>
    <w:rsid w:val="00CC52F0"/>
    <w:rsid w:val="00CC6687"/>
    <w:rsid w:val="00CD0A15"/>
    <w:rsid w:val="00CD0BFF"/>
    <w:rsid w:val="00CD29DB"/>
    <w:rsid w:val="00CD306C"/>
    <w:rsid w:val="00CD3801"/>
    <w:rsid w:val="00CE1C45"/>
    <w:rsid w:val="00CE249C"/>
    <w:rsid w:val="00CE26BD"/>
    <w:rsid w:val="00CE396C"/>
    <w:rsid w:val="00CE3DF7"/>
    <w:rsid w:val="00CE645D"/>
    <w:rsid w:val="00CE6546"/>
    <w:rsid w:val="00CE7414"/>
    <w:rsid w:val="00CF029F"/>
    <w:rsid w:val="00CF440F"/>
    <w:rsid w:val="00CF4E55"/>
    <w:rsid w:val="00CF61E5"/>
    <w:rsid w:val="00CF6D21"/>
    <w:rsid w:val="00CF7F5B"/>
    <w:rsid w:val="00D00A8B"/>
    <w:rsid w:val="00D00B01"/>
    <w:rsid w:val="00D00E56"/>
    <w:rsid w:val="00D045E1"/>
    <w:rsid w:val="00D05A75"/>
    <w:rsid w:val="00D063A3"/>
    <w:rsid w:val="00D079B6"/>
    <w:rsid w:val="00D13073"/>
    <w:rsid w:val="00D13F33"/>
    <w:rsid w:val="00D15A27"/>
    <w:rsid w:val="00D16C44"/>
    <w:rsid w:val="00D201AE"/>
    <w:rsid w:val="00D20E8A"/>
    <w:rsid w:val="00D22BF4"/>
    <w:rsid w:val="00D234DF"/>
    <w:rsid w:val="00D23C2A"/>
    <w:rsid w:val="00D23DDF"/>
    <w:rsid w:val="00D2483A"/>
    <w:rsid w:val="00D25F07"/>
    <w:rsid w:val="00D26DB3"/>
    <w:rsid w:val="00D32120"/>
    <w:rsid w:val="00D321AC"/>
    <w:rsid w:val="00D33E17"/>
    <w:rsid w:val="00D345BF"/>
    <w:rsid w:val="00D36543"/>
    <w:rsid w:val="00D36603"/>
    <w:rsid w:val="00D36E5A"/>
    <w:rsid w:val="00D3751E"/>
    <w:rsid w:val="00D375A8"/>
    <w:rsid w:val="00D4030B"/>
    <w:rsid w:val="00D4084D"/>
    <w:rsid w:val="00D43492"/>
    <w:rsid w:val="00D4387A"/>
    <w:rsid w:val="00D43E18"/>
    <w:rsid w:val="00D45301"/>
    <w:rsid w:val="00D469C1"/>
    <w:rsid w:val="00D5190F"/>
    <w:rsid w:val="00D57451"/>
    <w:rsid w:val="00D60838"/>
    <w:rsid w:val="00D61140"/>
    <w:rsid w:val="00D624D9"/>
    <w:rsid w:val="00D629A4"/>
    <w:rsid w:val="00D65CD4"/>
    <w:rsid w:val="00D66BA9"/>
    <w:rsid w:val="00D7142C"/>
    <w:rsid w:val="00D72AE2"/>
    <w:rsid w:val="00D73BD0"/>
    <w:rsid w:val="00D75593"/>
    <w:rsid w:val="00D75C18"/>
    <w:rsid w:val="00D812B2"/>
    <w:rsid w:val="00D82091"/>
    <w:rsid w:val="00D82F1E"/>
    <w:rsid w:val="00D86C74"/>
    <w:rsid w:val="00D9004B"/>
    <w:rsid w:val="00D905D2"/>
    <w:rsid w:val="00D90951"/>
    <w:rsid w:val="00D90D60"/>
    <w:rsid w:val="00D9180F"/>
    <w:rsid w:val="00D91E64"/>
    <w:rsid w:val="00D94744"/>
    <w:rsid w:val="00D973A3"/>
    <w:rsid w:val="00DA0103"/>
    <w:rsid w:val="00DA0117"/>
    <w:rsid w:val="00DA1724"/>
    <w:rsid w:val="00DA22D3"/>
    <w:rsid w:val="00DA5889"/>
    <w:rsid w:val="00DA64D7"/>
    <w:rsid w:val="00DA7F58"/>
    <w:rsid w:val="00DB54D2"/>
    <w:rsid w:val="00DB69AA"/>
    <w:rsid w:val="00DB7556"/>
    <w:rsid w:val="00DB7C6D"/>
    <w:rsid w:val="00DC14B9"/>
    <w:rsid w:val="00DC3604"/>
    <w:rsid w:val="00DC3C64"/>
    <w:rsid w:val="00DC428A"/>
    <w:rsid w:val="00DC43D4"/>
    <w:rsid w:val="00DC47C1"/>
    <w:rsid w:val="00DC52D8"/>
    <w:rsid w:val="00DC7992"/>
    <w:rsid w:val="00DD02F5"/>
    <w:rsid w:val="00DD0C33"/>
    <w:rsid w:val="00DD1932"/>
    <w:rsid w:val="00DD3001"/>
    <w:rsid w:val="00DD35DB"/>
    <w:rsid w:val="00DD3A87"/>
    <w:rsid w:val="00DD6FA5"/>
    <w:rsid w:val="00DE299F"/>
    <w:rsid w:val="00DE3141"/>
    <w:rsid w:val="00DF125A"/>
    <w:rsid w:val="00DF37D4"/>
    <w:rsid w:val="00DF4967"/>
    <w:rsid w:val="00DF503B"/>
    <w:rsid w:val="00DF541F"/>
    <w:rsid w:val="00DF78CF"/>
    <w:rsid w:val="00DF798F"/>
    <w:rsid w:val="00E01126"/>
    <w:rsid w:val="00E02234"/>
    <w:rsid w:val="00E03E84"/>
    <w:rsid w:val="00E0545D"/>
    <w:rsid w:val="00E062CD"/>
    <w:rsid w:val="00E07D18"/>
    <w:rsid w:val="00E11C23"/>
    <w:rsid w:val="00E14B59"/>
    <w:rsid w:val="00E15A40"/>
    <w:rsid w:val="00E1653B"/>
    <w:rsid w:val="00E20301"/>
    <w:rsid w:val="00E20F55"/>
    <w:rsid w:val="00E2154A"/>
    <w:rsid w:val="00E22411"/>
    <w:rsid w:val="00E229FD"/>
    <w:rsid w:val="00E25184"/>
    <w:rsid w:val="00E25696"/>
    <w:rsid w:val="00E26164"/>
    <w:rsid w:val="00E3010C"/>
    <w:rsid w:val="00E33D55"/>
    <w:rsid w:val="00E36FEF"/>
    <w:rsid w:val="00E41DA1"/>
    <w:rsid w:val="00E4256C"/>
    <w:rsid w:val="00E42C30"/>
    <w:rsid w:val="00E45F7C"/>
    <w:rsid w:val="00E46826"/>
    <w:rsid w:val="00E50194"/>
    <w:rsid w:val="00E50531"/>
    <w:rsid w:val="00E50792"/>
    <w:rsid w:val="00E50929"/>
    <w:rsid w:val="00E50A14"/>
    <w:rsid w:val="00E53979"/>
    <w:rsid w:val="00E5765D"/>
    <w:rsid w:val="00E63FFB"/>
    <w:rsid w:val="00E64317"/>
    <w:rsid w:val="00E64574"/>
    <w:rsid w:val="00E658BB"/>
    <w:rsid w:val="00E65DCD"/>
    <w:rsid w:val="00E66C40"/>
    <w:rsid w:val="00E66F4B"/>
    <w:rsid w:val="00E701AE"/>
    <w:rsid w:val="00E70ADC"/>
    <w:rsid w:val="00E71C34"/>
    <w:rsid w:val="00E72A5D"/>
    <w:rsid w:val="00E7497B"/>
    <w:rsid w:val="00E754FA"/>
    <w:rsid w:val="00E75660"/>
    <w:rsid w:val="00E7597D"/>
    <w:rsid w:val="00E766E7"/>
    <w:rsid w:val="00E84162"/>
    <w:rsid w:val="00E84E70"/>
    <w:rsid w:val="00E85662"/>
    <w:rsid w:val="00E91F24"/>
    <w:rsid w:val="00E930C2"/>
    <w:rsid w:val="00E9397F"/>
    <w:rsid w:val="00E94402"/>
    <w:rsid w:val="00E95343"/>
    <w:rsid w:val="00EA2E04"/>
    <w:rsid w:val="00EA5783"/>
    <w:rsid w:val="00EA65C7"/>
    <w:rsid w:val="00EA757B"/>
    <w:rsid w:val="00EA79A1"/>
    <w:rsid w:val="00EB0B88"/>
    <w:rsid w:val="00EB280E"/>
    <w:rsid w:val="00EB544E"/>
    <w:rsid w:val="00EB7621"/>
    <w:rsid w:val="00EC7664"/>
    <w:rsid w:val="00ED0303"/>
    <w:rsid w:val="00ED09B0"/>
    <w:rsid w:val="00ED2185"/>
    <w:rsid w:val="00EE0524"/>
    <w:rsid w:val="00EE12F0"/>
    <w:rsid w:val="00EE18BE"/>
    <w:rsid w:val="00EE20E6"/>
    <w:rsid w:val="00EE257B"/>
    <w:rsid w:val="00EE3D02"/>
    <w:rsid w:val="00EF1DCC"/>
    <w:rsid w:val="00EF2CE9"/>
    <w:rsid w:val="00EF4355"/>
    <w:rsid w:val="00EF5E4D"/>
    <w:rsid w:val="00EF6BD5"/>
    <w:rsid w:val="00F001E8"/>
    <w:rsid w:val="00F01EBE"/>
    <w:rsid w:val="00F0296F"/>
    <w:rsid w:val="00F0589B"/>
    <w:rsid w:val="00F06D8B"/>
    <w:rsid w:val="00F07AF4"/>
    <w:rsid w:val="00F07CF7"/>
    <w:rsid w:val="00F11073"/>
    <w:rsid w:val="00F1286F"/>
    <w:rsid w:val="00F13649"/>
    <w:rsid w:val="00F13DB8"/>
    <w:rsid w:val="00F158D8"/>
    <w:rsid w:val="00F160C3"/>
    <w:rsid w:val="00F174E8"/>
    <w:rsid w:val="00F20FD2"/>
    <w:rsid w:val="00F21798"/>
    <w:rsid w:val="00F21ABD"/>
    <w:rsid w:val="00F23C52"/>
    <w:rsid w:val="00F24BAA"/>
    <w:rsid w:val="00F2613B"/>
    <w:rsid w:val="00F26404"/>
    <w:rsid w:val="00F30427"/>
    <w:rsid w:val="00F307B6"/>
    <w:rsid w:val="00F32478"/>
    <w:rsid w:val="00F32E4C"/>
    <w:rsid w:val="00F33EF3"/>
    <w:rsid w:val="00F355A5"/>
    <w:rsid w:val="00F35F71"/>
    <w:rsid w:val="00F363B4"/>
    <w:rsid w:val="00F37381"/>
    <w:rsid w:val="00F400C9"/>
    <w:rsid w:val="00F40AC6"/>
    <w:rsid w:val="00F4282A"/>
    <w:rsid w:val="00F44079"/>
    <w:rsid w:val="00F46FA1"/>
    <w:rsid w:val="00F4741D"/>
    <w:rsid w:val="00F476B4"/>
    <w:rsid w:val="00F504AB"/>
    <w:rsid w:val="00F539CA"/>
    <w:rsid w:val="00F55564"/>
    <w:rsid w:val="00F57C22"/>
    <w:rsid w:val="00F622BC"/>
    <w:rsid w:val="00F624F0"/>
    <w:rsid w:val="00F62831"/>
    <w:rsid w:val="00F66A93"/>
    <w:rsid w:val="00F726BD"/>
    <w:rsid w:val="00F75CD1"/>
    <w:rsid w:val="00F771A3"/>
    <w:rsid w:val="00F777B1"/>
    <w:rsid w:val="00F8578D"/>
    <w:rsid w:val="00F858E7"/>
    <w:rsid w:val="00F87473"/>
    <w:rsid w:val="00F9120C"/>
    <w:rsid w:val="00F9402F"/>
    <w:rsid w:val="00F943D9"/>
    <w:rsid w:val="00F94FD8"/>
    <w:rsid w:val="00F957B6"/>
    <w:rsid w:val="00F964E8"/>
    <w:rsid w:val="00F9706A"/>
    <w:rsid w:val="00F978BD"/>
    <w:rsid w:val="00FA20E9"/>
    <w:rsid w:val="00FA441E"/>
    <w:rsid w:val="00FA5C99"/>
    <w:rsid w:val="00FB22EC"/>
    <w:rsid w:val="00FB264A"/>
    <w:rsid w:val="00FB3482"/>
    <w:rsid w:val="00FB55B0"/>
    <w:rsid w:val="00FC0542"/>
    <w:rsid w:val="00FC095D"/>
    <w:rsid w:val="00FC28E3"/>
    <w:rsid w:val="00FC2C8D"/>
    <w:rsid w:val="00FC7A1A"/>
    <w:rsid w:val="00FD0606"/>
    <w:rsid w:val="00FD07AD"/>
    <w:rsid w:val="00FD2010"/>
    <w:rsid w:val="00FD246B"/>
    <w:rsid w:val="00FD25EF"/>
    <w:rsid w:val="00FD4490"/>
    <w:rsid w:val="00FD537C"/>
    <w:rsid w:val="00FD58CC"/>
    <w:rsid w:val="00FD70F3"/>
    <w:rsid w:val="00FD7F55"/>
    <w:rsid w:val="00FE02D9"/>
    <w:rsid w:val="00FE0B50"/>
    <w:rsid w:val="00FE0EC4"/>
    <w:rsid w:val="00FE1BDE"/>
    <w:rsid w:val="00FE2706"/>
    <w:rsid w:val="00FE279B"/>
    <w:rsid w:val="00FE2B35"/>
    <w:rsid w:val="00FE409F"/>
    <w:rsid w:val="00FE47DF"/>
    <w:rsid w:val="00FE7130"/>
    <w:rsid w:val="00FE7EA7"/>
    <w:rsid w:val="00FE7F1A"/>
    <w:rsid w:val="00FF0432"/>
    <w:rsid w:val="00FF462D"/>
    <w:rsid w:val="00FF4892"/>
    <w:rsid w:val="00FF4AB0"/>
    <w:rsid w:val="00FF544D"/>
    <w:rsid w:val="00FF6DA6"/>
    <w:rsid w:val="00FF71F2"/>
    <w:rsid w:val="00FF7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554509D-B13C-4AE7-ABA9-34C1B00FA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3199"/>
    <w:pPr>
      <w:widowControl w:val="0"/>
      <w:adjustRightInd w:val="0"/>
      <w:snapToGrid w:val="0"/>
      <w:spacing w:before="120" w:after="120" w:line="320" w:lineRule="exact"/>
      <w:ind w:firstLineChars="200" w:firstLine="200"/>
      <w:jc w:val="both"/>
    </w:pPr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0">
    <w:name w:val="heading 1"/>
    <w:basedOn w:val="a0"/>
    <w:next w:val="a0"/>
    <w:link w:val="1Char"/>
    <w:qFormat/>
    <w:rsid w:val="000C3939"/>
    <w:pPr>
      <w:spacing w:after="360" w:line="480" w:lineRule="exact"/>
      <w:ind w:firstLineChars="0" w:firstLine="0"/>
      <w:contextualSpacing/>
      <w:jc w:val="center"/>
      <w:outlineLvl w:val="0"/>
    </w:pPr>
    <w:rPr>
      <w:rFonts w:ascii="Cambria" w:eastAsia="微软雅黑" w:hAnsi="Cambria"/>
      <w:b/>
      <w:bCs/>
      <w:color w:val="0F243E"/>
      <w:sz w:val="32"/>
      <w:szCs w:val="22"/>
    </w:rPr>
  </w:style>
  <w:style w:type="paragraph" w:styleId="2">
    <w:name w:val="heading 2"/>
    <w:basedOn w:val="a0"/>
    <w:next w:val="a0"/>
    <w:link w:val="2Char"/>
    <w:unhideWhenUsed/>
    <w:qFormat/>
    <w:rsid w:val="00BE0CCC"/>
    <w:pPr>
      <w:numPr>
        <w:numId w:val="4"/>
      </w:numPr>
      <w:spacing w:beforeLines="50" w:before="50" w:afterLines="100" w:after="100" w:line="240" w:lineRule="auto"/>
      <w:ind w:firstLineChars="0"/>
      <w:contextualSpacing/>
      <w:jc w:val="center"/>
      <w:outlineLvl w:val="1"/>
    </w:pPr>
    <w:rPr>
      <w:rFonts w:ascii="Cambria" w:eastAsia="微软雅黑" w:hAnsi="Cambria"/>
      <w:b/>
      <w:bCs/>
      <w:sz w:val="36"/>
      <w:szCs w:val="22"/>
    </w:rPr>
  </w:style>
  <w:style w:type="paragraph" w:styleId="3">
    <w:name w:val="heading 3"/>
    <w:basedOn w:val="a0"/>
    <w:next w:val="a0"/>
    <w:link w:val="3Char"/>
    <w:unhideWhenUsed/>
    <w:qFormat/>
    <w:rsid w:val="00092E6D"/>
    <w:pPr>
      <w:numPr>
        <w:ilvl w:val="1"/>
        <w:numId w:val="4"/>
      </w:numPr>
      <w:spacing w:before="240" w:line="240" w:lineRule="auto"/>
      <w:ind w:firstLineChars="0"/>
      <w:contextualSpacing/>
      <w:outlineLvl w:val="2"/>
    </w:pPr>
    <w:rPr>
      <w:rFonts w:ascii="Cambria" w:eastAsia="微软雅黑" w:hAnsi="Cambria"/>
      <w:b/>
      <w:bCs/>
      <w:color w:val="0070C0"/>
      <w:sz w:val="28"/>
      <w:szCs w:val="22"/>
    </w:rPr>
  </w:style>
  <w:style w:type="paragraph" w:styleId="4">
    <w:name w:val="heading 4"/>
    <w:basedOn w:val="a0"/>
    <w:next w:val="a0"/>
    <w:link w:val="4Char"/>
    <w:unhideWhenUsed/>
    <w:qFormat/>
    <w:rsid w:val="00092E6D"/>
    <w:pPr>
      <w:numPr>
        <w:ilvl w:val="2"/>
        <w:numId w:val="4"/>
      </w:numPr>
      <w:spacing w:before="240" w:line="240" w:lineRule="auto"/>
      <w:ind w:firstLineChars="0"/>
      <w:contextualSpacing/>
      <w:outlineLvl w:val="3"/>
    </w:pPr>
    <w:rPr>
      <w:rFonts w:ascii="Cambria" w:eastAsia="微软雅黑" w:hAnsi="Cambria"/>
      <w:b/>
      <w:bCs/>
      <w:color w:val="365F91"/>
      <w:sz w:val="24"/>
      <w:szCs w:val="22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092E6D"/>
    <w:pPr>
      <w:numPr>
        <w:ilvl w:val="3"/>
        <w:numId w:val="4"/>
      </w:numPr>
      <w:spacing w:before="240" w:line="240" w:lineRule="auto"/>
      <w:ind w:firstLineChars="0"/>
      <w:contextualSpacing/>
      <w:outlineLvl w:val="4"/>
    </w:pPr>
    <w:rPr>
      <w:rFonts w:ascii="Cambria" w:hAnsi="Cambria"/>
      <w:b/>
      <w:bCs/>
      <w:color w:val="365F91"/>
      <w:sz w:val="24"/>
      <w:szCs w:val="22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3B1667"/>
    <w:pPr>
      <w:pBdr>
        <w:bottom w:val="single" w:sz="4" w:space="2" w:color="E5B8B7"/>
      </w:pBdr>
      <w:spacing w:before="200" w:after="100"/>
      <w:contextualSpacing/>
      <w:outlineLvl w:val="5"/>
    </w:pPr>
    <w:rPr>
      <w:rFonts w:ascii="Cambria" w:hAnsi="Cambria"/>
      <w:color w:val="943634"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3B1667"/>
    <w:pPr>
      <w:pBdr>
        <w:bottom w:val="dotted" w:sz="4" w:space="2" w:color="D99594"/>
      </w:pBdr>
      <w:spacing w:before="200" w:after="100"/>
      <w:contextualSpacing/>
      <w:outlineLvl w:val="6"/>
    </w:pPr>
    <w:rPr>
      <w:rFonts w:ascii="Cambria" w:hAnsi="Cambria"/>
      <w:color w:val="943634"/>
      <w:sz w:val="22"/>
      <w:szCs w:val="22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3B1667"/>
    <w:pPr>
      <w:spacing w:before="200" w:after="100"/>
      <w:contextualSpacing/>
      <w:outlineLvl w:val="7"/>
    </w:pPr>
    <w:rPr>
      <w:rFonts w:ascii="Cambria" w:hAnsi="Cambria"/>
      <w:color w:val="C0504D"/>
      <w:sz w:val="22"/>
      <w:szCs w:val="22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3B1667"/>
    <w:pPr>
      <w:spacing w:before="200" w:after="100"/>
      <w:contextualSpacing/>
      <w:outlineLvl w:val="8"/>
    </w:pPr>
    <w:rPr>
      <w:rFonts w:ascii="Cambria" w:hAnsi="Cambria"/>
      <w:color w:val="C0504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link w:val="10"/>
    <w:rsid w:val="000C3939"/>
    <w:rPr>
      <w:rFonts w:ascii="Cambria" w:eastAsia="微软雅黑" w:hAnsi="Cambria"/>
      <w:b/>
      <w:bCs/>
      <w:iCs/>
      <w:color w:val="0F243E"/>
      <w:sz w:val="32"/>
      <w:szCs w:val="22"/>
    </w:rPr>
  </w:style>
  <w:style w:type="table" w:styleId="a4">
    <w:name w:val="Table Grid"/>
    <w:basedOn w:val="a2"/>
    <w:uiPriority w:val="59"/>
    <w:rsid w:val="004C4F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link w:val="2"/>
    <w:rsid w:val="00BE0CCC"/>
    <w:rPr>
      <w:rFonts w:ascii="Cambria" w:eastAsia="微软雅黑" w:hAnsi="Cambria"/>
      <w:b/>
      <w:bCs/>
      <w:color w:val="17365D" w:themeColor="text2" w:themeShade="BF"/>
      <w:kern w:val="2"/>
      <w:sz w:val="36"/>
      <w:szCs w:val="22"/>
    </w:rPr>
  </w:style>
  <w:style w:type="paragraph" w:styleId="a5">
    <w:name w:val="List Paragraph"/>
    <w:basedOn w:val="a0"/>
    <w:uiPriority w:val="34"/>
    <w:qFormat/>
    <w:rsid w:val="003B1667"/>
    <w:pPr>
      <w:ind w:left="720"/>
      <w:contextualSpacing/>
    </w:pPr>
  </w:style>
  <w:style w:type="character" w:customStyle="1" w:styleId="3Char">
    <w:name w:val="标题 3 Char"/>
    <w:link w:val="3"/>
    <w:rsid w:val="00092E6D"/>
    <w:rPr>
      <w:rFonts w:ascii="Cambria" w:eastAsia="微软雅黑" w:hAnsi="Cambria"/>
      <w:b/>
      <w:bCs/>
      <w:color w:val="0070C0"/>
      <w:kern w:val="2"/>
      <w:sz w:val="28"/>
      <w:szCs w:val="22"/>
    </w:rPr>
  </w:style>
  <w:style w:type="character" w:customStyle="1" w:styleId="4Char">
    <w:name w:val="标题 4 Char"/>
    <w:link w:val="4"/>
    <w:rsid w:val="00092E6D"/>
    <w:rPr>
      <w:rFonts w:ascii="Cambria" w:eastAsia="微软雅黑" w:hAnsi="Cambria"/>
      <w:b/>
      <w:bCs/>
      <w:color w:val="365F91"/>
      <w:kern w:val="2"/>
      <w:sz w:val="24"/>
      <w:szCs w:val="22"/>
    </w:rPr>
  </w:style>
  <w:style w:type="numbering" w:customStyle="1" w:styleId="1">
    <w:name w:val="样式1"/>
    <w:uiPriority w:val="99"/>
    <w:rsid w:val="004C4FA3"/>
    <w:pPr>
      <w:numPr>
        <w:numId w:val="1"/>
      </w:numPr>
    </w:pPr>
  </w:style>
  <w:style w:type="character" w:customStyle="1" w:styleId="5Char">
    <w:name w:val="标题 5 Char"/>
    <w:link w:val="5"/>
    <w:uiPriority w:val="9"/>
    <w:rsid w:val="00092E6D"/>
    <w:rPr>
      <w:rFonts w:ascii="Cambria" w:hAnsi="Cambria"/>
      <w:b/>
      <w:bCs/>
      <w:color w:val="365F91"/>
      <w:kern w:val="2"/>
      <w:sz w:val="24"/>
      <w:szCs w:val="22"/>
    </w:rPr>
  </w:style>
  <w:style w:type="character" w:customStyle="1" w:styleId="6Char">
    <w:name w:val="标题 6 Char"/>
    <w:link w:val="6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7Char">
    <w:name w:val="标题 7 Char"/>
    <w:link w:val="7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8Char">
    <w:name w:val="标题 8 Char"/>
    <w:link w:val="8"/>
    <w:uiPriority w:val="9"/>
    <w:semiHidden/>
    <w:rsid w:val="003B1667"/>
    <w:rPr>
      <w:rFonts w:ascii="Cambria" w:eastAsia="宋体" w:hAnsi="Cambria" w:cs="Times New Roman"/>
      <w:i/>
      <w:iCs/>
      <w:color w:val="C0504D"/>
    </w:rPr>
  </w:style>
  <w:style w:type="character" w:customStyle="1" w:styleId="9Char">
    <w:name w:val="标题 9 Char"/>
    <w:link w:val="9"/>
    <w:uiPriority w:val="9"/>
    <w:semiHidden/>
    <w:rsid w:val="003B1667"/>
    <w:rPr>
      <w:rFonts w:ascii="Cambria" w:eastAsia="宋体" w:hAnsi="Cambria" w:cs="Times New Roman"/>
      <w:i/>
      <w:iCs/>
      <w:color w:val="C0504D"/>
      <w:sz w:val="20"/>
      <w:szCs w:val="20"/>
    </w:rPr>
  </w:style>
  <w:style w:type="paragraph" w:styleId="a6">
    <w:name w:val="caption"/>
    <w:basedOn w:val="a0"/>
    <w:next w:val="a0"/>
    <w:link w:val="Char"/>
    <w:unhideWhenUsed/>
    <w:qFormat/>
    <w:rsid w:val="008425E9"/>
    <w:pPr>
      <w:spacing w:before="0" w:line="240" w:lineRule="auto"/>
      <w:ind w:firstLineChars="0" w:firstLine="0"/>
      <w:jc w:val="center"/>
    </w:pPr>
    <w:rPr>
      <w:b/>
      <w:bCs/>
      <w:color w:val="0033CC"/>
      <w:sz w:val="18"/>
      <w:szCs w:val="18"/>
    </w:rPr>
  </w:style>
  <w:style w:type="paragraph" w:styleId="a7">
    <w:name w:val="Title"/>
    <w:basedOn w:val="a0"/>
    <w:next w:val="a0"/>
    <w:link w:val="Char0"/>
    <w:uiPriority w:val="10"/>
    <w:qFormat/>
    <w:rsid w:val="003B1667"/>
    <w:pPr>
      <w:pBdr>
        <w:top w:val="single" w:sz="48" w:space="0" w:color="C0504D"/>
        <w:bottom w:val="single" w:sz="48" w:space="0" w:color="C0504D"/>
      </w:pBdr>
      <w:shd w:val="clear" w:color="auto" w:fill="C0504D"/>
      <w:jc w:val="center"/>
    </w:pPr>
    <w:rPr>
      <w:rFonts w:ascii="Cambria" w:hAnsi="Cambria"/>
      <w:color w:val="FFFFFF"/>
      <w:spacing w:val="10"/>
      <w:sz w:val="48"/>
      <w:szCs w:val="48"/>
    </w:rPr>
  </w:style>
  <w:style w:type="character" w:customStyle="1" w:styleId="Char0">
    <w:name w:val="标题 Char"/>
    <w:link w:val="a7"/>
    <w:uiPriority w:val="10"/>
    <w:rsid w:val="003B1667"/>
    <w:rPr>
      <w:rFonts w:ascii="Cambria" w:eastAsia="宋体" w:hAnsi="Cambria" w:cs="Times New Roman"/>
      <w:i/>
      <w:iCs/>
      <w:color w:val="FFFFFF"/>
      <w:spacing w:val="10"/>
      <w:sz w:val="48"/>
      <w:szCs w:val="48"/>
      <w:shd w:val="clear" w:color="auto" w:fill="C0504D"/>
    </w:rPr>
  </w:style>
  <w:style w:type="paragraph" w:styleId="a8">
    <w:name w:val="Subtitle"/>
    <w:basedOn w:val="a0"/>
    <w:next w:val="a0"/>
    <w:link w:val="Char1"/>
    <w:uiPriority w:val="11"/>
    <w:qFormat/>
    <w:rsid w:val="003B1667"/>
    <w:pPr>
      <w:pBdr>
        <w:bottom w:val="dotted" w:sz="8" w:space="10" w:color="C0504D"/>
      </w:pBdr>
      <w:spacing w:before="200" w:after="900"/>
      <w:jc w:val="center"/>
    </w:pPr>
    <w:rPr>
      <w:rFonts w:ascii="Cambria" w:hAnsi="Cambria"/>
      <w:color w:val="622423"/>
      <w:sz w:val="24"/>
    </w:rPr>
  </w:style>
  <w:style w:type="character" w:customStyle="1" w:styleId="Char1">
    <w:name w:val="副标题 Char"/>
    <w:link w:val="a8"/>
    <w:uiPriority w:val="11"/>
    <w:rsid w:val="003B1667"/>
    <w:rPr>
      <w:rFonts w:ascii="Cambria" w:eastAsia="宋体" w:hAnsi="Cambria" w:cs="Times New Roman"/>
      <w:i/>
      <w:iCs/>
      <w:color w:val="622423"/>
      <w:sz w:val="24"/>
      <w:szCs w:val="24"/>
    </w:rPr>
  </w:style>
  <w:style w:type="character" w:styleId="a9">
    <w:name w:val="Strong"/>
    <w:uiPriority w:val="22"/>
    <w:qFormat/>
    <w:rsid w:val="005E2757"/>
    <w:rPr>
      <w:rFonts w:ascii="Constantia" w:eastAsia="微软雅黑" w:hAnsi="Constantia"/>
      <w:b w:val="0"/>
      <w:bCs/>
      <w:i w:val="0"/>
      <w:spacing w:val="0"/>
      <w:sz w:val="24"/>
    </w:rPr>
  </w:style>
  <w:style w:type="character" w:styleId="aa">
    <w:name w:val="Emphasis"/>
    <w:uiPriority w:val="20"/>
    <w:qFormat/>
    <w:rsid w:val="003B1667"/>
    <w:rPr>
      <w:rFonts w:ascii="Cambria" w:eastAsia="宋体" w:hAnsi="Cambria" w:cs="Times New Roman"/>
      <w:b/>
      <w:bCs/>
      <w:i/>
      <w:iCs/>
      <w:color w:val="C0504D"/>
      <w:bdr w:val="single" w:sz="18" w:space="0" w:color="F2DBDB"/>
      <w:shd w:val="clear" w:color="auto" w:fill="F2DBDB"/>
    </w:rPr>
  </w:style>
  <w:style w:type="paragraph" w:styleId="ab">
    <w:name w:val="No Spacing"/>
    <w:aliases w:val="插图,表格"/>
    <w:basedOn w:val="a0"/>
    <w:link w:val="Char2"/>
    <w:qFormat/>
    <w:rsid w:val="008425E9"/>
    <w:pPr>
      <w:spacing w:before="100" w:beforeAutospacing="1" w:after="100" w:afterAutospacing="1" w:line="240" w:lineRule="auto"/>
      <w:ind w:firstLineChars="0" w:firstLine="0"/>
      <w:jc w:val="center"/>
    </w:pPr>
  </w:style>
  <w:style w:type="paragraph" w:styleId="ac">
    <w:name w:val="Quote"/>
    <w:basedOn w:val="a0"/>
    <w:next w:val="a0"/>
    <w:link w:val="Char3"/>
    <w:uiPriority w:val="29"/>
    <w:qFormat/>
    <w:rsid w:val="003B1667"/>
    <w:rPr>
      <w:i/>
      <w:iCs/>
      <w:color w:val="943634"/>
    </w:rPr>
  </w:style>
  <w:style w:type="character" w:customStyle="1" w:styleId="Char3">
    <w:name w:val="引用 Char"/>
    <w:link w:val="ac"/>
    <w:uiPriority w:val="29"/>
    <w:rsid w:val="003B1667"/>
    <w:rPr>
      <w:color w:val="943634"/>
      <w:sz w:val="20"/>
      <w:szCs w:val="20"/>
    </w:rPr>
  </w:style>
  <w:style w:type="paragraph" w:styleId="ad">
    <w:name w:val="Intense Quote"/>
    <w:basedOn w:val="a0"/>
    <w:next w:val="a0"/>
    <w:link w:val="Char4"/>
    <w:uiPriority w:val="30"/>
    <w:qFormat/>
    <w:rsid w:val="003B1667"/>
    <w:pPr>
      <w:pBdr>
        <w:top w:val="dotted" w:sz="8" w:space="10" w:color="C0504D"/>
        <w:bottom w:val="dotted" w:sz="8" w:space="10" w:color="C0504D"/>
      </w:pBdr>
      <w:spacing w:line="300" w:lineRule="auto"/>
      <w:ind w:left="2160" w:right="2160"/>
      <w:jc w:val="center"/>
    </w:pPr>
    <w:rPr>
      <w:rFonts w:ascii="Cambria" w:hAnsi="Cambria"/>
      <w:b/>
      <w:bCs/>
      <w:color w:val="C0504D"/>
    </w:rPr>
  </w:style>
  <w:style w:type="character" w:customStyle="1" w:styleId="Char4">
    <w:name w:val="明显引用 Char"/>
    <w:link w:val="ad"/>
    <w:uiPriority w:val="30"/>
    <w:rsid w:val="003B1667"/>
    <w:rPr>
      <w:rFonts w:ascii="Cambria" w:eastAsia="宋体" w:hAnsi="Cambria" w:cs="Times New Roman"/>
      <w:b/>
      <w:bCs/>
      <w:i/>
      <w:iCs/>
      <w:color w:val="C0504D"/>
      <w:sz w:val="20"/>
      <w:szCs w:val="20"/>
    </w:rPr>
  </w:style>
  <w:style w:type="character" w:styleId="ae">
    <w:name w:val="Subtle Emphasis"/>
    <w:uiPriority w:val="19"/>
    <w:qFormat/>
    <w:rsid w:val="003B1667"/>
    <w:rPr>
      <w:rFonts w:ascii="Cambria" w:eastAsia="宋体" w:hAnsi="Cambria" w:cs="Times New Roman"/>
      <w:i/>
      <w:iCs/>
      <w:color w:val="C0504D"/>
    </w:rPr>
  </w:style>
  <w:style w:type="character" w:styleId="af">
    <w:name w:val="Intense Emphasis"/>
    <w:uiPriority w:val="21"/>
    <w:qFormat/>
    <w:rsid w:val="003B1667"/>
    <w:rPr>
      <w:rFonts w:ascii="Cambria" w:eastAsia="宋体" w:hAnsi="Cambria" w:cs="Times New Roman"/>
      <w:b/>
      <w:bCs/>
      <w:i/>
      <w:iCs/>
      <w:dstrike w:val="0"/>
      <w:color w:val="FFFFFF"/>
      <w:bdr w:val="single" w:sz="18" w:space="0" w:color="C0504D"/>
      <w:shd w:val="clear" w:color="auto" w:fill="C0504D"/>
      <w:vertAlign w:val="baseline"/>
    </w:rPr>
  </w:style>
  <w:style w:type="character" w:styleId="af0">
    <w:name w:val="Subtle Reference"/>
    <w:uiPriority w:val="31"/>
    <w:qFormat/>
    <w:rsid w:val="003B1667"/>
    <w:rPr>
      <w:i/>
      <w:iCs/>
      <w:smallCaps/>
      <w:color w:val="C0504D"/>
      <w:u w:color="C0504D"/>
    </w:rPr>
  </w:style>
  <w:style w:type="character" w:styleId="af1">
    <w:name w:val="Intense Reference"/>
    <w:uiPriority w:val="32"/>
    <w:qFormat/>
    <w:rsid w:val="003B1667"/>
    <w:rPr>
      <w:b/>
      <w:bCs/>
      <w:i/>
      <w:iCs/>
      <w:smallCaps/>
      <w:color w:val="C0504D"/>
      <w:u w:color="C0504D"/>
    </w:rPr>
  </w:style>
  <w:style w:type="character" w:styleId="af2">
    <w:name w:val="Book Title"/>
    <w:uiPriority w:val="33"/>
    <w:qFormat/>
    <w:rsid w:val="003B1667"/>
    <w:rPr>
      <w:rFonts w:ascii="Cambria" w:eastAsia="宋体" w:hAnsi="Cambria" w:cs="Times New Roman"/>
      <w:b/>
      <w:bCs/>
      <w:i/>
      <w:iCs/>
      <w:smallCaps/>
      <w:color w:val="943634"/>
      <w:u w:val="single"/>
    </w:rPr>
  </w:style>
  <w:style w:type="paragraph" w:styleId="TOC">
    <w:name w:val="TOC Heading"/>
    <w:basedOn w:val="10"/>
    <w:next w:val="a0"/>
    <w:uiPriority w:val="39"/>
    <w:unhideWhenUsed/>
    <w:qFormat/>
    <w:rsid w:val="003B1667"/>
    <w:pPr>
      <w:outlineLvl w:val="9"/>
    </w:pPr>
    <w:rPr>
      <w:lang w:bidi="en-US"/>
    </w:rPr>
  </w:style>
  <w:style w:type="numbering" w:customStyle="1" w:styleId="a">
    <w:name w:val="正式文档列表样式"/>
    <w:uiPriority w:val="99"/>
    <w:rsid w:val="00833B59"/>
    <w:pPr>
      <w:numPr>
        <w:numId w:val="2"/>
      </w:numPr>
    </w:pPr>
  </w:style>
  <w:style w:type="table" w:styleId="-5">
    <w:name w:val="Light Grid Accent 5"/>
    <w:basedOn w:val="a2"/>
    <w:uiPriority w:val="62"/>
    <w:rsid w:val="008C041E"/>
    <w:tblPr>
      <w:tblStyleRowBandSize w:val="1"/>
      <w:tblStyleColBandSize w:val="1"/>
      <w:tblBorders>
        <w:top w:val="single" w:sz="8" w:space="0" w:color="244061"/>
        <w:left w:val="single" w:sz="8" w:space="0" w:color="244061"/>
        <w:bottom w:val="single" w:sz="8" w:space="0" w:color="244061"/>
        <w:right w:val="single" w:sz="8" w:space="0" w:color="244061"/>
        <w:insideH w:val="single" w:sz="8" w:space="0" w:color="244061"/>
        <w:insideV w:val="single" w:sz="8" w:space="0" w:color="244061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character" w:styleId="af3">
    <w:name w:val="Hyperlink"/>
    <w:uiPriority w:val="99"/>
    <w:unhideWhenUsed/>
    <w:rsid w:val="00BD2D5F"/>
    <w:rPr>
      <w:color w:val="0000FF"/>
      <w:u w:val="single"/>
    </w:rPr>
  </w:style>
  <w:style w:type="paragraph" w:styleId="af4">
    <w:name w:val="header"/>
    <w:basedOn w:val="a0"/>
    <w:link w:val="Char5"/>
    <w:uiPriority w:val="99"/>
    <w:unhideWhenUsed/>
    <w:rsid w:val="005D3E7B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tLeast"/>
      <w:jc w:val="center"/>
    </w:pPr>
    <w:rPr>
      <w:sz w:val="18"/>
      <w:szCs w:val="18"/>
    </w:rPr>
  </w:style>
  <w:style w:type="character" w:customStyle="1" w:styleId="Char5">
    <w:name w:val="页眉 Char"/>
    <w:link w:val="af4"/>
    <w:uiPriority w:val="99"/>
    <w:rsid w:val="005D3E7B"/>
    <w:rPr>
      <w:rFonts w:eastAsia="微软雅黑"/>
      <w:iCs/>
      <w:color w:val="365F91"/>
      <w:sz w:val="18"/>
      <w:szCs w:val="18"/>
    </w:rPr>
  </w:style>
  <w:style w:type="paragraph" w:styleId="af5">
    <w:name w:val="footer"/>
    <w:basedOn w:val="a0"/>
    <w:link w:val="Char6"/>
    <w:uiPriority w:val="99"/>
    <w:unhideWhenUsed/>
    <w:rsid w:val="005D3E7B"/>
    <w:pPr>
      <w:tabs>
        <w:tab w:val="center" w:pos="4153"/>
        <w:tab w:val="right" w:pos="8306"/>
      </w:tabs>
      <w:spacing w:line="240" w:lineRule="atLeast"/>
    </w:pPr>
    <w:rPr>
      <w:sz w:val="18"/>
      <w:szCs w:val="18"/>
    </w:rPr>
  </w:style>
  <w:style w:type="character" w:customStyle="1" w:styleId="Char6">
    <w:name w:val="页脚 Char"/>
    <w:link w:val="af5"/>
    <w:uiPriority w:val="99"/>
    <w:rsid w:val="005D3E7B"/>
    <w:rPr>
      <w:rFonts w:eastAsia="微软雅黑"/>
      <w:iCs/>
      <w:color w:val="365F91"/>
      <w:sz w:val="18"/>
      <w:szCs w:val="18"/>
    </w:rPr>
  </w:style>
  <w:style w:type="table" w:styleId="3-1">
    <w:name w:val="Medium Grid 3 Accent 1"/>
    <w:basedOn w:val="a2"/>
    <w:uiPriority w:val="69"/>
    <w:rsid w:val="00D43492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af6">
    <w:name w:val="Balloon Text"/>
    <w:basedOn w:val="a0"/>
    <w:link w:val="Char7"/>
    <w:uiPriority w:val="99"/>
    <w:semiHidden/>
    <w:unhideWhenUsed/>
    <w:rsid w:val="00BC6F67"/>
    <w:pPr>
      <w:spacing w:before="0"/>
    </w:pPr>
    <w:rPr>
      <w:sz w:val="18"/>
      <w:szCs w:val="18"/>
    </w:rPr>
  </w:style>
  <w:style w:type="character" w:customStyle="1" w:styleId="Char7">
    <w:name w:val="批注框文本 Char"/>
    <w:link w:val="af6"/>
    <w:uiPriority w:val="99"/>
    <w:semiHidden/>
    <w:rsid w:val="00BC6F67"/>
    <w:rPr>
      <w:rFonts w:eastAsia="微软雅黑"/>
      <w:iCs/>
      <w:color w:val="365F91"/>
      <w:sz w:val="18"/>
      <w:szCs w:val="18"/>
    </w:rPr>
  </w:style>
  <w:style w:type="character" w:customStyle="1" w:styleId="Char2">
    <w:name w:val="无间隔 Char"/>
    <w:aliases w:val="插图 Char,表格 Char"/>
    <w:link w:val="ab"/>
    <w:rsid w:val="008425E9"/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FE2706"/>
    <w:pPr>
      <w:spacing w:before="360" w:after="0"/>
    </w:pPr>
    <w:rPr>
      <w:rFonts w:ascii="Cambria" w:hAnsi="Cambria"/>
      <w:b/>
      <w:bCs/>
      <w:iCs/>
      <w:caps/>
      <w:sz w:val="24"/>
    </w:rPr>
  </w:style>
  <w:style w:type="paragraph" w:styleId="20">
    <w:name w:val="toc 2"/>
    <w:basedOn w:val="a0"/>
    <w:next w:val="a0"/>
    <w:autoRedefine/>
    <w:uiPriority w:val="39"/>
    <w:unhideWhenUsed/>
    <w:rsid w:val="00FE2706"/>
    <w:pPr>
      <w:spacing w:after="0"/>
    </w:pPr>
    <w:rPr>
      <w:rFonts w:cs="Calibri"/>
      <w:b/>
      <w:bCs/>
      <w:iCs/>
      <w:sz w:val="20"/>
    </w:rPr>
  </w:style>
  <w:style w:type="paragraph" w:styleId="30">
    <w:name w:val="toc 3"/>
    <w:basedOn w:val="a0"/>
    <w:next w:val="a0"/>
    <w:autoRedefine/>
    <w:uiPriority w:val="39"/>
    <w:unhideWhenUsed/>
    <w:rsid w:val="00FE2706"/>
    <w:pPr>
      <w:spacing w:before="0" w:after="0"/>
      <w:ind w:left="150"/>
    </w:pPr>
    <w:rPr>
      <w:rFonts w:cs="Calibri"/>
      <w:iCs/>
      <w:sz w:val="20"/>
    </w:rPr>
  </w:style>
  <w:style w:type="paragraph" w:styleId="40">
    <w:name w:val="toc 4"/>
    <w:basedOn w:val="a0"/>
    <w:next w:val="a0"/>
    <w:autoRedefine/>
    <w:uiPriority w:val="39"/>
    <w:unhideWhenUsed/>
    <w:rsid w:val="00FE2706"/>
    <w:pPr>
      <w:spacing w:before="0" w:after="0"/>
      <w:ind w:left="300"/>
    </w:pPr>
    <w:rPr>
      <w:rFonts w:cs="Calibri"/>
      <w:iCs/>
      <w:sz w:val="20"/>
    </w:rPr>
  </w:style>
  <w:style w:type="paragraph" w:styleId="50">
    <w:name w:val="toc 5"/>
    <w:basedOn w:val="a0"/>
    <w:next w:val="a0"/>
    <w:autoRedefine/>
    <w:uiPriority w:val="39"/>
    <w:unhideWhenUsed/>
    <w:rsid w:val="00FE2706"/>
    <w:pPr>
      <w:spacing w:before="0" w:after="0"/>
      <w:ind w:left="450"/>
    </w:pPr>
    <w:rPr>
      <w:rFonts w:cs="Calibri"/>
      <w:iCs/>
      <w:sz w:val="20"/>
    </w:rPr>
  </w:style>
  <w:style w:type="paragraph" w:styleId="60">
    <w:name w:val="toc 6"/>
    <w:basedOn w:val="a0"/>
    <w:next w:val="a0"/>
    <w:autoRedefine/>
    <w:uiPriority w:val="39"/>
    <w:unhideWhenUsed/>
    <w:rsid w:val="00FE2706"/>
    <w:pPr>
      <w:spacing w:before="0" w:after="0"/>
      <w:ind w:left="600"/>
    </w:pPr>
    <w:rPr>
      <w:rFonts w:cs="Calibri"/>
      <w:iCs/>
      <w:sz w:val="20"/>
    </w:rPr>
  </w:style>
  <w:style w:type="paragraph" w:styleId="70">
    <w:name w:val="toc 7"/>
    <w:basedOn w:val="a0"/>
    <w:next w:val="a0"/>
    <w:autoRedefine/>
    <w:uiPriority w:val="39"/>
    <w:unhideWhenUsed/>
    <w:rsid w:val="00FE2706"/>
    <w:pPr>
      <w:spacing w:before="0" w:after="0"/>
      <w:ind w:left="750"/>
    </w:pPr>
    <w:rPr>
      <w:rFonts w:cs="Calibri"/>
      <w:iCs/>
      <w:sz w:val="20"/>
    </w:rPr>
  </w:style>
  <w:style w:type="paragraph" w:styleId="80">
    <w:name w:val="toc 8"/>
    <w:basedOn w:val="a0"/>
    <w:next w:val="a0"/>
    <w:autoRedefine/>
    <w:uiPriority w:val="39"/>
    <w:unhideWhenUsed/>
    <w:rsid w:val="00FE2706"/>
    <w:pPr>
      <w:spacing w:before="0" w:after="0"/>
      <w:ind w:left="900"/>
    </w:pPr>
    <w:rPr>
      <w:rFonts w:cs="Calibri"/>
      <w:iCs/>
      <w:sz w:val="20"/>
    </w:rPr>
  </w:style>
  <w:style w:type="paragraph" w:styleId="90">
    <w:name w:val="toc 9"/>
    <w:basedOn w:val="a0"/>
    <w:next w:val="a0"/>
    <w:autoRedefine/>
    <w:uiPriority w:val="39"/>
    <w:unhideWhenUsed/>
    <w:rsid w:val="00FE2706"/>
    <w:pPr>
      <w:spacing w:before="0" w:after="0"/>
      <w:ind w:left="1050"/>
    </w:pPr>
    <w:rPr>
      <w:rFonts w:cs="Calibri"/>
      <w:iCs/>
      <w:sz w:val="20"/>
    </w:rPr>
  </w:style>
  <w:style w:type="paragraph" w:customStyle="1" w:styleId="12">
    <w:name w:val="正文缩进1"/>
    <w:basedOn w:val="a0"/>
    <w:rsid w:val="00E72A5D"/>
    <w:pPr>
      <w:spacing w:before="0" w:afterLines="50"/>
      <w:ind w:firstLine="480"/>
    </w:pPr>
    <w:rPr>
      <w:rFonts w:ascii="Times New Roman" w:hAnsi="Times New Roman"/>
      <w:iCs/>
      <w:color w:val="auto"/>
      <w:sz w:val="24"/>
    </w:rPr>
  </w:style>
  <w:style w:type="paragraph" w:customStyle="1" w:styleId="pic-info">
    <w:name w:val="pic-info"/>
    <w:basedOn w:val="a0"/>
    <w:rsid w:val="001E76A1"/>
    <w:pPr>
      <w:spacing w:before="100" w:beforeAutospacing="1" w:after="100" w:afterAutospacing="1"/>
      <w:ind w:firstLineChars="0" w:firstLine="0"/>
    </w:pPr>
    <w:rPr>
      <w:rFonts w:hAnsi="宋体" w:cs="宋体"/>
      <w:iCs/>
      <w:color w:val="auto"/>
      <w:sz w:val="24"/>
    </w:rPr>
  </w:style>
  <w:style w:type="paragraph" w:customStyle="1" w:styleId="p0">
    <w:name w:val="p0"/>
    <w:basedOn w:val="a0"/>
    <w:uiPriority w:val="99"/>
    <w:rsid w:val="009E193F"/>
    <w:pPr>
      <w:spacing w:before="0" w:after="0"/>
      <w:ind w:firstLineChars="0" w:firstLine="0"/>
    </w:pPr>
    <w:rPr>
      <w:rFonts w:cs="宋体"/>
      <w:iCs/>
      <w:color w:val="auto"/>
      <w:szCs w:val="21"/>
    </w:rPr>
  </w:style>
  <w:style w:type="character" w:styleId="af7">
    <w:name w:val="FollowedHyperlink"/>
    <w:uiPriority w:val="99"/>
    <w:semiHidden/>
    <w:unhideWhenUsed/>
    <w:rsid w:val="00951961"/>
    <w:rPr>
      <w:color w:val="800080"/>
      <w:u w:val="single"/>
    </w:rPr>
  </w:style>
  <w:style w:type="paragraph" w:customStyle="1" w:styleId="af8">
    <w:name w:val="代码"/>
    <w:basedOn w:val="a0"/>
    <w:link w:val="Char8"/>
    <w:qFormat/>
    <w:rsid w:val="00A9405E"/>
    <w:pPr>
      <w:shd w:val="clear" w:color="auto" w:fill="DBE5F1" w:themeFill="accent1" w:themeFillTint="33"/>
      <w:spacing w:before="0" w:after="0" w:line="240" w:lineRule="auto"/>
      <w:ind w:firstLineChars="0" w:firstLine="0"/>
    </w:pPr>
    <w:rPr>
      <w:rFonts w:ascii="Consolas" w:hAnsi="Consolas"/>
      <w:iCs/>
      <w:color w:val="auto"/>
      <w:sz w:val="18"/>
    </w:rPr>
  </w:style>
  <w:style w:type="character" w:customStyle="1" w:styleId="Char8">
    <w:name w:val="代码 Char"/>
    <w:link w:val="af8"/>
    <w:rsid w:val="00A9405E"/>
    <w:rPr>
      <w:rFonts w:ascii="Consolas" w:hAnsi="Consolas"/>
      <w:iCs/>
      <w:kern w:val="2"/>
      <w:sz w:val="18"/>
      <w:szCs w:val="24"/>
      <w:shd w:val="clear" w:color="auto" w:fill="DBE5F1" w:themeFill="accent1" w:themeFillTint="33"/>
    </w:rPr>
  </w:style>
  <w:style w:type="table" w:customStyle="1" w:styleId="1-11">
    <w:name w:val="中等深浅底纹 1 - 强调文字颜色 11"/>
    <w:basedOn w:val="a2"/>
    <w:uiPriority w:val="63"/>
    <w:rsid w:val="00CA63F4"/>
    <w:rPr>
      <w:kern w:val="2"/>
      <w:sz w:val="2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af9">
    <w:name w:val="条目正文"/>
    <w:basedOn w:val="a0"/>
    <w:link w:val="Char9"/>
    <w:qFormat/>
    <w:rsid w:val="00C82BDC"/>
    <w:pPr>
      <w:spacing w:before="0" w:after="0" w:line="360" w:lineRule="auto"/>
      <w:ind w:leftChars="200" w:left="200"/>
    </w:pPr>
    <w:rPr>
      <w:iCs/>
      <w:color w:val="auto"/>
      <w:sz w:val="24"/>
    </w:rPr>
  </w:style>
  <w:style w:type="character" w:customStyle="1" w:styleId="Char9">
    <w:name w:val="条目正文 Char"/>
    <w:link w:val="af9"/>
    <w:rsid w:val="00C82BDC"/>
    <w:rPr>
      <w:rFonts w:ascii="Calibri" w:eastAsia="宋体" w:hAnsi="Calibri" w:cs="Times New Roman"/>
      <w:kern w:val="2"/>
      <w:sz w:val="24"/>
      <w:szCs w:val="24"/>
    </w:rPr>
  </w:style>
  <w:style w:type="paragraph" w:styleId="afa">
    <w:name w:val="Document Map"/>
    <w:basedOn w:val="a0"/>
    <w:link w:val="Chara"/>
    <w:uiPriority w:val="99"/>
    <w:semiHidden/>
    <w:unhideWhenUsed/>
    <w:rsid w:val="00A177F8"/>
    <w:rPr>
      <w:sz w:val="18"/>
      <w:szCs w:val="18"/>
    </w:rPr>
  </w:style>
  <w:style w:type="character" w:customStyle="1" w:styleId="Chara">
    <w:name w:val="文档结构图 Char"/>
    <w:basedOn w:val="a1"/>
    <w:link w:val="afa"/>
    <w:uiPriority w:val="99"/>
    <w:semiHidden/>
    <w:rsid w:val="00A177F8"/>
    <w:rPr>
      <w:rFonts w:ascii="宋体"/>
      <w:iCs/>
      <w:color w:val="17365D"/>
      <w:sz w:val="18"/>
      <w:szCs w:val="18"/>
    </w:rPr>
  </w:style>
  <w:style w:type="character" w:styleId="afb">
    <w:name w:val="annotation reference"/>
    <w:basedOn w:val="a1"/>
    <w:uiPriority w:val="99"/>
    <w:semiHidden/>
    <w:unhideWhenUsed/>
    <w:rsid w:val="008F019A"/>
    <w:rPr>
      <w:sz w:val="21"/>
      <w:szCs w:val="21"/>
    </w:rPr>
  </w:style>
  <w:style w:type="paragraph" w:styleId="afc">
    <w:name w:val="annotation text"/>
    <w:basedOn w:val="a0"/>
    <w:link w:val="Charb"/>
    <w:uiPriority w:val="99"/>
    <w:semiHidden/>
    <w:unhideWhenUsed/>
    <w:rsid w:val="008F019A"/>
  </w:style>
  <w:style w:type="character" w:customStyle="1" w:styleId="Charb">
    <w:name w:val="批注文字 Char"/>
    <w:basedOn w:val="a1"/>
    <w:link w:val="afc"/>
    <w:uiPriority w:val="99"/>
    <w:semiHidden/>
    <w:rsid w:val="008F019A"/>
    <w:rPr>
      <w:iCs/>
      <w:color w:val="17365D"/>
      <w:sz w:val="21"/>
    </w:rPr>
  </w:style>
  <w:style w:type="paragraph" w:styleId="afd">
    <w:name w:val="annotation subject"/>
    <w:basedOn w:val="afc"/>
    <w:next w:val="afc"/>
    <w:link w:val="Charc"/>
    <w:uiPriority w:val="99"/>
    <w:semiHidden/>
    <w:unhideWhenUsed/>
    <w:rsid w:val="008F019A"/>
    <w:rPr>
      <w:b/>
      <w:bCs/>
    </w:rPr>
  </w:style>
  <w:style w:type="character" w:customStyle="1" w:styleId="Charc">
    <w:name w:val="批注主题 Char"/>
    <w:basedOn w:val="Charb"/>
    <w:link w:val="afd"/>
    <w:uiPriority w:val="99"/>
    <w:semiHidden/>
    <w:rsid w:val="008F019A"/>
    <w:rPr>
      <w:b/>
      <w:bCs/>
      <w:iCs/>
      <w:color w:val="17365D"/>
      <w:sz w:val="21"/>
    </w:rPr>
  </w:style>
  <w:style w:type="paragraph" w:styleId="afe">
    <w:name w:val="Plain Text"/>
    <w:basedOn w:val="a0"/>
    <w:link w:val="Chard"/>
    <w:rsid w:val="0025362C"/>
    <w:pPr>
      <w:spacing w:before="0" w:after="0" w:line="180" w:lineRule="auto"/>
      <w:ind w:firstLineChars="0" w:firstLine="0"/>
    </w:pPr>
    <w:rPr>
      <w:rFonts w:eastAsia="新宋体" w:hAnsi="Courier New" w:cs="Courier New"/>
      <w:iCs/>
      <w:color w:val="auto"/>
      <w:szCs w:val="21"/>
    </w:rPr>
  </w:style>
  <w:style w:type="character" w:customStyle="1" w:styleId="Chard">
    <w:name w:val="纯文本 Char"/>
    <w:basedOn w:val="a1"/>
    <w:link w:val="afe"/>
    <w:rsid w:val="0025362C"/>
    <w:rPr>
      <w:rFonts w:ascii="宋体" w:eastAsia="新宋体" w:hAnsi="Courier New" w:cs="Courier New"/>
      <w:kern w:val="2"/>
      <w:sz w:val="21"/>
      <w:szCs w:val="21"/>
    </w:rPr>
  </w:style>
  <w:style w:type="paragraph" w:customStyle="1" w:styleId="uicc">
    <w:name w:val="uicc图片标题"/>
    <w:basedOn w:val="a0"/>
    <w:rsid w:val="00833B59"/>
    <w:pPr>
      <w:numPr>
        <w:numId w:val="3"/>
      </w:numPr>
      <w:jc w:val="center"/>
    </w:pPr>
    <w:rPr>
      <w:rFonts w:hAnsi="微软雅黑"/>
      <w:color w:val="365F91"/>
      <w:sz w:val="18"/>
      <w:szCs w:val="18"/>
    </w:rPr>
  </w:style>
  <w:style w:type="table" w:styleId="13">
    <w:name w:val="Table Simple 1"/>
    <w:aliases w:val="实验指导书"/>
    <w:basedOn w:val="a2"/>
    <w:rsid w:val="00833B59"/>
    <w:pPr>
      <w:widowControl w:val="0"/>
      <w:adjustRightInd w:val="0"/>
      <w:snapToGrid w:val="0"/>
      <w:spacing w:before="100" w:beforeAutospacing="1" w:after="100" w:afterAutospacing="1"/>
      <w:ind w:firstLineChars="200" w:firstLine="200"/>
      <w:jc w:val="center"/>
    </w:pPr>
    <w:rPr>
      <w:rFonts w:ascii="Times New Roman" w:eastAsia="微软雅黑" w:hAnsi="Times New Roman"/>
      <w:sz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tblPr/>
      <w:tcPr>
        <w:tcBorders>
          <w:bottom w:val="single" w:sz="2" w:space="0" w:color="auto"/>
        </w:tcBorders>
        <w:shd w:val="clear" w:color="auto" w:fill="BFBFBF"/>
      </w:tcPr>
    </w:tblStylePr>
    <w:tblStylePr w:type="lastRow">
      <w:tblPr/>
      <w:tcPr>
        <w:tcBorders>
          <w:top w:val="single" w:sz="2" w:space="0" w:color="auto"/>
        </w:tcBorders>
        <w:shd w:val="clear" w:color="auto" w:fill="auto"/>
      </w:tcPr>
    </w:tblStylePr>
  </w:style>
  <w:style w:type="table" w:customStyle="1" w:styleId="21">
    <w:name w:val="实验指导书样式2"/>
    <w:basedOn w:val="a2"/>
    <w:uiPriority w:val="99"/>
    <w:rsid w:val="00E2154A"/>
    <w:pPr>
      <w:adjustRightInd w:val="0"/>
      <w:snapToGrid w:val="0"/>
    </w:pPr>
    <w:rPr>
      <w:color w:val="17365D" w:themeColor="text2" w:themeShade="BF"/>
      <w:sz w:val="18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2" w:space="0" w:color="auto"/>
        <w:insideV w:val="single" w:sz="2" w:space="0" w:color="auto"/>
      </w:tblBorders>
    </w:tblPr>
    <w:tblStylePr w:type="firstRow">
      <w:rPr>
        <w:rFonts w:eastAsia="宋体"/>
        <w:b/>
        <w:sz w:val="18"/>
      </w:rPr>
      <w:tblPr/>
      <w:tcPr>
        <w:tcBorders>
          <w:bottom w:val="single" w:sz="8" w:space="0" w:color="auto"/>
        </w:tcBorders>
        <w:shd w:val="clear" w:color="auto" w:fill="D9D9D9" w:themeFill="background1" w:themeFillShade="D9"/>
      </w:tcPr>
    </w:tblStylePr>
  </w:style>
  <w:style w:type="table" w:customStyle="1" w:styleId="22">
    <w:name w:val="样式2"/>
    <w:basedOn w:val="a2"/>
    <w:uiPriority w:val="99"/>
    <w:rsid w:val="00E2154A"/>
    <w:pPr>
      <w:adjustRightInd w:val="0"/>
      <w:snapToGrid w:val="0"/>
    </w:pPr>
    <w:tblPr/>
  </w:style>
  <w:style w:type="character" w:customStyle="1" w:styleId="Char">
    <w:name w:val="题注 Char"/>
    <w:link w:val="a6"/>
    <w:rsid w:val="00D75593"/>
    <w:rPr>
      <w:rFonts w:ascii="宋体" w:hAnsi="Constantia"/>
      <w:b/>
      <w:bCs/>
      <w:color w:val="0033CC"/>
      <w:kern w:val="2"/>
      <w:sz w:val="18"/>
      <w:szCs w:val="18"/>
    </w:rPr>
  </w:style>
  <w:style w:type="paragraph" w:customStyle="1" w:styleId="Default">
    <w:name w:val="Default"/>
    <w:rsid w:val="00C90905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styleId="aff">
    <w:name w:val="Placeholder Text"/>
    <w:basedOn w:val="a1"/>
    <w:uiPriority w:val="99"/>
    <w:semiHidden/>
    <w:rsid w:val="00C90905"/>
    <w:rPr>
      <w:color w:val="808080"/>
    </w:rPr>
  </w:style>
  <w:style w:type="paragraph" w:styleId="aff0">
    <w:name w:val="Normal (Web)"/>
    <w:basedOn w:val="a0"/>
    <w:uiPriority w:val="99"/>
    <w:semiHidden/>
    <w:unhideWhenUsed/>
    <w:rsid w:val="005B7232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apple-converted-space">
    <w:name w:val="apple-converted-space"/>
    <w:basedOn w:val="a1"/>
    <w:rsid w:val="001B3F96"/>
  </w:style>
  <w:style w:type="paragraph" w:styleId="HTML">
    <w:name w:val="HTML Preformatted"/>
    <w:basedOn w:val="a0"/>
    <w:link w:val="HTMLChar"/>
    <w:uiPriority w:val="99"/>
    <w:semiHidden/>
    <w:unhideWhenUsed/>
    <w:rsid w:val="00AD7E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before="0" w:after="0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HTMLChar">
    <w:name w:val="HTML 预设格式 Char"/>
    <w:basedOn w:val="a1"/>
    <w:link w:val="HTML"/>
    <w:uiPriority w:val="99"/>
    <w:semiHidden/>
    <w:rsid w:val="00AD7E96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2798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210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3013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34186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199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93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523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6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21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6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34756">
          <w:marLeft w:val="605"/>
          <w:marRight w:val="0"/>
          <w:marTop w:val="2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1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42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72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8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68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70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95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6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06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4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101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73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0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2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6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54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1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9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6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411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261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51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4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0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713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6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6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26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8766">
          <w:marLeft w:val="75"/>
          <w:marRight w:val="75"/>
          <w:marTop w:val="75"/>
          <w:marBottom w:val="75"/>
          <w:divBdr>
            <w:top w:val="single" w:sz="6" w:space="4" w:color="E8E8E8"/>
            <w:left w:val="single" w:sz="6" w:space="4" w:color="E8E8E8"/>
            <w:bottom w:val="single" w:sz="6" w:space="2" w:color="E8E8E8"/>
            <w:right w:val="single" w:sz="6" w:space="4" w:color="E8E8E8"/>
          </w:divBdr>
          <w:divsChild>
            <w:div w:id="760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62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9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512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30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39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555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13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59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378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192.168.1.200:8080/atguigu/json/HOME_URL.json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eader" Target="head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%20&#20844;&#20849;&#36164;&#26009;&#27719;&#24635;\G%20&#20844;&#20849;&#36164;&#28304;\W%20&#25991;&#26723;&#27169;&#29256;\UICC%20WORD&#27169;&#29256;%20V4.5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FCF945-E413-4198-943A-5D8BC87871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UICC WORD模版 V4.5</Template>
  <TotalTime>2656</TotalTime>
  <Pages>70</Pages>
  <Words>12763</Words>
  <Characters>72751</Characters>
  <Application>Microsoft Office Word</Application>
  <DocSecurity>0</DocSecurity>
  <Lines>606</Lines>
  <Paragraphs>170</Paragraphs>
  <ScaleCrop>false</ScaleCrop>
  <Company>联创中控（北京）科技有限公司</Company>
  <LinksUpToDate>false</LinksUpToDate>
  <CharactersWithSpaces>85344</CharactersWithSpaces>
  <SharedDoc>false</SharedDoc>
  <HLinks>
    <vt:vector size="12" baseType="variant">
      <vt:variant>
        <vt:i4>4456537</vt:i4>
      </vt:variant>
      <vt:variant>
        <vt:i4>3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  <vt:variant>
        <vt:i4>4456537</vt:i4>
      </vt:variant>
      <vt:variant>
        <vt:i4>0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徐俊辉</dc:creator>
  <cp:lastModifiedBy>User</cp:lastModifiedBy>
  <cp:revision>168</cp:revision>
  <cp:lastPrinted>2016-12-13T07:53:00Z</cp:lastPrinted>
  <dcterms:created xsi:type="dcterms:W3CDTF">2016-01-12T06:49:00Z</dcterms:created>
  <dcterms:modified xsi:type="dcterms:W3CDTF">2016-12-13T07:53:00Z</dcterms:modified>
</cp:coreProperties>
</file>